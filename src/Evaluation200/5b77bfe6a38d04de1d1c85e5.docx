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/>
      </w:tblPr>
      <w:tblGrid>
        <w:gridCol w:w="5008"/>
        <w:gridCol w:w="4352"/>
      </w:tblGrid>
      <w:tr w:rsidTr="006C08A0">
        <w:tblPrEx>
          <w:tblW w:w="5000" w:type="pct"/>
          <w:tblLayout w:type="fixed"/>
          <w:tblCellMar>
            <w:left w:w="0" w:type="dxa"/>
            <w:bottom w:w="432" w:type="dxa"/>
            <w:right w:w="0" w:type="dxa"/>
          </w:tblCellMar>
          <w:tblLook w:val="04A0"/>
        </w:tblPrEx>
        <w:tc>
          <w:tcPr>
            <w:tcW w:w="5013" w:type="dxa"/>
            <w:vAlign w:val="bottom"/>
          </w:tcPr>
          <w:p w:rsidR="00C84833" w:rsidRPr="00551F26" w:rsidP="0011532C">
            <w:pPr>
              <w:pStyle w:val="Title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Enter first name:"/>
                <w:tag w:val="Enter first name:"/>
                <w:id w:val="1306818671"/>
                <w:placeholder>
                  <w:docPart w:val="DAA3194C2A324FB28300A73345279234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 w:multiLine="1"/>
              </w:sdtPr>
              <w:sdtContent>
                <w:r w:rsidRPr="00551F26" w:rsidR="0011532C">
                  <w:rPr>
                    <w:sz w:val="52"/>
                    <w:szCs w:val="52"/>
                  </w:rPr>
                  <w:t>KRISHNA</w:t>
                </w:r>
              </w:sdtContent>
            </w:sdt>
            <w:r w:rsidRPr="00551F26" w:rsidR="00D92B95">
              <w:rPr>
                <w:sz w:val="52"/>
                <w:szCs w:val="52"/>
              </w:rPr>
              <w:br/>
            </w:r>
            <w:sdt>
              <w:sdtPr>
                <w:rPr>
                  <w:sz w:val="52"/>
                  <w:szCs w:val="52"/>
                </w:rPr>
                <w:alias w:val="Enter last name:"/>
                <w:tag w:val="Enter last name:"/>
                <w:id w:val="-1656595288"/>
                <w:placeholder>
                  <w:docPart w:val="1582FAEDBD1B4A09AC8BD7336F6E710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 w:multiLine="1"/>
              </w:sdtPr>
              <w:sdtContent>
                <w:r w:rsidRPr="00551F26" w:rsidR="0011532C">
                  <w:rPr>
                    <w:sz w:val="52"/>
                    <w:szCs w:val="52"/>
                  </w:rPr>
                  <w:t>HUKKERI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929"/>
              <w:gridCol w:w="423"/>
            </w:tblGrid>
            <w:tr w:rsidTr="00972024">
              <w:tblPrEx>
                <w:tblW w:w="5000" w:type="pct"/>
                <w:tblLayout w:type="fixed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9D0878" w:rsidP="0011532C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8CB49911BEA4451E9967665B6E023D2F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Content>
                      <w:r w:rsidR="0011532C">
                        <w:t>Belagav</w:t>
                      </w:r>
                      <w:r w:rsidR="00EE70FB">
                        <w:t>i</w:t>
                      </w:r>
                      <w:r w:rsidR="002B56D2">
                        <w:t>,KA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9D0878" w:rsidP="00932D92">
                  <w:pPr>
                    <w:pStyle w:val="Icons"/>
                  </w:pPr>
                  <w:r>
                    <w:rPr>
                      <w:noProof/>
                    </w:rPr>
                    <w:pict>
                      <v:shape id="Address icon" o:spid="_x0000_i1025" alt="Address icon" style="width:9.35pt;height:9.35pt;mso-left-percent:-10001;mso-position-horizontal-relative:char;mso-position-vertical-relative:line;mso-top-percent:-10001;mso-wrap-style:square;visibility:visible;v-text-anchor:top" coordsize="2846,2833" path="m1418,l1443,3l1468,11l1493,23l1520,39l1547,60l1575,85l1607,115l1642,147l1678,181l1717,218l1757,256l1799,295l1842,337l1886,379l1931,422l1977,467l2024,512l2071,558l2118,603l2165,649l2213,695l2259,741l2306,787l2351,831l2397,875l2440,918l2482,960l2524,1001l2563,1040l2601,1077l2637,1113l2671,1147l2702,1178l2731,1207l2757,1234l2780,1257l2800,1278l2816,1296l2829,1310l2839,1321l2846,1329l2801,1332l2757,1334l2711,1336l2667,1338l2625,1339l2584,1340l2548,1341l2515,1342l2488,1343l2467,1345l2467,1478l2467,1613l2467,2513l2467,2566l2465,2611l2462,2651l2456,2686l2448,2716l2437,2741l2422,2763l2405,2781l2383,2796l2358,2808l2328,2817l2295,2824l2256,2830l2238,2832l2215,2833l2188,2833l2157,2833l2126,2832l2095,2831l2066,2831l2039,2830l2018,2830l1983,2829l1951,2827l1925,2822l1903,2814l1885,2803l1870,2788l1858,2769l1848,2744l1840,2715l1835,2680l1831,2639l1828,2591l1826,2536l1825,2500l1825,2460l1824,2416l1823,2370l1823,2323l1822,2273l1822,2224l1821,2173l1821,2124l1821,2076l1821,2030l1821,1985l1821,1945l1821,1908l1821,1874l1821,1846l1821,1823l1822,1807l1822,1797l1822,1763l1818,1733l1811,1707l1800,1684l1786,1664l1769,1646l1750,1631l1728,1618l1704,1608l1678,1599l1651,1592l1622,1587l1591,1583l1561,1581l1529,1579l1496,1578l1463,1577l1431,1577l1398,1577l1361,1578l1324,1579l1289,1582l1253,1586l1220,1591l1188,1598l1157,1606l1129,1617l1103,1629l1080,1643l1058,1660l1041,1678l1028,1699l1018,1723l1012,1748l1010,1778l1012,1940l1011,2103l1010,2265l1011,2427l1015,2590l1015,2630l1013,2666l1009,2697l1001,2723l990,2746l976,2767l959,2783l936,2796l910,2807l880,2815l845,2822l804,2826l760,2829l600,2829l562,2828l528,2824l496,2817l468,2806l444,2793l423,2776l406,2755l391,2731l380,2703l373,2672l369,2636l368,2596l372,2285l372,1973l371,1662l371,1350l370,1351l362,1351l348,1352l330,1352l308,1352l281,1353l252,1353l222,1353l191,1353l159,1353l129,1352l100,1352l73,1352l48,1352l29,1352l13,1352l4,1352l,1352l5,1345l14,1334l26,1319l42,1301l61,1280l84,1256l109,1230l137,1199l167,1168l201,1134l236,1097l272,1059l312,1019l352,977l394,934l438,891l482,845l528,800l574,753l621,706l668,660l714,612l762,566l809,518l856,473l901,427l946,383l991,340l1033,297l1076,257l1116,218l1154,180l1191,145l1225,112l1257,81l1287,55l1315,34l1342,18,1367,7l1392,1l1418,xe" fillcolor="#007fab" stroked="f">
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  <w:tr w:rsidTr="00972024">
              <w:tblPrEx>
                <w:tblW w:w="5000" w:type="pct"/>
                <w:tblLayout w:type="fixed"/>
                <w:tblCellMar>
                  <w:left w:w="0" w:type="dxa"/>
                  <w:right w:w="0" w:type="dxa"/>
                </w:tblCellMar>
                <w:tblLook w:val="04A0"/>
              </w:tblPrEx>
              <w:sdt>
                <w:sdtPr>
                  <w:alias w:val="Enter phone:"/>
                  <w:tag w:val="Enter phone:"/>
                  <w:id w:val="-1849400302"/>
                  <w:placeholder>
                    <w:docPart w:val="A8598F8A71124C338ACD432C2032DF6E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P="0011532C">
                      <w:pPr>
                        <w:pStyle w:val="ContactInfo"/>
                      </w:pPr>
                      <w:r>
                        <w:t>8792428419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P="00932D92">
                  <w:pPr>
                    <w:pStyle w:val="Icons"/>
                  </w:pPr>
                  <w:r>
                    <w:rPr>
                      <w:noProof/>
                    </w:rPr>
                    <w:pict>
                      <v:shape id="Telephone icon" o:spid="_x0000_i1026" alt="Phone icon" style="width:8.65pt;height:8.65pt;mso-left-percent:-10001;mso-position-horizontal-relative:char;mso-position-vertical-relative:line;mso-top-percent:-10001;mso-wrap-style:square;visibility:visible;v-text-anchor:top" coordsize="2552,2616" path="m410,l443,2l477,11l511,26l545,48l580,77l634,132l688,186l742,241l798,294l829,324l854,356l875,387l890,418l900,449l904,480l901,510l892,540l878,571l857,600l830,629l797,658l758,690l727,723l702,755l683,789l669,823l661,856l659,890l663,925l672,959l687,992l707,1027l731,1060l760,1093l918,1253l1077,1409l1239,1565l1402,1718l1566,1870l1598,1897l1630,1918l1662,1933l1695,1943l1727,1946l1759,1944l1792,1936l1823,1921l1854,1899l1884,1871l1914,1836l1948,1796l1982,1763l2018,1737l2052,1719l2086,1708l2121,1703l2155,1705l2189,1714l2222,1728l2256,1749l2288,1776l2320,1810l2353,1848l2509,2031l2529,2061l2542,2090l2550,2121l2552,2149l2551,2176l2546,2202l2538,2228l2528,2250l2517,2270l2506,2287l2494,2302l2484,2313l2475,2321l2473,2322l2467,2327l2458,2336l2445,2347l2430,2360l2412,2374l2392,2390l2371,2408l2347,2426l2322,2444l2296,2464l2269,2482l2243,2500l2214,2517l2187,2532l2161,2546l2135,2558l2109,2567l2058,2583l2010,2595l1964,2605l1923,2611l1884,2615l1848,2616l1814,2615l1782,2611l1752,2606l1723,2599l1695,2591l1668,2581l1641,2570l1615,2558l1589,2544l1561,2531l1534,2517l1439,2469l1347,2418l1256,2367l1167,2314l1081,2260l997,2203l916,2146l838,2085l762,2024l689,1959l619,1893l551,1823l488,1751l426,1677l369,1600l314,1520l263,1436l214,1351l170,1261l130,1168,92,1072,59,972,29,868,14,801,4,734,,669,2,606l11,543l23,483,41,423,63,365,91,307l124,252l160,197l201,144l247,92,279,61,311,36,345,18,377,6,410,xe" fillcolor="#007fab" stroked="f">
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</w:tr>
            <w:tr w:rsidTr="00972024">
              <w:tblPrEx>
                <w:tblW w:w="5000" w:type="pct"/>
                <w:tblLayout w:type="fixed"/>
                <w:tblCellMar>
                  <w:left w:w="0" w:type="dxa"/>
                  <w:right w:w="0" w:type="dxa"/>
                </w:tblCellMar>
                <w:tblLook w:val="04A0"/>
              </w:tblPrEx>
              <w:sdt>
                <w:sdtPr>
                  <w:alias w:val="Enter email:"/>
                  <w:tag w:val="Enter email:"/>
                  <w:id w:val="-675184368"/>
                  <w:placeholder>
                    <w:docPart w:val="E639A1BF8F7F45B7875757AD52E593CF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9D0878" w:rsidP="0011532C">
                      <w:pPr>
                        <w:pStyle w:val="ContactInfo"/>
                      </w:pPr>
                      <w:r>
                        <w:t>kphukkeri@gmail.com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P="00932D92">
                  <w:pPr>
                    <w:pStyle w:val="Icons"/>
                  </w:pPr>
                  <w:r>
                    <w:rPr>
                      <w:noProof/>
                    </w:rPr>
                    <w:pict>
                      <v:shape id="Freeform 5" o:spid="_x0000_i1027" alt="Email icon" style="width:10.8pt;height:7.2pt;mso-left-percent:-10001;mso-position-horizontal-relative:char;mso-position-vertical-relative:line;mso-top-percent:-10001;mso-wrap-style:square;visibility:visible;v-text-anchor:top" coordsize="120,80" path="m108,21l108,21l60,58,12,21c11,20,11,19,12,18c13,16,14,16,16,17l60,51,104,17c105,16,107,16,108,18c109,19,109,20,108,21l108,21xm114,l114,l6,c3,,,3,,6l,74c,77,3,80,6,80l114,80c117,80,120,77,120,74l120,6c120,3,117,,114,xe" fillcolor="#007fab" stroked="f">
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<o:lock v:ext="edit" aspectratio="t" verticies="t"/>
                        <w10:wrap type="none"/>
                        <w10:anchorlock/>
                      </v:shape>
                    </w:pict>
                  </w:r>
                </w:p>
              </w:tc>
            </w:tr>
            <w:tr w:rsidTr="00972024">
              <w:tblPrEx>
                <w:tblW w:w="5000" w:type="pct"/>
                <w:tblLayout w:type="fixed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932D92" w:rsidRPr="009D0878" w:rsidP="0011532C">
                  <w:pPr>
                    <w:pStyle w:val="ContactInfo"/>
                    <w:jc w:val="left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P="0011532C">
                  <w:pPr>
                    <w:pStyle w:val="Icons"/>
                    <w:jc w:val="left"/>
                  </w:pPr>
                </w:p>
              </w:tc>
            </w:tr>
            <w:tr w:rsidTr="00972024">
              <w:tblPrEx>
                <w:tblW w:w="5000" w:type="pct"/>
                <w:tblLayout w:type="fixed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:rsidR="00932D92" w:rsidRPr="009D0878" w:rsidP="0011532C">
                  <w:pPr>
                    <w:pStyle w:val="ContactInfo"/>
                    <w:jc w:val="left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:rsidR="00932D92" w:rsidRPr="009D0878" w:rsidP="00932D92">
                  <w:pPr>
                    <w:pStyle w:val="Icons"/>
                  </w:pPr>
                </w:p>
              </w:tc>
            </w:tr>
          </w:tbl>
          <w:p w:rsidR="00D92B95" w:rsidP="009D3336">
            <w:pPr>
              <w:pStyle w:val="Header"/>
            </w:pPr>
          </w:p>
        </w:tc>
      </w:tr>
    </w:tbl>
    <w:p w:rsidR="00C43D65">
      <w:r>
        <w:t>To secure a mid level position in IT world that would entrust me with an opportunity for using my expertise in web development and application.</w:t>
      </w:r>
    </w:p>
    <w:p w:rsidR="00AD13CB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FD52AD019C09469994BD56F8B661648D"/>
          </w:placeholder>
          <w:showingPlcHdr/>
          <w:richText/>
          <w:temporary/>
        </w:sdtPr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Tr="00564951">
        <w:tblPrEx>
          <w:tblW w:w="5000" w:type="pct"/>
          <w:tblCellMar>
            <w:left w:w="0" w:type="dxa"/>
            <w:right w:w="0" w:type="dxa"/>
          </w:tblCellMar>
          <w:tblLook w:val="04A0"/>
        </w:tblPrEx>
        <w:tc>
          <w:tcPr>
            <w:tcW w:w="4680" w:type="dxa"/>
          </w:tcPr>
          <w:p w:rsidR="005B1D68" w:rsidP="00BC7376">
            <w:pPr>
              <w:pStyle w:val="ListBullet"/>
              <w:numPr>
                <w:ilvl w:val="0"/>
                <w:numId w:val="4"/>
              </w:numPr>
            </w:pPr>
            <w:r w:rsidRPr="0011532C">
              <w:t xml:space="preserve">HTML </w:t>
            </w:r>
            <w:r>
              <w:t>,</w:t>
            </w:r>
            <w:r w:rsidRPr="0011532C">
              <w:t xml:space="preserve"> CSS</w:t>
            </w:r>
          </w:p>
          <w:p w:rsidR="00F53C38" w:rsidP="0011532C">
            <w:pPr>
              <w:pStyle w:val="ListBullet"/>
              <w:numPr>
                <w:ilvl w:val="0"/>
                <w:numId w:val="4"/>
              </w:numPr>
            </w:pPr>
            <w:r>
              <w:t xml:space="preserve">JS  , Jquery </w:t>
            </w:r>
            <w:r>
              <w:t xml:space="preserve"> </w:t>
            </w:r>
          </w:p>
          <w:p w:rsidR="00752315" w:rsidRPr="004937AE" w:rsidP="0011532C">
            <w:pPr>
              <w:pStyle w:val="ListBullet"/>
              <w:numPr>
                <w:ilvl w:val="0"/>
                <w:numId w:val="4"/>
              </w:numPr>
            </w:pPr>
            <w:r>
              <w:t xml:space="preserve"> Basic angularjs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5B1D68" w:rsidP="00BC7376">
            <w:pPr>
              <w:pStyle w:val="ListBullet"/>
            </w:pPr>
            <w:r w:rsidRPr="0011532C">
              <w:t xml:space="preserve"> php , java</w:t>
            </w:r>
            <w:r>
              <w:t xml:space="preserve"> , My</w:t>
            </w:r>
            <w:r w:rsidRPr="0011532C">
              <w:t xml:space="preserve"> sql</w:t>
            </w:r>
          </w:p>
          <w:p w:rsidR="00752315" w:rsidP="00BC7376">
            <w:pPr>
              <w:pStyle w:val="ListBullet"/>
            </w:pPr>
            <w:r w:rsidRPr="0011532C">
              <w:t>Adobe Photoshop</w:t>
            </w:r>
          </w:p>
          <w:p w:rsidR="00752315" w:rsidRPr="004937AE" w:rsidP="0011532C">
            <w:pPr>
              <w:pStyle w:val="ListBullet"/>
            </w:pPr>
            <w:r>
              <w:t>Basic WordPress</w:t>
            </w:r>
          </w:p>
        </w:tc>
      </w:tr>
    </w:tbl>
    <w:p w:rsidR="005B1D68" w:rsidP="004937AE">
      <w:pPr>
        <w:pStyle w:val="Heading1"/>
      </w:pPr>
      <w:bookmarkStart w:id="0" w:name="_GoBack"/>
      <w:bookmarkEnd w:id="0"/>
      <w:sdt>
        <w:sdtPr>
          <w:alias w:val="Experience:"/>
          <w:tag w:val="Experience:"/>
          <w:id w:val="-898354009"/>
          <w:placeholder>
            <w:docPart w:val="5BC70125580E414CAEB4A94E8568BE0C"/>
          </w:placeholder>
          <w:showingPlcHdr/>
          <w:richText/>
          <w:temporary/>
        </w:sdtPr>
        <w:sdtContent>
          <w:r w:rsidRPr="00AD3FD8" w:rsidR="004937AE">
            <w:t>Experience</w:t>
          </w:r>
        </w:sdtContent>
      </w:sdt>
    </w:p>
    <w:p w:rsidR="0023705D" w:rsidRPr="00D413F9" w:rsidP="00D413F9">
      <w:pPr>
        <w:pStyle w:val="Heading3"/>
      </w:pPr>
      <w:r>
        <w:t>2016</w:t>
      </w:r>
      <w:r w:rsidRPr="00D413F9" w:rsidR="00D413F9">
        <w:t xml:space="preserve"> –</w:t>
      </w:r>
      <w:r>
        <w:t xml:space="preserve"> </w:t>
      </w:r>
      <w:r w:rsidRPr="00F53C38">
        <w:t>Present</w:t>
      </w:r>
    </w:p>
    <w:p w:rsidR="0023705D" w:rsidRPr="00513EFC" w:rsidP="00513EFC">
      <w:pPr>
        <w:pStyle w:val="Heading2"/>
      </w:pPr>
      <w:r w:rsidRPr="00F53C38">
        <w:t>UI DEVELOPER</w:t>
      </w:r>
      <w:r>
        <w:rPr>
          <w:color w:val="666666"/>
          <w:w w:val="110"/>
          <w:sz w:val="27"/>
        </w:rPr>
        <w:t xml:space="preserve"> </w:t>
      </w:r>
      <w:r w:rsidR="00E03F71">
        <w:t xml:space="preserve"> </w:t>
      </w:r>
      <w:r w:rsidR="0095272C">
        <w:t>/</w:t>
      </w:r>
      <w:r w:rsidRPr="00513EFC" w:rsidR="005A4A49">
        <w:t xml:space="preserve"> </w:t>
      </w:r>
      <w:r>
        <w:rPr>
          <w:color w:val="666666"/>
        </w:rPr>
        <w:t>Akriveia Technologies Pvt.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 xml:space="preserve">Ltd </w:t>
      </w:r>
      <w:r w:rsidR="00A97040">
        <w:rPr>
          <w:color w:val="666666"/>
        </w:rPr>
        <w:t>s</w:t>
      </w:r>
    </w:p>
    <w:p w:rsidR="00D413F9" w:rsidP="00D413F9">
      <w:pPr>
        <w:pStyle w:val="Heading3"/>
        <w:rPr>
          <w:rFonts w:eastAsiaTheme="minorHAnsi" w:cstheme="minorBidi"/>
          <w:caps w:val="0"/>
          <w:szCs w:val="22"/>
        </w:rPr>
      </w:pPr>
      <w:r w:rsidRPr="00F53C38">
        <w:rPr>
          <w:rFonts w:eastAsiaTheme="minorHAnsi" w:cstheme="minorBidi"/>
          <w:caps w:val="0"/>
          <w:szCs w:val="22"/>
        </w:rPr>
        <w:t>Creative web developer with one</w:t>
      </w:r>
      <w:r w:rsidR="00551F26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 xml:space="preserve"> plus</w:t>
      </w:r>
      <w:r w:rsidRPr="00F53C38">
        <w:rPr>
          <w:rFonts w:eastAsiaTheme="minorHAnsi" w:cstheme="minorBidi"/>
          <w:caps w:val="0"/>
          <w:szCs w:val="22"/>
        </w:rPr>
        <w:t xml:space="preserve"> </w:t>
      </w:r>
      <w:r w:rsidRPr="00F53C38" w:rsidR="00551F26">
        <w:rPr>
          <w:rFonts w:eastAsiaTheme="minorHAnsi" w:cstheme="minorBidi"/>
          <w:caps w:val="0"/>
          <w:szCs w:val="22"/>
        </w:rPr>
        <w:t>year</w:t>
      </w:r>
      <w:r w:rsidR="00551F26">
        <w:rPr>
          <w:rFonts w:eastAsiaTheme="minorHAnsi" w:cstheme="minorBidi"/>
          <w:caps w:val="0"/>
          <w:szCs w:val="22"/>
        </w:rPr>
        <w:t xml:space="preserve"> </w:t>
      </w:r>
      <w:r w:rsidRPr="00F53C38">
        <w:rPr>
          <w:rFonts w:eastAsiaTheme="minorHAnsi" w:cstheme="minorBidi"/>
          <w:caps w:val="0"/>
          <w:szCs w:val="22"/>
        </w:rPr>
        <w:t>experience</w:t>
      </w:r>
      <w:r>
        <w:rPr>
          <w:rFonts w:eastAsiaTheme="minorHAnsi" w:cstheme="minorBidi"/>
          <w:caps w:val="0"/>
          <w:szCs w:val="22"/>
        </w:rPr>
        <w:t xml:space="preserve">s. </w:t>
      </w:r>
    </w:p>
    <w:p w:rsidR="00F53C38" w:rsidP="00D413F9">
      <w:pPr>
        <w:pStyle w:val="Heading3"/>
        <w:rPr>
          <w:rFonts w:eastAsiaTheme="minorHAnsi" w:cstheme="minorBidi"/>
          <w:caps w:val="0"/>
          <w:szCs w:val="22"/>
        </w:rPr>
      </w:pPr>
    </w:p>
    <w:p w:rsidR="00F53C38" w:rsidRPr="00F53C38" w:rsidP="00D413F9">
      <w:pPr>
        <w:pStyle w:val="Heading3"/>
        <w:rPr>
          <w:rFonts w:eastAsiaTheme="minorHAnsi" w:cstheme="minorBidi"/>
          <w:caps w:val="0"/>
          <w:szCs w:val="22"/>
        </w:rPr>
      </w:pPr>
    </w:p>
    <w:p w:rsidR="00D413F9" w:rsidP="00513EFC">
      <w:pPr>
        <w:pStyle w:val="Heading2"/>
      </w:pPr>
      <w:r>
        <w:t>Portfolios</w:t>
      </w:r>
      <w:r w:rsidR="00E03F71">
        <w:t xml:space="preserve"> </w:t>
      </w:r>
    </w:p>
    <w:p w:rsidR="002B56D2" w:rsidP="00513EFC">
      <w:pPr>
        <w:pStyle w:val="Heading2"/>
      </w:pPr>
    </w:p>
    <w:p w:rsidR="00F53C38" w:rsidP="00513EFC">
      <w:pPr>
        <w:pStyle w:val="Heading2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pict>
          <v:shape id="_x0000_i1028" alt="Twitter/Blog/Portfolio icon" style="width:9.35pt;height:9.35pt;mso-left-percent:-10001;mso-position-horizontal-relative:char;mso-position-vertical-relative:line;mso-top-percent:-10001;mso-wrap-style:square;visibility:visible;v-text-anchor:top" coordsize="2691,2691" path="m1942,1975l1921,2043l1895,2108l1864,2172l1830,2233l1794,2292l1758,2346l1720,2399l1684,2446l1651,2490l1711,2468l1773,2443l1835,2415l1897,2384l1957,2348l2017,2312l2075,2273l2128,2230l2179,2187l2226,2141l2267,2095l2210,2067l2147,2041l2082,2016l2013,1994l1942,1975xm767,1973l691,1994l620,2018l553,2045l490,2073l431,2104l478,2156l531,2205l587,2252l648,2296l711,2337l778,2375l845,2409l914,2440l984,2466l1051,2490l1017,2446l982,2399l945,2347l910,2292l875,2234l842,2173l813,2108l787,2042l767,1973xm1260,1906l1250,1906l1234,1907l1213,1907l1189,1908l1161,1909l1132,1910l1101,1911l1069,1912l1037,1914l1006,1916l976,1919l948,1921l922,1924l900,1928l912,1970l927,2012l944,2053l963,2093l982,2133l1003,2172l1025,2209l1047,2244l1071,2279l1094,2312l1116,2342l1138,2371l1159,2399l1179,2423l1198,2445l1215,2464l1230,2481l1243,2495l1253,2506l1261,2513l1265,2517l1266,2518l1260,1906xm1436,1905l1418,2520l1419,2518l1424,2512l1433,2503l1445,2490l1460,2474l1478,2456l1497,2436l1520,2412l1543,2387l1567,2358l1592,2327l1618,2295l1644,2260l1669,2224l1694,2187l1717,2147l1740,2107l1761,2066l1779,2022l1795,1979l1808,1935l1782,1931l1751,1926l1718,1923l1684,1920l1649,1917l1613,1915l1579,1913l1546,1912l1517,1910l1489,1909l1468,1908l1451,1907l1440,1906l1436,1905xm2016,1420l2010,1526l2001,1629l1988,1729l1972,1827l2042,1845l2111,1866l2177,1889l2240,1914l2301,1941l2357,1970l2398,1899l2434,1826l2465,1749l2491,1670l2511,1588l2526,1505l2535,1420l2016,1420xm1428,1420l1428,1754l1531,1759l1632,1768l1731,1780l1828,1795l1842,1708l1854,1615l1861,1519l1866,1420l1428,1420xm842,1420l847,1520l855,1616l866,1709l880,1797l976,1781l1074,1769l1174,1760l1276,1755l1276,1420l842,1420xm156,1420l163,1496l175,1571l193,1644l214,1716l239,1785l269,1853l303,1918l341,1981l398,1950l459,1920l524,1893l591,1868l662,1845l736,1825l720,1728l707,1628l698,1525l692,1420l156,1420xm1816,832l1722,847l1626,858l1528,867l1428,872l1428,1269l1865,1269l1861,1175l1854,1084l1844,996l1831,912l1816,832xm892,831l877,911l864,995l855,1083l847,1175l843,1269l1276,1269l1276,871l1177,866l1081,858l985,846,892,831xm2324,669l2258,701l2190,731l2116,758l2040,782l1961,804l1978,891l1992,982l2003,1075l2011,1171l2016,1269l2534,1269l2526,1186l2511,1105l2492,1026l2468,950l2440,876l2406,804l2367,735l2324,669xm372,660l347,696l322,732l300,767l278,802l258,839l240,876l224,914l209,955l196,998l185,1044l175,1093l167,1146l161,1204l157,1267l692,1267l694,1209l695,1160l697,1115l700,1077l702,1044l705,1013l709,987l712,963l716,941l721,919l726,899l731,878l736,855l743,831l749,803,678,785,611,764,548,741,486,716,428,688,372,660xm1717,217l1754,267l1787,321l1819,381l1849,444l1877,511l1902,581l1925,656l1991,638l2054,619l2114,596l2171,573l2226,549l2172,495l2116,443l2056,395l1994,351l1929,311l1861,275l1791,243l1717,217xm998,209l922,235l849,267l778,302l710,342l646,387l584,435l526,488l471,543l527,569l586,594l648,619l713,640l782,658l806,582l832,510l861,440l892,376l925,315l961,259l998,209xm1276,172l1239,189l1204,213l1168,243l1133,279l1100,321l1067,368l1036,421l1007,479l979,543l952,612l929,684l1013,697l1099,707l1187,716l1276,720l1276,172xm1428,169l1428,721l1518,716l1606,709l1693,697l1779,684l1755,611l1728,541l1700,477l1671,419l1639,365l1606,317l1572,276l1537,239l1500,210l1464,186l1428,169xm1345,l1437,3l1528,12l1616,27l1702,48l1787,75l1869,106l1947,142l2024,184l2097,230l2167,281l2234,335l2297,395l2355,457l2411,524l2461,593l2507,667l2549,744l2585,823l2616,904l2643,988l2664,1075l2679,1164l2688,1253l2691,1346l2688,1438l2679,1528l2664,1617l2643,1703l2616,1787l2585,1869l2549,1949l2507,2024l2461,2098l2411,2168l2355,2234l2297,2297l2234,2356l2167,2411l2097,2461l2024,2508l1947,2549l1869,2585l1787,2618l1702,2644l1616,2664l1528,2679l1437,2688l1345,2691l1253,2688l1162,2679l1075,2664l988,2644l904,2618l822,2585l743,2549l667,2508l593,2461l524,2411l457,2356l394,2297l335,2234l280,2168l230,2098l184,2024l142,1949l106,1869,74,1787,47,1703,27,1617,12,1528,3,1438,,1346l3,1253l12,1164l27,1075l47,988,74,904l106,823l142,744l184,667l230,593l280,524l335,457l394,395l457,335l524,281l593,230l667,184l743,142l822,106l904,75,988,48l1075,27l1162,12l1253,3l1345,xe" fillcolor="#007fab" stroked="f">
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<o:lock v:ext="edit" verticies="t"/>
            <w10:wrap type="none"/>
            <w10:anchorlock/>
          </v:shape>
        </w:pict>
      </w:r>
      <w:r w:rsidRPr="000F1911" w:rsidR="000F191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 xml:space="preserve"> idea-worldwide.com</w:t>
      </w:r>
      <w:r w:rsidR="000F191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 xml:space="preserve">  </w:t>
      </w:r>
      <w:r w:rsidR="000F191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ab/>
      </w:r>
      <w:r w:rsidR="000F191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ab/>
        <w:t xml:space="preserve"> – </w:t>
      </w:r>
      <w:r w:rsidRPr="000F1911" w:rsidR="000F191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Fashion</w:t>
      </w:r>
      <w:r w:rsidR="000F191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 xml:space="preserve"> and Interior Design Institution </w:t>
      </w:r>
    </w:p>
    <w:p w:rsidR="000F1911" w:rsidP="000F1911">
      <w:pPr>
        <w:pStyle w:val="Heading2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pict>
          <v:shape id="_x0000_i1029" alt="Twitter/Blog/Portfolio icon" style="width:9.35pt;height:9.35pt;mso-left-percent:-10001;mso-position-horizontal-relative:char;mso-position-vertical-relative:line;mso-top-percent:-10001;mso-wrap-style:square;visibility:visible;v-text-anchor:top" coordsize="2691,2691" path="m1942,1975l1921,2043l1895,2108l1864,2172l1830,2233l1794,2292l1758,2346l1720,2399l1684,2446l1651,2490l1711,2468l1773,2443l1835,2415l1897,2384l1957,2348l2017,2312l2075,2273l2128,2230l2179,2187l2226,2141l2267,2095l2210,2067l2147,2041l2082,2016l2013,1994l1942,1975xm767,1973l691,1994l620,2018l553,2045l490,2073l431,2104l478,2156l531,2205l587,2252l648,2296l711,2337l778,2375l845,2409l914,2440l984,2466l1051,2490l1017,2446l982,2399l945,2347l910,2292l875,2234l842,2173l813,2108l787,2042l767,1973xm1260,1906l1250,1906l1234,1907l1213,1907l1189,1908l1161,1909l1132,1910l1101,1911l1069,1912l1037,1914l1006,1916l976,1919l948,1921l922,1924l900,1928l912,1970l927,2012l944,2053l963,2093l982,2133l1003,2172l1025,2209l1047,2244l1071,2279l1094,2312l1116,2342l1138,2371l1159,2399l1179,2423l1198,2445l1215,2464l1230,2481l1243,2495l1253,2506l1261,2513l1265,2517l1266,2518l1260,1906xm1436,1905l1418,2520l1419,2518l1424,2512l1433,2503l1445,2490l1460,2474l1478,2456l1497,2436l1520,2412l1543,2387l1567,2358l1592,2327l1618,2295l1644,2260l1669,2224l1694,2187l1717,2147l1740,2107l1761,2066l1779,2022l1795,1979l1808,1935l1782,1931l1751,1926l1718,1923l1684,1920l1649,1917l1613,1915l1579,1913l1546,1912l1517,1910l1489,1909l1468,1908l1451,1907l1440,1906l1436,1905xm2016,1420l2010,1526l2001,1629l1988,1729l1972,1827l2042,1845l2111,1866l2177,1889l2240,1914l2301,1941l2357,1970l2398,1899l2434,1826l2465,1749l2491,1670l2511,1588l2526,1505l2535,1420l2016,1420xm1428,1420l1428,1754l1531,1759l1632,1768l1731,1780l1828,1795l1842,1708l1854,1615l1861,1519l1866,1420l1428,1420xm842,1420l847,1520l855,1616l866,1709l880,1797l976,1781l1074,1769l1174,1760l1276,1755l1276,1420l842,1420xm156,1420l163,1496l175,1571l193,1644l214,1716l239,1785l269,1853l303,1918l341,1981l398,1950l459,1920l524,1893l591,1868l662,1845l736,1825l720,1728l707,1628l698,1525l692,1420l156,1420xm1816,832l1722,847l1626,858l1528,867l1428,872l1428,1269l1865,1269l1861,1175l1854,1084l1844,996l1831,912l1816,832xm892,831l877,911l864,995l855,1083l847,1175l843,1269l1276,1269l1276,871l1177,866l1081,858l985,846,892,831xm2324,669l2258,701l2190,731l2116,758l2040,782l1961,804l1978,891l1992,982l2003,1075l2011,1171l2016,1269l2534,1269l2526,1186l2511,1105l2492,1026l2468,950l2440,876l2406,804l2367,735l2324,669xm372,660l347,696l322,732l300,767l278,802l258,839l240,876l224,914l209,955l196,998l185,1044l175,1093l167,1146l161,1204l157,1267l692,1267l694,1209l695,1160l697,1115l700,1077l702,1044l705,1013l709,987l712,963l716,941l721,919l726,899l731,878l736,855l743,831l749,803,678,785,611,764,548,741,486,716,428,688,372,660xm1717,217l1754,267l1787,321l1819,381l1849,444l1877,511l1902,581l1925,656l1991,638l2054,619l2114,596l2171,573l2226,549l2172,495l2116,443l2056,395l1994,351l1929,311l1861,275l1791,243l1717,217xm998,209l922,235l849,267l778,302l710,342l646,387l584,435l526,488l471,543l527,569l586,594l648,619l713,640l782,658l806,582l832,510l861,440l892,376l925,315l961,259l998,209xm1276,172l1239,189l1204,213l1168,243l1133,279l1100,321l1067,368l1036,421l1007,479l979,543l952,612l929,684l1013,697l1099,707l1187,716l1276,720l1276,172xm1428,169l1428,721l1518,716l1606,709l1693,697l1779,684l1755,611l1728,541l1700,477l1671,419l1639,365l1606,317l1572,276l1537,239l1500,210l1464,186l1428,169xm1345,l1437,3l1528,12l1616,27l1702,48l1787,75l1869,106l1947,142l2024,184l2097,230l2167,281l2234,335l2297,395l2355,457l2411,524l2461,593l2507,667l2549,744l2585,823l2616,904l2643,988l2664,1075l2679,1164l2688,1253l2691,1346l2688,1438l2679,1528l2664,1617l2643,1703l2616,1787l2585,1869l2549,1949l2507,2024l2461,2098l2411,2168l2355,2234l2297,2297l2234,2356l2167,2411l2097,2461l2024,2508l1947,2549l1869,2585l1787,2618l1702,2644l1616,2664l1528,2679l1437,2688l1345,2691l1253,2688l1162,2679l1075,2664l988,2644l904,2618l822,2585l743,2549l667,2508l593,2461l524,2411l457,2356l394,2297l335,2234l280,2168l230,2098l184,2024l142,1949l106,1869,74,1787,47,1703,27,1617,12,1528,3,1438,,1346l3,1253l12,1164l27,1075l47,988,74,904l106,823l142,744l184,667l230,593l280,524l335,457l394,395l457,335l524,281l593,230l667,184l743,142l822,106l904,75,988,48l1075,27l1162,12l1253,3l1345,xe" fillcolor="#007fab" stroked="f">
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<o:lock v:ext="edit" verticies="t"/>
            <w10:wrap type="none"/>
            <w10:anchorlock/>
          </v:shape>
        </w:pict>
      </w:r>
      <w:r w:rsidRPr="000F191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 xml:space="preserve"> </w:t>
      </w:r>
      <w:r>
        <w:fldChar w:fldCharType="begin"/>
      </w:r>
      <w:r>
        <w:instrText xml:space="preserve"> HYPERLINK "http://www.kprao.co.in" </w:instrText>
      </w:r>
      <w:r>
        <w:fldChar w:fldCharType="separate"/>
      </w:r>
      <w:r w:rsidRPr="004D6B42">
        <w:rPr>
          <w:rStyle w:val="Hyperlink"/>
          <w:rFonts w:asciiTheme="minorHAnsi" w:eastAsiaTheme="minorHAnsi" w:hAnsiTheme="minorHAnsi" w:cstheme="minorBidi"/>
          <w:b w:val="0"/>
          <w:sz w:val="22"/>
          <w:szCs w:val="22"/>
        </w:rPr>
        <w:t>www.kprao.co.in</w:t>
      </w:r>
      <w:r>
        <w:fldChar w:fldCharType="end"/>
      </w: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 xml:space="preserve">        </w:t>
      </w: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ab/>
        <w:t xml:space="preserve"> – </w:t>
      </w:r>
      <w:r w:rsidRPr="000F191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Chartered Accountant</w:t>
      </w:r>
    </w:p>
    <w:p w:rsidR="000F1911" w:rsidP="000F1911">
      <w:pPr>
        <w:pStyle w:val="Heading2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pict>
          <v:shape id="_x0000_i1030" alt="Twitter/Blog/Portfolio icon" style="width:9.35pt;height:9.35pt;mso-left-percent:-10001;mso-position-horizontal-relative:char;mso-position-vertical-relative:line;mso-top-percent:-10001;mso-wrap-style:square;visibility:visible;v-text-anchor:top" coordsize="2691,2691" path="m1942,1975l1921,2043l1895,2108l1864,2172l1830,2233l1794,2292l1758,2346l1720,2399l1684,2446l1651,2490l1711,2468l1773,2443l1835,2415l1897,2384l1957,2348l2017,2312l2075,2273l2128,2230l2179,2187l2226,2141l2267,2095l2210,2067l2147,2041l2082,2016l2013,1994l1942,1975xm767,1973l691,1994l620,2018l553,2045l490,2073l431,2104l478,2156l531,2205l587,2252l648,2296l711,2337l778,2375l845,2409l914,2440l984,2466l1051,2490l1017,2446l982,2399l945,2347l910,2292l875,2234l842,2173l813,2108l787,2042l767,1973xm1260,1906l1250,1906l1234,1907l1213,1907l1189,1908l1161,1909l1132,1910l1101,1911l1069,1912l1037,1914l1006,1916l976,1919l948,1921l922,1924l900,1928l912,1970l927,2012l944,2053l963,2093l982,2133l1003,2172l1025,2209l1047,2244l1071,2279l1094,2312l1116,2342l1138,2371l1159,2399l1179,2423l1198,2445l1215,2464l1230,2481l1243,2495l1253,2506l1261,2513l1265,2517l1266,2518l1260,1906xm1436,1905l1418,2520l1419,2518l1424,2512l1433,2503l1445,2490l1460,2474l1478,2456l1497,2436l1520,2412l1543,2387l1567,2358l1592,2327l1618,2295l1644,2260l1669,2224l1694,2187l1717,2147l1740,2107l1761,2066l1779,2022l1795,1979l1808,1935l1782,1931l1751,1926l1718,1923l1684,1920l1649,1917l1613,1915l1579,1913l1546,1912l1517,1910l1489,1909l1468,1908l1451,1907l1440,1906l1436,1905xm2016,1420l2010,1526l2001,1629l1988,1729l1972,1827l2042,1845l2111,1866l2177,1889l2240,1914l2301,1941l2357,1970l2398,1899l2434,1826l2465,1749l2491,1670l2511,1588l2526,1505l2535,1420l2016,1420xm1428,1420l1428,1754l1531,1759l1632,1768l1731,1780l1828,1795l1842,1708l1854,1615l1861,1519l1866,1420l1428,1420xm842,1420l847,1520l855,1616l866,1709l880,1797l976,1781l1074,1769l1174,1760l1276,1755l1276,1420l842,1420xm156,1420l163,1496l175,1571l193,1644l214,1716l239,1785l269,1853l303,1918l341,1981l398,1950l459,1920l524,1893l591,1868l662,1845l736,1825l720,1728l707,1628l698,1525l692,1420l156,1420xm1816,832l1722,847l1626,858l1528,867l1428,872l1428,1269l1865,1269l1861,1175l1854,1084l1844,996l1831,912l1816,832xm892,831l877,911l864,995l855,1083l847,1175l843,1269l1276,1269l1276,871l1177,866l1081,858l985,846,892,831xm2324,669l2258,701l2190,731l2116,758l2040,782l1961,804l1978,891l1992,982l2003,1075l2011,1171l2016,1269l2534,1269l2526,1186l2511,1105l2492,1026l2468,950l2440,876l2406,804l2367,735l2324,669xm372,660l347,696l322,732l300,767l278,802l258,839l240,876l224,914l209,955l196,998l185,1044l175,1093l167,1146l161,1204l157,1267l692,1267l694,1209l695,1160l697,1115l700,1077l702,1044l705,1013l709,987l712,963l716,941l721,919l726,899l731,878l736,855l743,831l749,803,678,785,611,764,548,741,486,716,428,688,372,660xm1717,217l1754,267l1787,321l1819,381l1849,444l1877,511l1902,581l1925,656l1991,638l2054,619l2114,596l2171,573l2226,549l2172,495l2116,443l2056,395l1994,351l1929,311l1861,275l1791,243l1717,217xm998,209l922,235l849,267l778,302l710,342l646,387l584,435l526,488l471,543l527,569l586,594l648,619l713,640l782,658l806,582l832,510l861,440l892,376l925,315l961,259l998,209xm1276,172l1239,189l1204,213l1168,243l1133,279l1100,321l1067,368l1036,421l1007,479l979,543l952,612l929,684l1013,697l1099,707l1187,716l1276,720l1276,172xm1428,169l1428,721l1518,716l1606,709l1693,697l1779,684l1755,611l1728,541l1700,477l1671,419l1639,365l1606,317l1572,276l1537,239l1500,210l1464,186l1428,169xm1345,l1437,3l1528,12l1616,27l1702,48l1787,75l1869,106l1947,142l2024,184l2097,230l2167,281l2234,335l2297,395l2355,457l2411,524l2461,593l2507,667l2549,744l2585,823l2616,904l2643,988l2664,1075l2679,1164l2688,1253l2691,1346l2688,1438l2679,1528l2664,1617l2643,1703l2616,1787l2585,1869l2549,1949l2507,2024l2461,2098l2411,2168l2355,2234l2297,2297l2234,2356l2167,2411l2097,2461l2024,2508l1947,2549l1869,2585l1787,2618l1702,2644l1616,2664l1528,2679l1437,2688l1345,2691l1253,2688l1162,2679l1075,2664l988,2644l904,2618l822,2585l743,2549l667,2508l593,2461l524,2411l457,2356l394,2297l335,2234l280,2168l230,2098l184,2024l142,1949l106,1869,74,1787,47,1703,27,1617,12,1528,3,1438,,1346l3,1253l12,1164l27,1075l47,988,74,904l106,823l142,744l184,667l230,593l280,524l335,457l394,395l457,335l524,281l593,230l667,184l743,142l822,106l904,75,988,48l1075,27l1162,12l1253,3l1345,xe" fillcolor="#007fab" stroked="f">
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<o:lock v:ext="edit" verticies="t"/>
            <w10:wrap type="none"/>
            <w10:anchorlock/>
          </v:shape>
        </w:pict>
      </w: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 xml:space="preserve"> avgisolutions.com       </w:t>
      </w: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ab/>
        <w:t xml:space="preserve"> – IT Services</w:t>
      </w:r>
    </w:p>
    <w:p w:rsidR="000F1911" w:rsidRPr="000F1911" w:rsidP="000F1911">
      <w:pPr>
        <w:pStyle w:val="Heading2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pict>
          <v:shape id="Website icon" o:spid="_x0000_i1031" alt="Twitter/Blog/Portfolio icon" style="width:9.35pt;height:9.35pt;mso-left-percent:-10001;mso-position-horizontal-relative:char;mso-position-vertical-relative:line;mso-top-percent:-10001;mso-wrap-style:square;visibility:visible;v-text-anchor:top" coordsize="2691,2691" path="m1942,1975l1921,2043l1895,2108l1864,2172l1830,2233l1794,2292l1758,2346l1720,2399l1684,2446l1651,2490l1711,2468l1773,2443l1835,2415l1897,2384l1957,2348l2017,2312l2075,2273l2128,2230l2179,2187l2226,2141l2267,2095l2210,2067l2147,2041l2082,2016l2013,1994l1942,1975xm767,1973l691,1994l620,2018l553,2045l490,2073l431,2104l478,2156l531,2205l587,2252l648,2296l711,2337l778,2375l845,2409l914,2440l984,2466l1051,2490l1017,2446l982,2399l945,2347l910,2292l875,2234l842,2173l813,2108l787,2042l767,1973xm1260,1906l1250,1906l1234,1907l1213,1907l1189,1908l1161,1909l1132,1910l1101,1911l1069,1912l1037,1914l1006,1916l976,1919l948,1921l922,1924l900,1928l912,1970l927,2012l944,2053l963,2093l982,2133l1003,2172l1025,2209l1047,2244l1071,2279l1094,2312l1116,2342l1138,2371l1159,2399l1179,2423l1198,2445l1215,2464l1230,2481l1243,2495l1253,2506l1261,2513l1265,2517l1266,2518l1260,1906xm1436,1905l1418,2520l1419,2518l1424,2512l1433,2503l1445,2490l1460,2474l1478,2456l1497,2436l1520,2412l1543,2387l1567,2358l1592,2327l1618,2295l1644,2260l1669,2224l1694,2187l1717,2147l1740,2107l1761,2066l1779,2022l1795,1979l1808,1935l1782,1931l1751,1926l1718,1923l1684,1920l1649,1917l1613,1915l1579,1913l1546,1912l1517,1910l1489,1909l1468,1908l1451,1907l1440,1906l1436,1905xm2016,1420l2010,1526l2001,1629l1988,1729l1972,1827l2042,1845l2111,1866l2177,1889l2240,1914l2301,1941l2357,1970l2398,1899l2434,1826l2465,1749l2491,1670l2511,1588l2526,1505l2535,1420l2016,1420xm1428,1420l1428,1754l1531,1759l1632,1768l1731,1780l1828,1795l1842,1708l1854,1615l1861,1519l1866,1420l1428,1420xm842,1420l847,1520l855,1616l866,1709l880,1797l976,1781l1074,1769l1174,1760l1276,1755l1276,1420l842,1420xm156,1420l163,1496l175,1571l193,1644l214,1716l239,1785l269,1853l303,1918l341,1981l398,1950l459,1920l524,1893l591,1868l662,1845l736,1825l720,1728l707,1628l698,1525l692,1420l156,1420xm1816,832l1722,847l1626,858l1528,867l1428,872l1428,1269l1865,1269l1861,1175l1854,1084l1844,996l1831,912l1816,832xm892,831l877,911l864,995l855,1083l847,1175l843,1269l1276,1269l1276,871l1177,866l1081,858l985,846,892,831xm2324,669l2258,701l2190,731l2116,758l2040,782l1961,804l1978,891l1992,982l2003,1075l2011,1171l2016,1269l2534,1269l2526,1186l2511,1105l2492,1026l2468,950l2440,876l2406,804l2367,735l2324,669xm372,660l347,696l322,732l300,767l278,802l258,839l240,876l224,914l209,955l196,998l185,1044l175,1093l167,1146l161,1204l157,1267l692,1267l694,1209l695,1160l697,1115l700,1077l702,1044l705,1013l709,987l712,963l716,941l721,919l726,899l731,878l736,855l743,831l749,803,678,785,611,764,548,741,486,716,428,688,372,660xm1717,217l1754,267l1787,321l1819,381l1849,444l1877,511l1902,581l1925,656l1991,638l2054,619l2114,596l2171,573l2226,549l2172,495l2116,443l2056,395l1994,351l1929,311l1861,275l1791,243l1717,217xm998,209l922,235l849,267l778,302l710,342l646,387l584,435l526,488l471,543l527,569l586,594l648,619l713,640l782,658l806,582l832,510l861,440l892,376l925,315l961,259l998,209xm1276,172l1239,189l1204,213l1168,243l1133,279l1100,321l1067,368l1036,421l1007,479l979,543l952,612l929,684l1013,697l1099,707l1187,716l1276,720l1276,172xm1428,169l1428,721l1518,716l1606,709l1693,697l1779,684l1755,611l1728,541l1700,477l1671,419l1639,365l1606,317l1572,276l1537,239l1500,210l1464,186l1428,169xm1345,l1437,3l1528,12l1616,27l1702,48l1787,75l1869,106l1947,142l2024,184l2097,230l2167,281l2234,335l2297,395l2355,457l2411,524l2461,593l2507,667l2549,744l2585,823l2616,904l2643,988l2664,1075l2679,1164l2688,1253l2691,1346l2688,1438l2679,1528l2664,1617l2643,1703l2616,1787l2585,1869l2549,1949l2507,2024l2461,2098l2411,2168l2355,2234l2297,2297l2234,2356l2167,2411l2097,2461l2024,2508l1947,2549l1869,2585l1787,2618l1702,2644l1616,2664l1528,2679l1437,2688l1345,2691l1253,2688l1162,2679l1075,2664l988,2644l904,2618l822,2585l743,2549l667,2508l593,2461l524,2411l457,2356l394,2297l335,2234l280,2168l230,2098l184,2024l142,1949l106,1869,74,1787,47,1703,27,1617,12,1528,3,1438,,1346l3,1253l12,1164l27,1075l47,988,74,904l106,823l142,744l184,667l230,593l280,524l335,457l394,395l457,335l524,281l593,230l667,184l743,142l822,106l904,75,988,48l1075,27l1162,12l1253,3l1345,xe" fillcolor="#007fab" stroked="f">
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<o:lock v:ext="edit" verticies="t"/>
            <w10:wrap type="none"/>
            <w10:anchorlock/>
          </v:shape>
        </w:pict>
      </w: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 xml:space="preserve"> </w:t>
      </w:r>
      <w:r w:rsidRPr="000F191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sunsquarebusinesshub.com</w:t>
      </w: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ab/>
        <w:t xml:space="preserve"> – Workspace </w:t>
      </w:r>
      <w:r w:rsidRPr="000F1911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Business Hub</w:t>
      </w:r>
    </w:p>
    <w:p w:rsidR="000F1911" w:rsidRPr="000F1911" w:rsidP="00513EFC">
      <w:pPr>
        <w:pStyle w:val="Heading2"/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</w:pPr>
    </w:p>
    <w:p w:rsidR="0070237E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1716E41940B247EDA29205924CAC9DA8"/>
          </w:placeholder>
          <w:showingPlcHdr/>
          <w:richText/>
          <w:temporary/>
        </w:sdtPr>
        <w:sdtContent>
          <w:r w:rsidRPr="0070237E">
            <w:t>Education</w:t>
          </w:r>
        </w:sdtContent>
      </w:sdt>
    </w:p>
    <w:p w:rsidR="0070237E" w:rsidP="0070237E">
      <w:pPr>
        <w:pStyle w:val="Heading3"/>
      </w:pPr>
      <w:r>
        <w:t>2014</w:t>
      </w:r>
    </w:p>
    <w:p w:rsidR="0070237E" w:rsidRPr="00513EFC" w:rsidP="00513EFC">
      <w:pPr>
        <w:pStyle w:val="Heading2"/>
      </w:pPr>
      <w:r w:rsidRPr="00551F26">
        <w:t>M.Tech</w:t>
      </w:r>
      <w:r>
        <w:rPr>
          <w:color w:val="666666"/>
        </w:rPr>
        <w:t xml:space="preserve"> in Digital Communication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 xml:space="preserve">And Networking </w:t>
      </w:r>
      <w:r w:rsidR="00E03F71">
        <w:t xml:space="preserve"> </w:t>
      </w:r>
    </w:p>
    <w:p w:rsidR="0070237E" w:rsidP="00551F26">
      <w:pPr>
        <w:spacing w:before="78"/>
      </w:pPr>
      <w:r w:rsidRPr="00551F26">
        <w:t>Visvesvaraya technological University</w:t>
      </w:r>
    </w:p>
    <w:p w:rsidR="0070237E" w:rsidP="0070237E">
      <w:pPr>
        <w:pStyle w:val="Heading3"/>
      </w:pPr>
      <w:r>
        <w:t>2012</w:t>
      </w:r>
    </w:p>
    <w:p w:rsidR="0070237E" w:rsidP="0070237E">
      <w:pPr>
        <w:pStyle w:val="Heading2"/>
      </w:pPr>
      <w:r w:rsidRPr="00551F26">
        <w:t xml:space="preserve">B.E in </w:t>
      </w:r>
      <w:r w:rsidRPr="00551F26">
        <w:rPr>
          <w:color w:val="666666"/>
        </w:rPr>
        <w:t>Computer Science</w:t>
      </w:r>
      <w:r w:rsidR="00E03F71">
        <w:t xml:space="preserve"> </w:t>
      </w:r>
    </w:p>
    <w:p w:rsidR="0070237E" w:rsidRPr="0070237E" w:rsidP="00551F26">
      <w:pPr>
        <w:spacing w:before="78"/>
      </w:pPr>
      <w:r w:rsidRPr="00551F26">
        <w:t>Visvesvaraya technological University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8240">
            <v:imagedata r:id="rId6"/>
          </v:shape>
        </w:pict>
      </w:r>
    </w:p>
    <w:sectPr w:rsidSect="00D92B95">
      <w:footerReference w:type="default" r:id="rId7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F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Body Text" w:uiPriority="1" w:qFormat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customStyle="1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PrEx>
      <w:tblCellSpacing w:w="20" w:type="dxa"/>
    </w:tblPrEx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PrEx>
      <w:tblCellSpacing w:w="20" w:type="dxa"/>
    </w:tblPrEx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PrEx>
      <w:tblCellSpacing w:w="20" w:type="dxa"/>
    </w:tblPrEx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http://footmark.infoedge.com/apply/cvtracking?&amp;dtyp=docx_n&amp;userId=4c24c234b6ccfd0fdc9a701361d974657bdb07dc35f04c6a28799783fe8d87f6&amp;jobId=261217003168&amp;uid=1161831032612170031681515996884&amp;docType=docx" TargetMode="External" /><Relationship Id="rId7" Type="http://schemas.openxmlformats.org/officeDocument/2006/relationships/footer" Target="footer1.xml" /><Relationship Id="rId8" Type="http://schemas.openxmlformats.org/officeDocument/2006/relationships/glossaryDocument" Target="glossary/document.xml" /><Relationship Id="rId9" Type="http://schemas.openxmlformats.org/officeDocument/2006/relationships/theme" Target="theme/theme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User\Downloads\tf16402467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AA3194C2A324FB28300A73345279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7E1A3-4C84-4CDA-BF28-F80FD29A6118}"/>
      </w:docPartPr>
      <w:docPartBody>
        <w:p w:rsidR="00555AE3">
          <w:pPr>
            <w:pStyle w:val="DAA3194C2A324FB28300A73345279234"/>
          </w:pPr>
          <w:r>
            <w:t>First Name</w:t>
          </w:r>
        </w:p>
      </w:docPartBody>
    </w:docPart>
    <w:docPart>
      <w:docPartPr>
        <w:name w:val="1582FAEDBD1B4A09AC8BD7336F6E7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7CBB6-1EFC-45DD-B7B2-C3EDF3A202CB}"/>
      </w:docPartPr>
      <w:docPartBody>
        <w:p w:rsidR="00555AE3">
          <w:pPr>
            <w:pStyle w:val="1582FAEDBD1B4A09AC8BD7336F6E710B"/>
          </w:pPr>
          <w:r>
            <w:t>Last Name</w:t>
          </w:r>
        </w:p>
      </w:docPartBody>
    </w:docPart>
    <w:docPart>
      <w:docPartPr>
        <w:name w:val="8CB49911BEA4451E9967665B6E023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27457-6C81-4294-AB50-83BE65BB3A1B}"/>
      </w:docPartPr>
      <w:docPartBody>
        <w:p w:rsidR="00555AE3">
          <w:pPr>
            <w:pStyle w:val="8CB49911BEA4451E9967665B6E023D2F"/>
          </w:pPr>
          <w:r w:rsidRPr="009D0878">
            <w:t>Address</w:t>
          </w:r>
        </w:p>
      </w:docPartBody>
    </w:docPart>
    <w:docPart>
      <w:docPartPr>
        <w:name w:val="A8598F8A71124C338ACD432C2032D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39202-DBCE-47E7-98A3-35A3D3CB2FB1}"/>
      </w:docPartPr>
      <w:docPartBody>
        <w:p w:rsidR="00555AE3">
          <w:pPr>
            <w:pStyle w:val="A8598F8A71124C338ACD432C2032DF6E"/>
          </w:pPr>
          <w:r w:rsidRPr="009D0878">
            <w:t>Phone</w:t>
          </w:r>
        </w:p>
      </w:docPartBody>
    </w:docPart>
    <w:docPart>
      <w:docPartPr>
        <w:name w:val="E639A1BF8F7F45B7875757AD52E59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7A043-7B2B-47F0-9275-0A726B32EF35}"/>
      </w:docPartPr>
      <w:docPartBody>
        <w:p w:rsidR="00555AE3">
          <w:pPr>
            <w:pStyle w:val="E639A1BF8F7F45B7875757AD52E593CF"/>
          </w:pPr>
          <w:r w:rsidRPr="009D0878">
            <w:t>Email</w:t>
          </w:r>
        </w:p>
      </w:docPartBody>
    </w:docPart>
    <w:docPart>
      <w:docPartPr>
        <w:name w:val="FD52AD019C09469994BD56F8B6616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C89A2-5A2B-4512-89FD-16634C38A626}"/>
      </w:docPartPr>
      <w:docPartBody>
        <w:p w:rsidR="00555AE3">
          <w:pPr>
            <w:pStyle w:val="FD52AD019C09469994BD56F8B661648D"/>
          </w:pPr>
          <w:r>
            <w:t>Skills</w:t>
          </w:r>
        </w:p>
      </w:docPartBody>
    </w:docPart>
    <w:docPart>
      <w:docPartPr>
        <w:name w:val="5BC70125580E414CAEB4A94E8568B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C5924-B1DA-437B-A88B-7DF710CAE96B}"/>
      </w:docPartPr>
      <w:docPartBody>
        <w:p w:rsidR="00555AE3">
          <w:pPr>
            <w:pStyle w:val="5BC70125580E414CAEB4A94E8568BE0C"/>
          </w:pPr>
          <w:r w:rsidRPr="00AD3FD8">
            <w:t>Experience</w:t>
          </w:r>
        </w:p>
      </w:docPartBody>
    </w:docPart>
    <w:docPart>
      <w:docPartPr>
        <w:name w:val="1716E41940B247EDA29205924CAC9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2CD2C-8647-4CDA-B0A8-9B140BAB6C6F}"/>
      </w:docPartPr>
      <w:docPartBody>
        <w:p w:rsidR="00555AE3">
          <w:pPr>
            <w:pStyle w:val="1716E41940B247EDA29205924CAC9DA8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A3194C2A324FB28300A73345279234">
    <w:name w:val="DAA3194C2A324FB28300A73345279234"/>
    <w:rsid w:val="00555AE3"/>
  </w:style>
  <w:style w:type="paragraph" w:customStyle="1" w:styleId="1582FAEDBD1B4A09AC8BD7336F6E710B">
    <w:name w:val="1582FAEDBD1B4A09AC8BD7336F6E710B"/>
    <w:rsid w:val="00555AE3"/>
  </w:style>
  <w:style w:type="paragraph" w:customStyle="1" w:styleId="8CB49911BEA4451E9967665B6E023D2F">
    <w:name w:val="8CB49911BEA4451E9967665B6E023D2F"/>
    <w:rsid w:val="00555AE3"/>
  </w:style>
  <w:style w:type="paragraph" w:customStyle="1" w:styleId="A8598F8A71124C338ACD432C2032DF6E">
    <w:name w:val="A8598F8A71124C338ACD432C2032DF6E"/>
    <w:rsid w:val="00555AE3"/>
  </w:style>
  <w:style w:type="paragraph" w:customStyle="1" w:styleId="E639A1BF8F7F45B7875757AD52E593CF">
    <w:name w:val="E639A1BF8F7F45B7875757AD52E593CF"/>
    <w:rsid w:val="00555AE3"/>
  </w:style>
  <w:style w:type="paragraph" w:customStyle="1" w:styleId="FFBF437148BD40CCB516CC538E5D30C0">
    <w:name w:val="FFBF437148BD40CCB516CC538E5D30C0"/>
    <w:rsid w:val="00555AE3"/>
  </w:style>
  <w:style w:type="paragraph" w:customStyle="1" w:styleId="55D19BDAE061457DA2BB29C99B1BAF82">
    <w:name w:val="55D19BDAE061457DA2BB29C99B1BAF82"/>
    <w:rsid w:val="00555AE3"/>
  </w:style>
  <w:style w:type="paragraph" w:customStyle="1" w:styleId="BD1B20F1F6CF4A47B701E293E90A629B">
    <w:name w:val="BD1B20F1F6CF4A47B701E293E90A629B"/>
    <w:rsid w:val="00555AE3"/>
  </w:style>
  <w:style w:type="paragraph" w:customStyle="1" w:styleId="FD52AD019C09469994BD56F8B661648D">
    <w:name w:val="FD52AD019C09469994BD56F8B661648D"/>
    <w:rsid w:val="00555AE3"/>
  </w:style>
  <w:style w:type="paragraph" w:customStyle="1" w:styleId="A23E9F317394458481FDE64DBE0E063D">
    <w:name w:val="A23E9F317394458481FDE64DBE0E063D"/>
    <w:rsid w:val="00555AE3"/>
  </w:style>
  <w:style w:type="paragraph" w:customStyle="1" w:styleId="5260A169952C423DA77648591C1A3638">
    <w:name w:val="5260A169952C423DA77648591C1A3638"/>
    <w:rsid w:val="00555AE3"/>
  </w:style>
  <w:style w:type="paragraph" w:customStyle="1" w:styleId="21B6463AE5F14CACB542D65F4621CC57">
    <w:name w:val="21B6463AE5F14CACB542D65F4621CC57"/>
    <w:rsid w:val="00555AE3"/>
  </w:style>
  <w:style w:type="paragraph" w:customStyle="1" w:styleId="03930073E21E43FBB6E166364BE5A111">
    <w:name w:val="03930073E21E43FBB6E166364BE5A111"/>
    <w:rsid w:val="00555AE3"/>
  </w:style>
  <w:style w:type="paragraph" w:customStyle="1" w:styleId="7528F65544A3476493DBCBDC14E5AA4D">
    <w:name w:val="7528F65544A3476493DBCBDC14E5AA4D"/>
    <w:rsid w:val="00555AE3"/>
  </w:style>
  <w:style w:type="paragraph" w:customStyle="1" w:styleId="5BC70125580E414CAEB4A94E8568BE0C">
    <w:name w:val="5BC70125580E414CAEB4A94E8568BE0C"/>
    <w:rsid w:val="00555AE3"/>
  </w:style>
  <w:style w:type="paragraph" w:customStyle="1" w:styleId="B0E7330F2DA2435F9180F0BF16DB461D">
    <w:name w:val="B0E7330F2DA2435F9180F0BF16DB461D"/>
    <w:rsid w:val="00555AE3"/>
  </w:style>
  <w:style w:type="paragraph" w:customStyle="1" w:styleId="D732934288A2408E9494B2977E5EA36B">
    <w:name w:val="D732934288A2408E9494B2977E5EA36B"/>
    <w:rsid w:val="00555AE3"/>
  </w:style>
  <w:style w:type="paragraph" w:customStyle="1" w:styleId="0C2DE8EBEADE47E18C18389673FB1160">
    <w:name w:val="0C2DE8EBEADE47E18C18389673FB1160"/>
    <w:rsid w:val="00555AE3"/>
  </w:style>
  <w:style w:type="character" w:styleId="Emphasis">
    <w:name w:val="Emphasis"/>
    <w:basedOn w:val="DefaultParagraphFont"/>
    <w:uiPriority w:val="20"/>
    <w:qFormat/>
    <w:rsid w:val="00555AE3"/>
    <w:rPr>
      <w:b w:val="0"/>
      <w:i w:val="0"/>
      <w:iCs/>
      <w:color w:val="595959" w:themeColor="text1" w:themeTint="A6"/>
    </w:rPr>
  </w:style>
  <w:style w:type="paragraph" w:customStyle="1" w:styleId="1F5B397D20E8498B95C33D44F0F434BD">
    <w:name w:val="1F5B397D20E8498B95C33D44F0F434BD"/>
    <w:rsid w:val="00555AE3"/>
  </w:style>
  <w:style w:type="paragraph" w:customStyle="1" w:styleId="6A899AA4982B4C4280F1A42E1C1A7507">
    <w:name w:val="6A899AA4982B4C4280F1A42E1C1A7507"/>
    <w:rsid w:val="00555AE3"/>
  </w:style>
  <w:style w:type="paragraph" w:customStyle="1" w:styleId="A9996984F190470EB2A54196C849A835">
    <w:name w:val="A9996984F190470EB2A54196C849A835"/>
    <w:rsid w:val="00555AE3"/>
  </w:style>
  <w:style w:type="paragraph" w:customStyle="1" w:styleId="28B4A817259C402693793EC1B76EBAF1">
    <w:name w:val="28B4A817259C402693793EC1B76EBAF1"/>
    <w:rsid w:val="00555AE3"/>
  </w:style>
  <w:style w:type="paragraph" w:customStyle="1" w:styleId="1C056EFB40FD40E699AB6987A6D7EF12">
    <w:name w:val="1C056EFB40FD40E699AB6987A6D7EF12"/>
    <w:rsid w:val="00555AE3"/>
  </w:style>
  <w:style w:type="paragraph" w:customStyle="1" w:styleId="510DC02CF891493C95067EB645FE4B69">
    <w:name w:val="510DC02CF891493C95067EB645FE4B69"/>
    <w:rsid w:val="00555AE3"/>
  </w:style>
  <w:style w:type="paragraph" w:customStyle="1" w:styleId="59FD07EAAAC94AF59300A4773BD75C77">
    <w:name w:val="59FD07EAAAC94AF59300A4773BD75C77"/>
    <w:rsid w:val="00555AE3"/>
  </w:style>
  <w:style w:type="paragraph" w:customStyle="1" w:styleId="1716E41940B247EDA29205924CAC9DA8">
    <w:name w:val="1716E41940B247EDA29205924CAC9DA8"/>
    <w:rsid w:val="00555AE3"/>
  </w:style>
  <w:style w:type="paragraph" w:customStyle="1" w:styleId="AB53BDA4B91642379195C5254D28075C">
    <w:name w:val="AB53BDA4B91642379195C5254D28075C"/>
    <w:rsid w:val="00555AE3"/>
  </w:style>
  <w:style w:type="paragraph" w:customStyle="1" w:styleId="0F21F078A96548BF9FB2DFB421A42640">
    <w:name w:val="0F21F078A96548BF9FB2DFB421A42640"/>
    <w:rsid w:val="00555AE3"/>
  </w:style>
  <w:style w:type="paragraph" w:customStyle="1" w:styleId="8E5DDC4C8DB54C55BF6F157CA906D6AB">
    <w:name w:val="8E5DDC4C8DB54C55BF6F157CA906D6AB"/>
    <w:rsid w:val="00555AE3"/>
  </w:style>
  <w:style w:type="paragraph" w:customStyle="1" w:styleId="08682CADBFFD4013A0FACDE7F6EA8D63">
    <w:name w:val="08682CADBFFD4013A0FACDE7F6EA8D63"/>
    <w:rsid w:val="00555AE3"/>
  </w:style>
  <w:style w:type="paragraph" w:customStyle="1" w:styleId="217626E8BEB04D96A1C026A0F7B6C762">
    <w:name w:val="217626E8BEB04D96A1C026A0F7B6C762"/>
    <w:rsid w:val="00555AE3"/>
  </w:style>
  <w:style w:type="paragraph" w:customStyle="1" w:styleId="75CE1C47C3B84C92A61FEFFC7236694C">
    <w:name w:val="75CE1C47C3B84C92A61FEFFC7236694C"/>
    <w:rsid w:val="00555AE3"/>
  </w:style>
  <w:style w:type="paragraph" w:customStyle="1" w:styleId="F0CB4403D8704505B285F340776A6637">
    <w:name w:val="F0CB4403D8704505B285F340776A6637"/>
    <w:rsid w:val="00555AE3"/>
  </w:style>
  <w:style w:type="paragraph" w:customStyle="1" w:styleId="B405434546B645CDA7557798978BBE74">
    <w:name w:val="B405434546B645CDA7557798978BBE74"/>
    <w:rsid w:val="00555AE3"/>
  </w:style>
  <w:style w:type="paragraph" w:customStyle="1" w:styleId="ED291AABE25644A0870E7F72B38D24C2">
    <w:name w:val="ED291AABE25644A0870E7F72B38D24C2"/>
    <w:rsid w:val="00555AE3"/>
  </w:style>
  <w:style w:type="paragraph" w:customStyle="1" w:styleId="50E58E541EA448FF825680A544A48DDE">
    <w:name w:val="50E58E541EA448FF825680A544A48DDE"/>
    <w:rsid w:val="00555AE3"/>
  </w:style>
  <w:style w:type="paragraph" w:customStyle="1" w:styleId="FF2489B5515D4A62AB8155FA5BFF2142">
    <w:name w:val="FF2489B5515D4A62AB8155FA5BFF2142"/>
    <w:rsid w:val="00555AE3"/>
  </w:style>
  <w:style w:type="paragraph" w:customStyle="1" w:styleId="8F8A810BC51B4F3E80DAFEE512D9DEFD">
    <w:name w:val="8F8A810BC51B4F3E80DAFEE512D9DEFD"/>
    <w:rsid w:val="00555A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>KRISHNA</Abstract>
  <CompanyAddress>Belagavi,KA</CompanyAddress>
  <CompanyPhone>8792428419</CompanyPhone>
  <CompanyFax/>
  <CompanyEmail>kphukkeri@gmail.com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0B91D1-376C-4692-BF74-13990104C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tf16402467</Template>
  <TotalTime>27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Krishna</cp:lastModifiedBy>
  <cp:revision>30</cp:revision>
  <dcterms:created xsi:type="dcterms:W3CDTF">2017-11-06T17:28:00Z</dcterms:created>
  <dcterms:modified xsi:type="dcterms:W3CDTF">2017-11-24T06:06:00Z</dcterms:modified>
  <cp:category>HUKKERI</cp:category>
</cp:coreProperties>
</file>