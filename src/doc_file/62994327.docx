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D0" w:rsidRPr="003D37E3" w:rsidRDefault="004826BA" w:rsidP="00BA6C6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</w:rPr>
      </w:pPr>
      <w:r w:rsidRPr="00BA6C6A">
        <w:rPr>
          <w:rFonts w:ascii="Times New Roman" w:hAnsi="Times New Roman" w:cs="Times New Roman"/>
        </w:rPr>
        <w:t>Experience Summary</w:t>
      </w:r>
      <w:r w:rsidR="008473B7" w:rsidRPr="003D37E3">
        <w:rPr>
          <w:rFonts w:ascii="Times New Roman" w:hAnsi="Times New Roman" w:cs="Times New Roman"/>
        </w:rPr>
        <w:tab/>
      </w:r>
      <w:r w:rsidR="008473B7" w:rsidRPr="003D37E3">
        <w:rPr>
          <w:rFonts w:ascii="Times New Roman" w:hAnsi="Times New Roman" w:cs="Times New Roman"/>
        </w:rPr>
        <w:tab/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 xml:space="preserve">Total experience </w:t>
      </w:r>
      <w:r w:rsidR="00BA6C6A" w:rsidRPr="003D37E3">
        <w:rPr>
          <w:rFonts w:ascii="Times New Roman" w:hAnsi="Times New Roman"/>
          <w:sz w:val="24"/>
          <w:szCs w:val="24"/>
        </w:rPr>
        <w:t>of over</w:t>
      </w:r>
      <w:r w:rsidR="00090AB3">
        <w:rPr>
          <w:rFonts w:ascii="Times New Roman" w:hAnsi="Times New Roman"/>
          <w:sz w:val="24"/>
          <w:szCs w:val="24"/>
        </w:rPr>
        <w:t xml:space="preserve"> 2.8</w:t>
      </w:r>
      <w:r w:rsidRPr="003D37E3">
        <w:rPr>
          <w:rFonts w:ascii="Times New Roman" w:hAnsi="Times New Roman"/>
          <w:sz w:val="24"/>
          <w:szCs w:val="24"/>
        </w:rPr>
        <w:t>yrs in Cognizant and in IT industry.</w:t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3D37E3">
        <w:rPr>
          <w:rFonts w:ascii="Times New Roman" w:hAnsi="Times New Roman"/>
          <w:sz w:val="24"/>
          <w:szCs w:val="24"/>
        </w:rPr>
        <w:t>ServiceNow</w:t>
      </w:r>
      <w:proofErr w:type="spellEnd"/>
      <w:r w:rsidRPr="003D37E3">
        <w:rPr>
          <w:rFonts w:ascii="Times New Roman" w:hAnsi="Times New Roman"/>
          <w:sz w:val="24"/>
          <w:szCs w:val="24"/>
        </w:rPr>
        <w:t xml:space="preserve"> developer experience is of the same tenure.</w:t>
      </w:r>
    </w:p>
    <w:p w:rsidR="004826BA" w:rsidRPr="001C16EC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proofErr w:type="spellStart"/>
      <w:r w:rsidRPr="003D37E3">
        <w:rPr>
          <w:rFonts w:ascii="Times New Roman" w:hAnsi="Times New Roman"/>
          <w:sz w:val="24"/>
        </w:rPr>
        <w:t>ServiceNow</w:t>
      </w:r>
      <w:proofErr w:type="spellEnd"/>
      <w:r w:rsidRPr="003D37E3">
        <w:rPr>
          <w:rFonts w:ascii="Times New Roman" w:hAnsi="Times New Roman"/>
          <w:sz w:val="24"/>
        </w:rPr>
        <w:t xml:space="preserve"> Technology Analyst with experience on implementing Service Catalog, Incident M</w:t>
      </w:r>
      <w:r w:rsidR="00090AB3">
        <w:rPr>
          <w:rFonts w:ascii="Times New Roman" w:hAnsi="Times New Roman"/>
          <w:sz w:val="24"/>
        </w:rPr>
        <w:t>anagement,</w:t>
      </w:r>
      <w:r w:rsidRPr="003D37E3">
        <w:rPr>
          <w:rFonts w:ascii="Times New Roman" w:hAnsi="Times New Roman"/>
          <w:sz w:val="24"/>
        </w:rPr>
        <w:t xml:space="preserve"> Configuration, Change Management and Transform Maps to load data.</w:t>
      </w:r>
    </w:p>
    <w:p w:rsidR="001C16EC" w:rsidRPr="001C16EC" w:rsidRDefault="001C16EC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Primary consultant for cognizant as Governance Risk &amp;</w:t>
      </w:r>
      <w:proofErr w:type="gramStart"/>
      <w:r>
        <w:rPr>
          <w:rFonts w:ascii="Times New Roman" w:hAnsi="Times New Roman"/>
          <w:sz w:val="24"/>
        </w:rPr>
        <w:t>Compliance(</w:t>
      </w:r>
      <w:proofErr w:type="gramEnd"/>
      <w:r>
        <w:rPr>
          <w:rFonts w:ascii="Times New Roman" w:hAnsi="Times New Roman"/>
          <w:sz w:val="24"/>
        </w:rPr>
        <w:t>GRC) expert.</w:t>
      </w:r>
    </w:p>
    <w:p w:rsidR="001C16EC" w:rsidRPr="003D37E3" w:rsidRDefault="001C16EC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Designed the process flow of </w:t>
      </w:r>
      <w:proofErr w:type="spellStart"/>
      <w:r>
        <w:rPr>
          <w:rFonts w:ascii="Times New Roman" w:hAnsi="Times New Roman"/>
          <w:sz w:val="24"/>
        </w:rPr>
        <w:t>GRCof</w:t>
      </w:r>
      <w:proofErr w:type="spellEnd"/>
      <w:r>
        <w:rPr>
          <w:rFonts w:ascii="Times New Roman" w:hAnsi="Times New Roman"/>
          <w:sz w:val="24"/>
        </w:rPr>
        <w:t xml:space="preserve"> two different versions.IT </w:t>
      </w:r>
      <w:proofErr w:type="gramStart"/>
      <w:r>
        <w:rPr>
          <w:rFonts w:ascii="Times New Roman" w:hAnsi="Times New Roman"/>
          <w:sz w:val="24"/>
        </w:rPr>
        <w:t>GRC(</w:t>
      </w:r>
      <w:proofErr w:type="gramEnd"/>
      <w:r>
        <w:rPr>
          <w:rFonts w:ascii="Times New Roman" w:hAnsi="Times New Roman"/>
          <w:sz w:val="24"/>
        </w:rPr>
        <w:t xml:space="preserve">Fuji) and GRC Istanbul(Istanbul) and on-going work experience process alignment with Kingston. </w:t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 xml:space="preserve">Working with different concepts in </w:t>
      </w:r>
      <w:proofErr w:type="spellStart"/>
      <w:r w:rsidRPr="003D37E3">
        <w:rPr>
          <w:rFonts w:ascii="Times New Roman" w:hAnsi="Times New Roman"/>
          <w:sz w:val="24"/>
          <w:szCs w:val="24"/>
        </w:rPr>
        <w:t>ServiceNow</w:t>
      </w:r>
      <w:proofErr w:type="spellEnd"/>
      <w:r w:rsidRPr="003D37E3">
        <w:rPr>
          <w:rFonts w:ascii="Times New Roman" w:hAnsi="Times New Roman"/>
          <w:sz w:val="24"/>
          <w:szCs w:val="24"/>
        </w:rPr>
        <w:t xml:space="preserve"> like </w:t>
      </w:r>
      <w:proofErr w:type="spellStart"/>
      <w:r w:rsidR="00BA6C6A" w:rsidRPr="003D37E3">
        <w:rPr>
          <w:rFonts w:ascii="Times New Roman" w:hAnsi="Times New Roman"/>
          <w:sz w:val="24"/>
          <w:szCs w:val="24"/>
        </w:rPr>
        <w:t>ACL,</w:t>
      </w:r>
      <w:r w:rsidR="00BA6C6A">
        <w:rPr>
          <w:rFonts w:ascii="Times New Roman" w:hAnsi="Times New Roman"/>
          <w:sz w:val="24"/>
          <w:szCs w:val="24"/>
        </w:rPr>
        <w:t>C</w:t>
      </w:r>
      <w:r w:rsidR="00F527F6">
        <w:rPr>
          <w:rFonts w:ascii="Times New Roman" w:hAnsi="Times New Roman"/>
          <w:sz w:val="24"/>
          <w:szCs w:val="24"/>
        </w:rPr>
        <w:t>atalogs</w:t>
      </w:r>
      <w:proofErr w:type="spellEnd"/>
      <w:r w:rsidR="00F527F6">
        <w:rPr>
          <w:rFonts w:ascii="Times New Roman" w:hAnsi="Times New Roman"/>
          <w:sz w:val="24"/>
          <w:szCs w:val="24"/>
        </w:rPr>
        <w:t xml:space="preserve">, SLA, </w:t>
      </w:r>
      <w:r w:rsidRPr="003D37E3">
        <w:rPr>
          <w:rFonts w:ascii="Times New Roman" w:hAnsi="Times New Roman"/>
          <w:sz w:val="24"/>
          <w:szCs w:val="24"/>
        </w:rPr>
        <w:t>Applications, Modules, email notifications, reports, gauges, home pages and different scripts like Business rules, Script Includes , Client scripts, UI scripts , UI contr</w:t>
      </w:r>
      <w:r w:rsidR="00AA3FBC">
        <w:rPr>
          <w:rFonts w:ascii="Times New Roman" w:hAnsi="Times New Roman"/>
          <w:sz w:val="24"/>
          <w:szCs w:val="24"/>
        </w:rPr>
        <w:t>ols like UI Policy, UI actions</w:t>
      </w:r>
      <w:r w:rsidR="005B05FD">
        <w:rPr>
          <w:rFonts w:ascii="Times New Roman" w:hAnsi="Times New Roman"/>
          <w:sz w:val="24"/>
          <w:szCs w:val="24"/>
        </w:rPr>
        <w:t>.</w:t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>Having work experience with Agile methodology as well as waterfall mode</w:t>
      </w:r>
      <w:r w:rsidR="005B05FD">
        <w:rPr>
          <w:rFonts w:ascii="Times New Roman" w:hAnsi="Times New Roman"/>
          <w:sz w:val="24"/>
          <w:szCs w:val="24"/>
        </w:rPr>
        <w:t>l in service now implementation.</w:t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 xml:space="preserve">Have </w:t>
      </w:r>
      <w:proofErr w:type="gramStart"/>
      <w:r w:rsidRPr="003D37E3">
        <w:rPr>
          <w:rFonts w:ascii="Times New Roman" w:hAnsi="Times New Roman"/>
          <w:sz w:val="24"/>
          <w:szCs w:val="24"/>
        </w:rPr>
        <w:t>a knowledge</w:t>
      </w:r>
      <w:proofErr w:type="gramEnd"/>
      <w:r w:rsidRPr="003D37E3">
        <w:rPr>
          <w:rFonts w:ascii="Times New Roman" w:hAnsi="Times New Roman"/>
          <w:sz w:val="24"/>
          <w:szCs w:val="24"/>
        </w:rPr>
        <w:t xml:space="preserve"> on Glide Object and JavaScript.</w:t>
      </w:r>
    </w:p>
    <w:p w:rsidR="004826BA" w:rsidRPr="003D37E3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</w:rPr>
        <w:t xml:space="preserve">Service Now, ITIL, IT Service Now, ITSM, SCRUM, </w:t>
      </w:r>
      <w:proofErr w:type="spellStart"/>
      <w:proofErr w:type="gramStart"/>
      <w:r w:rsidRPr="003D37E3">
        <w:rPr>
          <w:rFonts w:ascii="Times New Roman" w:hAnsi="Times New Roman"/>
          <w:sz w:val="24"/>
        </w:rPr>
        <w:t>Devops</w:t>
      </w:r>
      <w:proofErr w:type="spellEnd"/>
      <w:proofErr w:type="gramEnd"/>
      <w:r w:rsidRPr="003D37E3">
        <w:rPr>
          <w:rFonts w:ascii="Times New Roman" w:hAnsi="Times New Roman"/>
          <w:sz w:val="24"/>
        </w:rPr>
        <w:t>.</w:t>
      </w:r>
    </w:p>
    <w:p w:rsidR="00CA23D0" w:rsidRPr="004826BA" w:rsidRDefault="004826BA" w:rsidP="00BA6C6A">
      <w:pPr>
        <w:pStyle w:val="BulletPoints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>Have created catalog item and Record producers and designed custom workflow for it</w:t>
      </w:r>
      <w:r w:rsidR="005B05FD">
        <w:rPr>
          <w:rFonts w:ascii="Times New Roman" w:hAnsi="Times New Roman"/>
          <w:sz w:val="24"/>
          <w:szCs w:val="24"/>
        </w:rPr>
        <w:t>.</w:t>
      </w:r>
    </w:p>
    <w:p w:rsidR="00CA23D0" w:rsidRPr="003D37E3" w:rsidRDefault="004826BA" w:rsidP="00BA6C6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8473B7" w:rsidRPr="003D37E3">
        <w:rPr>
          <w:rFonts w:ascii="Times New Roman" w:hAnsi="Times New Roman" w:cs="Times New Roman"/>
        </w:rPr>
        <w:t>Skills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2"/>
        <w:gridCol w:w="5773"/>
      </w:tblGrid>
      <w:tr w:rsidR="00202D64" w:rsidRPr="003D37E3" w:rsidTr="004826BA">
        <w:trPr>
          <w:trHeight w:val="722"/>
        </w:trPr>
        <w:tc>
          <w:tcPr>
            <w:tcW w:w="3102" w:type="dxa"/>
          </w:tcPr>
          <w:p w:rsidR="00202D64" w:rsidRPr="003D37E3" w:rsidRDefault="00202D64" w:rsidP="00202D64">
            <w:pPr>
              <w:pStyle w:val="BulletPoints"/>
              <w:ind w:left="10"/>
              <w:rPr>
                <w:rFonts w:ascii="Times New Roman" w:eastAsia="MS Mincho" w:hAnsi="Times New Roman"/>
                <w:sz w:val="24"/>
                <w:szCs w:val="22"/>
              </w:rPr>
            </w:pPr>
            <w:r w:rsidRPr="003D37E3">
              <w:rPr>
                <w:rFonts w:ascii="Times New Roman" w:hAnsi="Times New Roman"/>
                <w:b/>
                <w:sz w:val="24"/>
                <w:szCs w:val="22"/>
              </w:rPr>
              <w:t>Programming Language</w:t>
            </w:r>
            <w:r w:rsidRPr="003D37E3">
              <w:rPr>
                <w:rFonts w:ascii="Times New Roman" w:hAnsi="Times New Roman"/>
              </w:rPr>
              <w:tab/>
            </w:r>
          </w:p>
        </w:tc>
        <w:tc>
          <w:tcPr>
            <w:tcW w:w="5773" w:type="dxa"/>
          </w:tcPr>
          <w:p w:rsidR="00202D64" w:rsidRPr="003D37E3" w:rsidRDefault="00202D64" w:rsidP="007613B0">
            <w:pPr>
              <w:pStyle w:val="BulletPoints"/>
              <w:ind w:left="10"/>
              <w:rPr>
                <w:rFonts w:ascii="Times New Roman" w:eastAsia="MS Mincho" w:hAnsi="Times New Roman"/>
                <w:sz w:val="24"/>
                <w:szCs w:val="22"/>
              </w:rPr>
            </w:pPr>
            <w:r w:rsidRPr="003D37E3">
              <w:rPr>
                <w:rFonts w:ascii="Times New Roman" w:hAnsi="Times New Roman"/>
                <w:sz w:val="24"/>
                <w:szCs w:val="22"/>
              </w:rPr>
              <w:t xml:space="preserve">JavaScript, </w:t>
            </w:r>
            <w:proofErr w:type="spellStart"/>
            <w:r w:rsidRPr="003D37E3">
              <w:rPr>
                <w:rFonts w:ascii="Times New Roman" w:hAnsi="Times New Roman"/>
                <w:sz w:val="24"/>
                <w:szCs w:val="22"/>
              </w:rPr>
              <w:t>GlideSystem</w:t>
            </w:r>
            <w:proofErr w:type="spellEnd"/>
            <w:r w:rsidRPr="003D37E3">
              <w:rPr>
                <w:rFonts w:ascii="Times New Roman" w:hAnsi="Times New Roman"/>
                <w:sz w:val="24"/>
                <w:szCs w:val="22"/>
              </w:rPr>
              <w:t>, SQL</w:t>
            </w:r>
            <w:r w:rsidR="007613B0">
              <w:rPr>
                <w:rFonts w:ascii="Times New Roman" w:eastAsia="MS Mincho" w:hAnsi="Times New Roman"/>
                <w:sz w:val="24"/>
                <w:szCs w:val="22"/>
              </w:rPr>
              <w:t xml:space="preserve">, </w:t>
            </w:r>
            <w:proofErr w:type="spellStart"/>
            <w:r w:rsidR="007613B0">
              <w:rPr>
                <w:rFonts w:ascii="Times New Roman" w:eastAsia="MS Mincho" w:hAnsi="Times New Roman"/>
                <w:sz w:val="24"/>
                <w:szCs w:val="22"/>
              </w:rPr>
              <w:t>HTML,Unix</w:t>
            </w:r>
            <w:r w:rsidR="004B7B05">
              <w:rPr>
                <w:rFonts w:ascii="Times New Roman" w:eastAsia="MS Mincho" w:hAnsi="Times New Roman"/>
                <w:sz w:val="24"/>
                <w:szCs w:val="22"/>
              </w:rPr>
              <w:t>,AngualrJs</w:t>
            </w:r>
            <w:proofErr w:type="spellEnd"/>
            <w:r w:rsidR="007613B0">
              <w:rPr>
                <w:rFonts w:ascii="Times New Roman" w:eastAsia="MS Mincho" w:hAnsi="Times New Roman"/>
                <w:sz w:val="24"/>
                <w:szCs w:val="22"/>
              </w:rPr>
              <w:t>(Basic)</w:t>
            </w:r>
            <w:bookmarkStart w:id="0" w:name="_GoBack"/>
            <w:bookmarkEnd w:id="0"/>
          </w:p>
        </w:tc>
      </w:tr>
      <w:tr w:rsidR="008C4AF3" w:rsidRPr="003D37E3" w:rsidTr="004826BA">
        <w:trPr>
          <w:trHeight w:val="722"/>
        </w:trPr>
        <w:tc>
          <w:tcPr>
            <w:tcW w:w="3102" w:type="dxa"/>
          </w:tcPr>
          <w:p w:rsidR="008C4AF3" w:rsidRPr="003D37E3" w:rsidRDefault="008C4AF3" w:rsidP="008C4AF3">
            <w:pPr>
              <w:pStyle w:val="BulletPoints"/>
              <w:numPr>
                <w:ilvl w:val="0"/>
                <w:numId w:val="0"/>
              </w:numPr>
              <w:ind w:left="10"/>
              <w:rPr>
                <w:rFonts w:ascii="Times New Roman" w:hAnsi="Times New Roman"/>
                <w:b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2"/>
              </w:rPr>
              <w:t>ITSM Platform</w:t>
            </w:r>
          </w:p>
        </w:tc>
        <w:tc>
          <w:tcPr>
            <w:tcW w:w="5773" w:type="dxa"/>
          </w:tcPr>
          <w:p w:rsidR="008C4AF3" w:rsidRPr="003D37E3" w:rsidRDefault="008C4AF3" w:rsidP="00202D64">
            <w:pPr>
              <w:pStyle w:val="BulletPoints"/>
              <w:ind w:left="10"/>
              <w:rPr>
                <w:rFonts w:ascii="Times New Roman" w:hAnsi="Times New Roman"/>
                <w:sz w:val="24"/>
                <w:szCs w:val="22"/>
              </w:rPr>
            </w:pPr>
            <w:proofErr w:type="spellStart"/>
            <w:r>
              <w:rPr>
                <w:szCs w:val="24"/>
              </w:rPr>
              <w:t>ServiceNow</w:t>
            </w:r>
            <w:r w:rsidR="007613B0">
              <w:t>Tool</w:t>
            </w:r>
            <w:proofErr w:type="spellEnd"/>
            <w:r w:rsidR="007613B0">
              <w:t xml:space="preserve"> (</w:t>
            </w:r>
            <w:proofErr w:type="spellStart"/>
            <w:r w:rsidRPr="001515B1">
              <w:rPr>
                <w:szCs w:val="24"/>
              </w:rPr>
              <w:t>Fuji,Istanbul,Jakarta</w:t>
            </w:r>
            <w:proofErr w:type="spellEnd"/>
            <w:r w:rsidRPr="001515B1">
              <w:rPr>
                <w:szCs w:val="24"/>
              </w:rPr>
              <w:t>)</w:t>
            </w:r>
          </w:p>
        </w:tc>
      </w:tr>
    </w:tbl>
    <w:p w:rsidR="00CA23D0" w:rsidRPr="00BA6C6A" w:rsidRDefault="004826BA" w:rsidP="00BA6C6A">
      <w:pPr>
        <w:pStyle w:val="ResumeHeadings"/>
        <w:shd w:val="clear" w:color="auto" w:fill="E1DFDF" w:themeFill="text2" w:themeFillTint="33"/>
        <w:ind w:left="0"/>
        <w:rPr>
          <w:rFonts w:ascii="Times New Roman" w:eastAsia="MS Mincho" w:hAnsi="Times New Roman" w:cs="Times New Roman"/>
        </w:rPr>
      </w:pPr>
      <w:r w:rsidRPr="00BA6C6A">
        <w:rPr>
          <w:rFonts w:ascii="Times New Roman" w:hAnsi="Times New Roman"/>
          <w:szCs w:val="28"/>
        </w:rPr>
        <w:t>Companies</w:t>
      </w:r>
    </w:p>
    <w:tbl>
      <w:tblPr>
        <w:tblStyle w:val="TableGrid"/>
        <w:tblW w:w="9000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4911"/>
        <w:gridCol w:w="4089"/>
      </w:tblGrid>
      <w:tr w:rsidR="00CA23D0" w:rsidRPr="003D37E3" w:rsidTr="00BA6C6A">
        <w:tc>
          <w:tcPr>
            <w:tcW w:w="4911" w:type="dxa"/>
          </w:tcPr>
          <w:p w:rsidR="00CA23D0" w:rsidRPr="003D37E3" w:rsidRDefault="005613D2" w:rsidP="00972073">
            <w:pPr>
              <w:pStyle w:val="BulletPoints"/>
              <w:numPr>
                <w:ilvl w:val="0"/>
                <w:numId w:val="0"/>
              </w:numPr>
              <w:tabs>
                <w:tab w:val="center" w:pos="2111"/>
              </w:tabs>
              <w:rPr>
                <w:rFonts w:ascii="Times New Roman" w:hAnsi="Times New Roman"/>
                <w:sz w:val="24"/>
                <w:szCs w:val="24"/>
              </w:rPr>
            </w:pPr>
            <w:r w:rsidRPr="003D37E3">
              <w:rPr>
                <w:rFonts w:ascii="Times New Roman" w:hAnsi="Times New Roman"/>
                <w:sz w:val="24"/>
                <w:szCs w:val="24"/>
              </w:rPr>
              <w:t>Cognizant Technology Solutions</w:t>
            </w:r>
            <w:r w:rsidR="00AA3FBC">
              <w:rPr>
                <w:rFonts w:ascii="Times New Roman" w:hAnsi="Times New Roman"/>
                <w:sz w:val="24"/>
                <w:szCs w:val="24"/>
              </w:rPr>
              <w:t xml:space="preserve"> Pune</w:t>
            </w:r>
          </w:p>
        </w:tc>
        <w:tc>
          <w:tcPr>
            <w:tcW w:w="4089" w:type="dxa"/>
          </w:tcPr>
          <w:p w:rsidR="00CA23D0" w:rsidRPr="003D37E3" w:rsidRDefault="007613B0">
            <w:pPr>
              <w:pStyle w:val="BulletPoints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2.8</w:t>
            </w:r>
            <w:r w:rsidR="005613D2" w:rsidRPr="003D37E3">
              <w:rPr>
                <w:rFonts w:ascii="Times New Roman" w:hAnsi="Times New Roman"/>
                <w:sz w:val="24"/>
                <w:szCs w:val="24"/>
              </w:rPr>
              <w:t>yrs</w:t>
            </w:r>
          </w:p>
        </w:tc>
      </w:tr>
    </w:tbl>
    <w:p w:rsidR="00CA23D0" w:rsidRDefault="00CA23D0">
      <w:pPr>
        <w:pStyle w:val="BulletPoints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B14857" w:rsidRDefault="00B14857">
      <w:pPr>
        <w:pStyle w:val="BulletPoints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CA23D0" w:rsidRPr="003D37E3" w:rsidRDefault="008473B7" w:rsidP="00BA6C6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  <w:b w:val="0"/>
          <w:szCs w:val="28"/>
        </w:rPr>
      </w:pPr>
      <w:r w:rsidRPr="003D37E3">
        <w:rPr>
          <w:rFonts w:ascii="Times New Roman" w:hAnsi="Times New Roman" w:cs="Times New Roman"/>
          <w:szCs w:val="28"/>
        </w:rPr>
        <w:lastRenderedPageBreak/>
        <w:t>Project Experience</w:t>
      </w:r>
      <w:r w:rsidRPr="003D37E3">
        <w:rPr>
          <w:rFonts w:ascii="Times New Roman" w:hAnsi="Times New Roman" w:cs="Times New Roman"/>
          <w:szCs w:val="28"/>
        </w:rPr>
        <w:tab/>
      </w:r>
    </w:p>
    <w:p w:rsidR="00CA23D0" w:rsidRPr="003D37E3" w:rsidRDefault="00CA23D0">
      <w:pPr>
        <w:pStyle w:val="BulletPoints"/>
        <w:numPr>
          <w:ilvl w:val="0"/>
          <w:numId w:val="0"/>
        </w:numPr>
        <w:ind w:left="810"/>
        <w:rPr>
          <w:rFonts w:ascii="Times New Roman" w:hAnsi="Times New Roman"/>
          <w:b/>
          <w:bCs/>
          <w:szCs w:val="22"/>
        </w:rPr>
      </w:pPr>
    </w:p>
    <w:tbl>
      <w:tblPr>
        <w:tblStyle w:val="TableGrid"/>
        <w:tblW w:w="964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3426"/>
        <w:gridCol w:w="1573"/>
        <w:gridCol w:w="2768"/>
      </w:tblGrid>
      <w:tr w:rsidR="00CA23D0" w:rsidRPr="003D37E3">
        <w:tc>
          <w:tcPr>
            <w:tcW w:w="9643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A6A6A6" w:themeFill="background1" w:themeFillShade="A6"/>
          </w:tcPr>
          <w:p w:rsidR="00CA23D0" w:rsidRPr="003D37E3" w:rsidRDefault="005525BB" w:rsidP="004826B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 xml:space="preserve">Project 1 </w:t>
            </w:r>
          </w:p>
        </w:tc>
      </w:tr>
      <w:tr w:rsidR="00CA23D0" w:rsidRPr="003D37E3" w:rsidTr="004826BA"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A23D0" w:rsidRPr="003D37E3" w:rsidRDefault="008473B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>Project Name</w:t>
            </w:r>
          </w:p>
        </w:tc>
        <w:tc>
          <w:tcPr>
            <w:tcW w:w="3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CA23D0" w:rsidRPr="003D37E3" w:rsidRDefault="00DD02E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color w:val="404040" w:themeColor="text1" w:themeTint="BF"/>
                <w:sz w:val="24"/>
              </w:rPr>
            </w:pPr>
            <w:r w:rsidRPr="003D37E3">
              <w:rPr>
                <w:rFonts w:ascii="Times New Roman" w:hAnsi="Times New Roman"/>
                <w:sz w:val="24"/>
              </w:rPr>
              <w:t>Telecom Domain</w:t>
            </w:r>
            <w:r w:rsidR="008473B7" w:rsidRPr="003D37E3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A23D0" w:rsidRPr="003D37E3" w:rsidRDefault="008473B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>Team Size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23D0" w:rsidRPr="003D37E3" w:rsidRDefault="005525B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</w:rPr>
            </w:pPr>
            <w:r w:rsidRPr="003D37E3">
              <w:rPr>
                <w:rFonts w:ascii="Times New Roman" w:hAnsi="Times New Roman"/>
                <w:sz w:val="24"/>
              </w:rPr>
              <w:t>20</w:t>
            </w:r>
          </w:p>
        </w:tc>
      </w:tr>
      <w:tr w:rsidR="00CA23D0" w:rsidRPr="003D37E3" w:rsidTr="004826BA"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A23D0" w:rsidRPr="003D37E3" w:rsidRDefault="008473B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>Start Date</w:t>
            </w:r>
          </w:p>
        </w:tc>
        <w:tc>
          <w:tcPr>
            <w:tcW w:w="3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CA23D0" w:rsidRPr="003D37E3" w:rsidRDefault="001515B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3D37E3">
              <w:rPr>
                <w:rFonts w:ascii="Times New Roman" w:hAnsi="Times New Roman"/>
                <w:sz w:val="24"/>
              </w:rPr>
              <w:t>Jan 2016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A23D0" w:rsidRPr="003D37E3" w:rsidRDefault="008473B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>End Date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CA23D0" w:rsidRPr="003D37E3" w:rsidRDefault="004826B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Till date</w:t>
            </w:r>
          </w:p>
        </w:tc>
      </w:tr>
      <w:tr w:rsidR="00CA23D0" w:rsidRPr="003D37E3" w:rsidTr="004826BA"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A23D0" w:rsidRPr="003D37E3" w:rsidRDefault="008473B7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 w:rsidRPr="003D37E3">
              <w:rPr>
                <w:rFonts w:ascii="Times New Roman" w:hAnsi="Times New Roman"/>
                <w:color w:val="000000" w:themeColor="text1"/>
                <w:sz w:val="24"/>
              </w:rPr>
              <w:t>Project Description</w:t>
            </w:r>
          </w:p>
        </w:tc>
        <w:tc>
          <w:tcPr>
            <w:tcW w:w="776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A23D0" w:rsidRPr="003D37E3" w:rsidRDefault="00DD02E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</w:rPr>
            </w:pPr>
            <w:r w:rsidRPr="003D37E3">
              <w:rPr>
                <w:rFonts w:ascii="Times New Roman" w:hAnsi="Times New Roman"/>
                <w:sz w:val="24"/>
              </w:rPr>
              <w:t>IT</w:t>
            </w:r>
            <w:r w:rsidR="008473B7" w:rsidRPr="003D37E3">
              <w:rPr>
                <w:rFonts w:ascii="Times New Roman" w:hAnsi="Times New Roman"/>
                <w:sz w:val="24"/>
              </w:rPr>
              <w:t>SM Service-Now sup</w:t>
            </w:r>
            <w:r w:rsidR="005525BB" w:rsidRPr="003D37E3">
              <w:rPr>
                <w:rFonts w:ascii="Times New Roman" w:hAnsi="Times New Roman"/>
                <w:sz w:val="24"/>
              </w:rPr>
              <w:t>port and development</w:t>
            </w:r>
            <w:r w:rsidR="008473B7" w:rsidRPr="003D37E3">
              <w:rPr>
                <w:rFonts w:ascii="Times New Roman" w:hAnsi="Times New Roman"/>
                <w:sz w:val="24"/>
              </w:rPr>
              <w:t>.</w:t>
            </w:r>
          </w:p>
          <w:p w:rsidR="00CA23D0" w:rsidRPr="003D37E3" w:rsidRDefault="00CA23D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</w:rPr>
            </w:pPr>
          </w:p>
        </w:tc>
      </w:tr>
      <w:tr w:rsidR="004826BA" w:rsidRPr="003D37E3" w:rsidTr="0095707E">
        <w:trPr>
          <w:trHeight w:val="138"/>
        </w:trPr>
        <w:tc>
          <w:tcPr>
            <w:tcW w:w="1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4826BA" w:rsidRPr="003D37E3" w:rsidRDefault="004826BA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Responsibilities</w:t>
            </w:r>
          </w:p>
        </w:tc>
        <w:tc>
          <w:tcPr>
            <w:tcW w:w="776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C4AF3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Resolution of Incident within agreed SLA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Worked on customized Self Service Portal and Service Desk Page.</w:t>
            </w:r>
          </w:p>
          <w:p w:rsidR="007613B0" w:rsidRDefault="008C4AF3" w:rsidP="007613B0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Created Work flow, User criteria, Service Request, UI Action, Script Include</w:t>
            </w:r>
            <w:r w:rsidR="007613B0">
              <w:rPr>
                <w:szCs w:val="24"/>
              </w:rPr>
              <w:t>,</w:t>
            </w:r>
            <w:r w:rsidRPr="00F076AF">
              <w:rPr>
                <w:szCs w:val="24"/>
              </w:rPr>
              <w:t xml:space="preserve"> Notifications.</w:t>
            </w:r>
          </w:p>
          <w:p w:rsidR="00C66F7B" w:rsidRDefault="00C66F7B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C66F7B">
              <w:rPr>
                <w:szCs w:val="24"/>
              </w:rPr>
              <w:t>Activate plugins</w:t>
            </w:r>
            <w:r>
              <w:rPr>
                <w:szCs w:val="24"/>
              </w:rPr>
              <w:t>.</w:t>
            </w:r>
          </w:p>
          <w:p w:rsidR="00C66F7B" w:rsidRPr="00C66F7B" w:rsidRDefault="00C66F7B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Email Automation of various task’s such as Approval, Incident creation, User Creation.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Change management activity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Defects and Enhancements administration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Request fulfillment of catalog task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 xml:space="preserve">Creation of </w:t>
            </w:r>
            <w:proofErr w:type="spellStart"/>
            <w:r w:rsidRPr="00F076AF">
              <w:rPr>
                <w:szCs w:val="24"/>
              </w:rPr>
              <w:t>Reports</w:t>
            </w:r>
            <w:proofErr w:type="gramStart"/>
            <w:r w:rsidRPr="00F076AF">
              <w:rPr>
                <w:szCs w:val="24"/>
              </w:rPr>
              <w:t>,User,Groups</w:t>
            </w:r>
            <w:proofErr w:type="spellEnd"/>
            <w:proofErr w:type="gramEnd"/>
            <w:r w:rsidR="0001096D">
              <w:rPr>
                <w:szCs w:val="24"/>
              </w:rPr>
              <w:t>.</w:t>
            </w:r>
          </w:p>
          <w:p w:rsidR="008C4AF3" w:rsidRDefault="00F95E36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Customization </w:t>
            </w:r>
            <w:r w:rsidR="0001096D">
              <w:rPr>
                <w:szCs w:val="24"/>
              </w:rPr>
              <w:t>form layouts.</w:t>
            </w:r>
          </w:p>
          <w:p w:rsidR="00F95E36" w:rsidRDefault="00F95E36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Implemented the External/Internal Audit Flow for an </w:t>
            </w:r>
            <w:proofErr w:type="spellStart"/>
            <w:r>
              <w:rPr>
                <w:szCs w:val="24"/>
              </w:rPr>
              <w:t>organization</w:t>
            </w:r>
            <w:proofErr w:type="gramStart"/>
            <w:r>
              <w:rPr>
                <w:szCs w:val="24"/>
              </w:rPr>
              <w:t>,automating</w:t>
            </w:r>
            <w:proofErr w:type="spellEnd"/>
            <w:proofErr w:type="gramEnd"/>
            <w:r>
              <w:rPr>
                <w:szCs w:val="24"/>
              </w:rPr>
              <w:t xml:space="preserve"> it for the compliance calculation </w:t>
            </w:r>
            <w:proofErr w:type="spellStart"/>
            <w:r>
              <w:rPr>
                <w:szCs w:val="24"/>
              </w:rPr>
              <w:t>uder</w:t>
            </w:r>
            <w:proofErr w:type="spellEnd"/>
            <w:r>
              <w:rPr>
                <w:szCs w:val="24"/>
              </w:rPr>
              <w:t xml:space="preserve"> GRC applications.</w:t>
            </w:r>
          </w:p>
          <w:p w:rsidR="00F95E36" w:rsidRDefault="00F95E36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 xml:space="preserve">Design the overall role architecture for the GRC which plays the foundation for GRC process flow in </w:t>
            </w:r>
            <w:proofErr w:type="spellStart"/>
            <w:r>
              <w:rPr>
                <w:szCs w:val="24"/>
              </w:rPr>
              <w:t>servicenow</w:t>
            </w:r>
            <w:proofErr w:type="spellEnd"/>
            <w:r>
              <w:rPr>
                <w:szCs w:val="24"/>
              </w:rPr>
              <w:t>.</w:t>
            </w:r>
          </w:p>
          <w:p w:rsidR="00F95E36" w:rsidRDefault="00F95E36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Automated the flow of Policy and compliance and linked it to the international framework from UCF.</w:t>
            </w:r>
          </w:p>
          <w:p w:rsidR="00F95E36" w:rsidRPr="007D1FB4" w:rsidRDefault="00F95E36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>
              <w:rPr>
                <w:szCs w:val="24"/>
              </w:rPr>
              <w:t>Automated the Evidence collection flow within</w:t>
            </w:r>
            <w:r w:rsidR="00B3377A">
              <w:rPr>
                <w:szCs w:val="24"/>
              </w:rPr>
              <w:t xml:space="preserve"> GRC which </w:t>
            </w:r>
            <w:r>
              <w:rPr>
                <w:szCs w:val="24"/>
              </w:rPr>
              <w:t>h</w:t>
            </w:r>
            <w:r w:rsidR="00B3377A">
              <w:rPr>
                <w:szCs w:val="24"/>
              </w:rPr>
              <w:t>a</w:t>
            </w:r>
            <w:r>
              <w:rPr>
                <w:szCs w:val="24"/>
              </w:rPr>
              <w:t xml:space="preserve">s reduce the </w:t>
            </w:r>
            <w:r w:rsidR="00DE7753">
              <w:rPr>
                <w:szCs w:val="24"/>
              </w:rPr>
              <w:t>overall time investment.</w:t>
            </w:r>
          </w:p>
          <w:p w:rsidR="008C4AF3" w:rsidRPr="007613B0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7613B0">
              <w:rPr>
                <w:szCs w:val="24"/>
              </w:rPr>
              <w:t>Design and implementation of Business rule, Client sc</w:t>
            </w:r>
            <w:r w:rsidR="007613B0" w:rsidRPr="007613B0">
              <w:rPr>
                <w:szCs w:val="24"/>
              </w:rPr>
              <w:t xml:space="preserve">ript, UI policy, Data policy, </w:t>
            </w:r>
            <w:r w:rsidRPr="007613B0">
              <w:rPr>
                <w:szCs w:val="24"/>
              </w:rPr>
              <w:t xml:space="preserve">UI Action, </w:t>
            </w:r>
            <w:r w:rsidR="0001096D" w:rsidRPr="007613B0">
              <w:rPr>
                <w:szCs w:val="24"/>
              </w:rPr>
              <w:t>Schedule</w:t>
            </w:r>
            <w:r w:rsidRPr="007613B0">
              <w:rPr>
                <w:szCs w:val="24"/>
              </w:rPr>
              <w:t xml:space="preserve"> jobs, System Property and </w:t>
            </w:r>
            <w:r w:rsidR="007613B0">
              <w:rPr>
                <w:szCs w:val="24"/>
              </w:rPr>
              <w:t>Notifications.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 xml:space="preserve">Worked on ACL for better security and accessibility. </w:t>
            </w:r>
          </w:p>
          <w:p w:rsidR="008C4AF3" w:rsidRDefault="008C4AF3" w:rsidP="00C66F7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line="276" w:lineRule="auto"/>
              <w:jc w:val="both"/>
              <w:rPr>
                <w:kern w:val="0"/>
              </w:rPr>
            </w:pPr>
            <w:r w:rsidRPr="00F076AF">
              <w:rPr>
                <w:kern w:val="0"/>
              </w:rPr>
              <w:t>Bulk asset / data update using background scripts of service now.</w:t>
            </w:r>
          </w:p>
          <w:p w:rsidR="008C4AF3" w:rsidRPr="00F076AF" w:rsidRDefault="008C4AF3" w:rsidP="00C66F7B">
            <w:pPr>
              <w:pStyle w:val="ListParagraph1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 w:after="60"/>
              <w:rPr>
                <w:szCs w:val="24"/>
              </w:rPr>
            </w:pPr>
            <w:r w:rsidRPr="00F076AF">
              <w:rPr>
                <w:szCs w:val="24"/>
              </w:rPr>
              <w:t>Workflow customization as required</w:t>
            </w:r>
            <w:r w:rsidR="0001096D">
              <w:rPr>
                <w:szCs w:val="24"/>
              </w:rPr>
              <w:t>.</w:t>
            </w:r>
          </w:p>
          <w:p w:rsidR="004826BA" w:rsidRPr="00AA3FBC" w:rsidRDefault="008C4AF3" w:rsidP="00AA3FBC">
            <w:pPr>
              <w:pStyle w:val="ListParagraph"/>
              <w:tabs>
                <w:tab w:val="left" w:pos="5805"/>
              </w:tabs>
              <w:autoSpaceDE w:val="0"/>
              <w:autoSpaceDN w:val="0"/>
              <w:spacing w:line="276" w:lineRule="auto"/>
              <w:ind w:left="1080"/>
              <w:jc w:val="both"/>
              <w:rPr>
                <w:kern w:val="0"/>
              </w:rPr>
            </w:pPr>
            <w:r>
              <w:rPr>
                <w:kern w:val="0"/>
              </w:rPr>
              <w:tab/>
            </w:r>
          </w:p>
        </w:tc>
      </w:tr>
    </w:tbl>
    <w:p w:rsidR="00B14857" w:rsidRPr="003D37E3" w:rsidRDefault="00B14857" w:rsidP="007F34AE">
      <w:pPr>
        <w:pStyle w:val="BulletPoints"/>
        <w:numPr>
          <w:ilvl w:val="0"/>
          <w:numId w:val="0"/>
        </w:numPr>
        <w:rPr>
          <w:rFonts w:ascii="Times New Roman" w:hAnsi="Times New Roman"/>
          <w:b/>
          <w:bCs/>
          <w:szCs w:val="22"/>
        </w:rPr>
      </w:pPr>
    </w:p>
    <w:p w:rsidR="00CA23D0" w:rsidRPr="003D37E3" w:rsidRDefault="008473B7" w:rsidP="00BA6C6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  <w:b w:val="0"/>
          <w:bCs/>
          <w:szCs w:val="24"/>
        </w:rPr>
      </w:pPr>
      <w:r w:rsidRPr="003D37E3">
        <w:rPr>
          <w:rFonts w:ascii="Times New Roman" w:hAnsi="Times New Roman" w:cs="Times New Roman"/>
          <w:bCs/>
          <w:szCs w:val="24"/>
        </w:rPr>
        <w:lastRenderedPageBreak/>
        <w:t>Achievements</w:t>
      </w:r>
    </w:p>
    <w:p w:rsidR="001515B1" w:rsidRDefault="008473B7" w:rsidP="001515B1">
      <w:pPr>
        <w:pStyle w:val="BulletPoints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sz w:val="24"/>
          <w:szCs w:val="24"/>
        </w:rPr>
        <w:t xml:space="preserve">Appreciation from customers of delivering on time and quality </w:t>
      </w:r>
      <w:r w:rsidR="004826BA" w:rsidRPr="003D37E3">
        <w:rPr>
          <w:rFonts w:ascii="Times New Roman" w:hAnsi="Times New Roman"/>
          <w:sz w:val="24"/>
          <w:szCs w:val="24"/>
        </w:rPr>
        <w:t>work.</w:t>
      </w:r>
    </w:p>
    <w:p w:rsidR="0014545E" w:rsidRDefault="0014545E" w:rsidP="001515B1">
      <w:pPr>
        <w:pStyle w:val="BulletPoints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to implement GRC Istanbul in cognizant and was appreciated by </w:t>
      </w:r>
      <w:proofErr w:type="spellStart"/>
      <w:r>
        <w:rPr>
          <w:rFonts w:ascii="Times New Roman" w:hAnsi="Times New Roman"/>
          <w:sz w:val="24"/>
          <w:szCs w:val="24"/>
        </w:rPr>
        <w:t>ServiceNow</w:t>
      </w:r>
      <w:proofErr w:type="spellEnd"/>
      <w:r>
        <w:rPr>
          <w:rFonts w:ascii="Times New Roman" w:hAnsi="Times New Roman"/>
          <w:sz w:val="24"/>
          <w:szCs w:val="24"/>
        </w:rPr>
        <w:t xml:space="preserve"> GRC Business Experts along with Client Security &amp; compliance Team.</w:t>
      </w:r>
    </w:p>
    <w:p w:rsidR="0014545E" w:rsidRPr="003D37E3" w:rsidRDefault="0014545E" w:rsidP="001515B1">
      <w:pPr>
        <w:pStyle w:val="BulletPoints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Recognized as a Customer Champion for the implementation of GRC successfully.</w:t>
      </w:r>
    </w:p>
    <w:p w:rsidR="001515B1" w:rsidRPr="003D37E3" w:rsidRDefault="001515B1" w:rsidP="001515B1">
      <w:pPr>
        <w:pStyle w:val="BulletPoints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 w:rsidRPr="003D37E3">
        <w:rPr>
          <w:rFonts w:ascii="Times New Roman" w:hAnsi="Times New Roman"/>
          <w:bCs/>
        </w:rPr>
        <w:t>CIS SALUTATION (Customer Champion) awarded in 2017 Q2.</w:t>
      </w:r>
    </w:p>
    <w:p w:rsidR="00CA23D0" w:rsidRPr="003D37E3" w:rsidRDefault="008473B7" w:rsidP="00BA6C6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  <w:b w:val="0"/>
          <w:sz w:val="24"/>
        </w:rPr>
      </w:pPr>
      <w:r w:rsidRPr="003D37E3">
        <w:rPr>
          <w:rFonts w:ascii="Times New Roman" w:hAnsi="Times New Roman" w:cs="Times New Roman"/>
          <w:szCs w:val="28"/>
        </w:rPr>
        <w:t>Trainings</w:t>
      </w:r>
      <w:r w:rsidRPr="003D37E3">
        <w:rPr>
          <w:rFonts w:ascii="Times New Roman" w:hAnsi="Times New Roman" w:cs="Times New Roman"/>
          <w:szCs w:val="28"/>
          <w:lang w:val="en-IN"/>
        </w:rPr>
        <w:t xml:space="preserve"> and Certifications:</w:t>
      </w:r>
    </w:p>
    <w:p w:rsidR="00CA23D0" w:rsidRPr="003D37E3" w:rsidRDefault="008473B7">
      <w:pPr>
        <w:pStyle w:val="ListParagraph1"/>
        <w:numPr>
          <w:ilvl w:val="0"/>
          <w:numId w:val="9"/>
        </w:numPr>
        <w:spacing w:after="120"/>
      </w:pPr>
      <w:r w:rsidRPr="003D37E3">
        <w:t>Service Now System Administration</w:t>
      </w:r>
    </w:p>
    <w:p w:rsidR="00CA23D0" w:rsidRPr="003D37E3" w:rsidRDefault="008473B7">
      <w:pPr>
        <w:pStyle w:val="ListParagraph1"/>
        <w:numPr>
          <w:ilvl w:val="0"/>
          <w:numId w:val="9"/>
        </w:numPr>
        <w:spacing w:after="120"/>
      </w:pPr>
      <w:r w:rsidRPr="003D37E3">
        <w:t>ITIL V3.</w:t>
      </w:r>
    </w:p>
    <w:p w:rsidR="004826BA" w:rsidRPr="003D37E3" w:rsidRDefault="004826BA" w:rsidP="004826B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</w:rPr>
      </w:pPr>
      <w:r w:rsidRPr="003D37E3">
        <w:rPr>
          <w:rFonts w:ascii="Times New Roman" w:hAnsi="Times New Roman" w:cs="Times New Roman"/>
        </w:rPr>
        <w:t>Education</w:t>
      </w:r>
    </w:p>
    <w:p w:rsidR="004826BA" w:rsidRDefault="004826BA">
      <w:pPr>
        <w:pStyle w:val="BulletPoints"/>
        <w:numPr>
          <w:ilvl w:val="0"/>
          <w:numId w:val="0"/>
        </w:numPr>
        <w:rPr>
          <w:rFonts w:ascii="Times New Roman" w:hAnsi="Times New Roman"/>
        </w:rPr>
      </w:pPr>
    </w:p>
    <w:tbl>
      <w:tblPr>
        <w:tblStyle w:val="TableGrid"/>
        <w:tblW w:w="10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4"/>
        <w:gridCol w:w="2345"/>
        <w:gridCol w:w="2416"/>
        <w:gridCol w:w="1420"/>
        <w:gridCol w:w="1705"/>
      </w:tblGrid>
      <w:tr w:rsidR="004826BA" w:rsidRPr="0059216A" w:rsidTr="004826BA">
        <w:trPr>
          <w:trHeight w:val="92"/>
        </w:trPr>
        <w:tc>
          <w:tcPr>
            <w:tcW w:w="2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Degree 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Board/University 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Institution 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Percentage (%) </w:t>
            </w:r>
          </w:p>
        </w:tc>
      </w:tr>
      <w:tr w:rsidR="004826BA" w:rsidRPr="0059216A" w:rsidTr="004826BA">
        <w:trPr>
          <w:trHeight w:val="210"/>
        </w:trPr>
        <w:tc>
          <w:tcPr>
            <w:tcW w:w="2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4826BA" w:rsidP="0000313A">
            <w:pPr>
              <w:pStyle w:val="Default"/>
              <w:spacing w:before="240"/>
              <w:rPr>
                <w:sz w:val="22"/>
                <w:szCs w:val="22"/>
              </w:rPr>
            </w:pPr>
            <w:r w:rsidRPr="003D37E3">
              <w:rPr>
                <w:b/>
              </w:rPr>
              <w:t>B.E. (</w:t>
            </w:r>
            <w:r w:rsidR="0000313A">
              <w:t>CSE</w:t>
            </w:r>
            <w:r w:rsidRPr="003D37E3">
              <w:rPr>
                <w:b/>
              </w:rPr>
              <w:t>)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3D37E3">
              <w:t>Amravati</w:t>
            </w:r>
            <w:r w:rsidRPr="0059216A">
              <w:rPr>
                <w:sz w:val="22"/>
                <w:szCs w:val="22"/>
              </w:rPr>
              <w:t xml:space="preserve"> University 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7613B0" w:rsidP="004826BA">
            <w:pPr>
              <w:pStyle w:val="Default"/>
              <w:spacing w:before="240"/>
              <w:rPr>
                <w:sz w:val="22"/>
                <w:szCs w:val="22"/>
              </w:rPr>
            </w:pPr>
            <w:proofErr w:type="spellStart"/>
            <w:r>
              <w:t>P.R.</w:t>
            </w:r>
            <w:r w:rsidR="00B3377A">
              <w:t>Pote</w:t>
            </w:r>
            <w:proofErr w:type="spellEnd"/>
            <w:r w:rsidR="00B3377A">
              <w:t xml:space="preserve"> College of </w:t>
            </w:r>
            <w:proofErr w:type="spellStart"/>
            <w:r w:rsidR="00B3377A">
              <w:t>Engeenering</w:t>
            </w:r>
            <w:proofErr w:type="spellEnd"/>
            <w:r w:rsidR="00B3377A">
              <w:t xml:space="preserve"> Amravati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01096D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F95E36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7.67</w:t>
            </w:r>
          </w:p>
        </w:tc>
      </w:tr>
      <w:tr w:rsidR="004826BA" w:rsidRPr="0059216A" w:rsidTr="004826BA">
        <w:trPr>
          <w:trHeight w:val="213"/>
        </w:trPr>
        <w:tc>
          <w:tcPr>
            <w:tcW w:w="2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H.S.C 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sz w:val="22"/>
                <w:szCs w:val="22"/>
              </w:rPr>
              <w:t xml:space="preserve">Maharashtra State Board 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7613B0" w:rsidP="00D921CC">
            <w:pPr>
              <w:pStyle w:val="Default"/>
              <w:spacing w:before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Janta</w:t>
            </w:r>
            <w:proofErr w:type="spellEnd"/>
            <w:r>
              <w:rPr>
                <w:sz w:val="22"/>
                <w:szCs w:val="22"/>
              </w:rPr>
              <w:t xml:space="preserve"> College </w:t>
            </w:r>
            <w:proofErr w:type="spellStart"/>
            <w:r>
              <w:rPr>
                <w:sz w:val="22"/>
                <w:szCs w:val="22"/>
              </w:rPr>
              <w:t>Chandrapur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01096D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F95E36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AA66CB">
              <w:t>70.</w:t>
            </w:r>
            <w:r>
              <w:t>67</w:t>
            </w:r>
          </w:p>
        </w:tc>
      </w:tr>
      <w:tr w:rsidR="004826BA" w:rsidRPr="0059216A" w:rsidTr="004826BA">
        <w:trPr>
          <w:trHeight w:val="213"/>
        </w:trPr>
        <w:tc>
          <w:tcPr>
            <w:tcW w:w="2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4826B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b/>
                <w:bCs/>
                <w:sz w:val="22"/>
                <w:szCs w:val="22"/>
              </w:rPr>
              <w:t xml:space="preserve">S.S.C 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00313A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 w:rsidRPr="0059216A">
              <w:rPr>
                <w:sz w:val="22"/>
                <w:szCs w:val="22"/>
              </w:rPr>
              <w:t>Maharashtra State Board</w:t>
            </w:r>
          </w:p>
        </w:tc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5B05FD" w:rsidP="00D921CC">
            <w:pPr>
              <w:pStyle w:val="Default"/>
              <w:spacing w:before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Vidy</w:t>
            </w:r>
            <w:r w:rsidR="0000313A">
              <w:rPr>
                <w:sz w:val="22"/>
                <w:szCs w:val="22"/>
              </w:rPr>
              <w:t>a</w:t>
            </w:r>
            <w:proofErr w:type="spellEnd"/>
            <w:r w:rsidR="0000313A">
              <w:rPr>
                <w:sz w:val="22"/>
                <w:szCs w:val="22"/>
              </w:rPr>
              <w:t xml:space="preserve"> </w:t>
            </w:r>
            <w:proofErr w:type="spellStart"/>
            <w:r w:rsidR="0000313A">
              <w:rPr>
                <w:sz w:val="22"/>
                <w:szCs w:val="22"/>
              </w:rPr>
              <w:t>Mandir</w:t>
            </w:r>
            <w:proofErr w:type="spellEnd"/>
            <w:r w:rsidR="0000313A">
              <w:rPr>
                <w:sz w:val="22"/>
                <w:szCs w:val="22"/>
              </w:rPr>
              <w:t xml:space="preserve"> School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01096D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26BA" w:rsidRPr="0059216A" w:rsidRDefault="00F95E36" w:rsidP="00D921CC">
            <w:pPr>
              <w:pStyle w:val="Default"/>
              <w:spacing w:before="240"/>
              <w:rPr>
                <w:sz w:val="22"/>
                <w:szCs w:val="22"/>
              </w:rPr>
            </w:pPr>
            <w:r>
              <w:t>79.0</w:t>
            </w:r>
            <w:r w:rsidRPr="00AA66CB">
              <w:t>7</w:t>
            </w:r>
          </w:p>
        </w:tc>
      </w:tr>
    </w:tbl>
    <w:p w:rsidR="004826BA" w:rsidRPr="003D37E3" w:rsidRDefault="004826BA" w:rsidP="004826BA">
      <w:pPr>
        <w:pStyle w:val="ResumeHeadings"/>
        <w:shd w:val="clear" w:color="auto" w:fill="E1DFDF" w:themeFill="text2" w:themeFillTint="33"/>
        <w:ind w:left="0"/>
        <w:rPr>
          <w:rFonts w:ascii="Times New Roman" w:hAnsi="Times New Roman" w:cs="Times New Roman"/>
          <w:szCs w:val="18"/>
        </w:rPr>
      </w:pPr>
      <w:r w:rsidRPr="003D37E3">
        <w:rPr>
          <w:rFonts w:ascii="Times New Roman" w:hAnsi="Times New Roman" w:cs="Times New Roman"/>
        </w:rPr>
        <w:t>Personal Profile</w:t>
      </w:r>
    </w:p>
    <w:p w:rsidR="004826BA" w:rsidRDefault="004826BA" w:rsidP="004826BA">
      <w:pPr>
        <w:pStyle w:val="BulletPoints"/>
        <w:numPr>
          <w:ilvl w:val="0"/>
          <w:numId w:val="0"/>
        </w:numPr>
        <w:spacing w:after="0"/>
        <w:ind w:left="720" w:hanging="360"/>
        <w:rPr>
          <w:rFonts w:ascii="Times New Roman" w:hAnsi="Times New Roman"/>
          <w:sz w:val="24"/>
          <w:szCs w:val="22"/>
        </w:rPr>
      </w:pPr>
      <w:r w:rsidRPr="003D37E3">
        <w:rPr>
          <w:rFonts w:ascii="Times New Roman" w:hAnsi="Times New Roman"/>
          <w:b/>
          <w:bCs/>
          <w:sz w:val="24"/>
          <w:szCs w:val="22"/>
        </w:rPr>
        <w:t>Date of Birth</w:t>
      </w:r>
      <w:r w:rsidRPr="003D37E3">
        <w:rPr>
          <w:rFonts w:ascii="Times New Roman" w:hAnsi="Times New Roman"/>
          <w:b/>
          <w:bCs/>
          <w:sz w:val="24"/>
          <w:szCs w:val="22"/>
        </w:rPr>
        <w:tab/>
      </w:r>
      <w:r w:rsidRPr="003D37E3">
        <w:rPr>
          <w:rFonts w:ascii="Times New Roman" w:hAnsi="Times New Roman"/>
          <w:b/>
          <w:bCs/>
          <w:sz w:val="24"/>
          <w:szCs w:val="22"/>
        </w:rPr>
        <w:tab/>
        <w:t xml:space="preserve">: </w:t>
      </w:r>
      <w:r w:rsidR="007613B0">
        <w:rPr>
          <w:rFonts w:ascii="Times New Roman" w:hAnsi="Times New Roman"/>
          <w:sz w:val="24"/>
          <w:szCs w:val="22"/>
          <w:lang w:val="en-IN"/>
        </w:rPr>
        <w:t>20</w:t>
      </w:r>
      <w:r w:rsidRPr="003D37E3">
        <w:rPr>
          <w:rFonts w:ascii="Times New Roman" w:hAnsi="Times New Roman"/>
          <w:sz w:val="24"/>
          <w:szCs w:val="22"/>
          <w:vertAlign w:val="superscript"/>
          <w:lang w:val="en-IN"/>
        </w:rPr>
        <w:t>th</w:t>
      </w:r>
      <w:r w:rsidR="007613B0">
        <w:rPr>
          <w:rFonts w:ascii="Times New Roman" w:hAnsi="Times New Roman"/>
          <w:sz w:val="24"/>
          <w:szCs w:val="22"/>
          <w:lang w:val="en-IN"/>
        </w:rPr>
        <w:t xml:space="preserve"> Jan</w:t>
      </w:r>
      <w:r w:rsidRPr="003D37E3">
        <w:rPr>
          <w:rFonts w:ascii="Times New Roman" w:hAnsi="Times New Roman"/>
          <w:sz w:val="24"/>
          <w:szCs w:val="22"/>
        </w:rPr>
        <w:t>1993.</w:t>
      </w:r>
    </w:p>
    <w:p w:rsidR="004826BA" w:rsidRDefault="004826BA" w:rsidP="004826BA">
      <w:pPr>
        <w:pStyle w:val="BulletPoints"/>
        <w:numPr>
          <w:ilvl w:val="0"/>
          <w:numId w:val="0"/>
        </w:numPr>
        <w:spacing w:after="0"/>
        <w:ind w:left="720" w:hanging="360"/>
        <w:rPr>
          <w:rFonts w:ascii="Times New Roman" w:hAnsi="Times New Roman"/>
          <w:sz w:val="24"/>
          <w:szCs w:val="22"/>
          <w:lang w:val="en-IN"/>
        </w:rPr>
      </w:pPr>
      <w:r w:rsidRPr="003D37E3">
        <w:rPr>
          <w:rFonts w:ascii="Times New Roman" w:hAnsi="Times New Roman"/>
          <w:b/>
          <w:bCs/>
          <w:sz w:val="24"/>
          <w:szCs w:val="22"/>
        </w:rPr>
        <w:t>Gender</w:t>
      </w:r>
      <w:r w:rsidRPr="003D37E3">
        <w:rPr>
          <w:rFonts w:ascii="Times New Roman" w:hAnsi="Times New Roman"/>
          <w:b/>
          <w:bCs/>
          <w:sz w:val="24"/>
          <w:szCs w:val="22"/>
        </w:rPr>
        <w:tab/>
      </w:r>
      <w:r w:rsidRPr="003D37E3">
        <w:rPr>
          <w:rFonts w:ascii="Times New Roman" w:hAnsi="Times New Roman"/>
          <w:b/>
          <w:bCs/>
          <w:sz w:val="24"/>
          <w:szCs w:val="22"/>
        </w:rPr>
        <w:tab/>
      </w:r>
      <w:r w:rsidRPr="003D37E3">
        <w:rPr>
          <w:rFonts w:ascii="Times New Roman" w:hAnsi="Times New Roman"/>
          <w:b/>
          <w:bCs/>
          <w:sz w:val="24"/>
          <w:szCs w:val="22"/>
        </w:rPr>
        <w:tab/>
      </w:r>
      <w:proofErr w:type="gramStart"/>
      <w:r w:rsidRPr="003D37E3">
        <w:rPr>
          <w:rFonts w:ascii="Times New Roman" w:hAnsi="Times New Roman"/>
          <w:b/>
          <w:bCs/>
          <w:sz w:val="24"/>
          <w:szCs w:val="22"/>
        </w:rPr>
        <w:t>:</w:t>
      </w:r>
      <w:r w:rsidRPr="003D37E3">
        <w:rPr>
          <w:rFonts w:ascii="Times New Roman" w:hAnsi="Times New Roman"/>
          <w:sz w:val="24"/>
          <w:szCs w:val="22"/>
          <w:lang w:val="en-IN"/>
        </w:rPr>
        <w:t>Female</w:t>
      </w:r>
      <w:proofErr w:type="gramEnd"/>
    </w:p>
    <w:p w:rsidR="0001096D" w:rsidRDefault="004826BA" w:rsidP="00AA3FBC">
      <w:pPr>
        <w:pStyle w:val="BulletPoints"/>
        <w:numPr>
          <w:ilvl w:val="0"/>
          <w:numId w:val="0"/>
        </w:numPr>
        <w:spacing w:after="0"/>
        <w:ind w:left="720" w:hanging="360"/>
        <w:rPr>
          <w:rFonts w:ascii="Times New Roman" w:hAnsi="Times New Roman"/>
          <w:bCs/>
          <w:sz w:val="24"/>
          <w:szCs w:val="22"/>
          <w:lang w:val="en-IN"/>
        </w:rPr>
      </w:pPr>
      <w:r w:rsidRPr="003D37E3">
        <w:rPr>
          <w:rFonts w:ascii="Times New Roman" w:hAnsi="Times New Roman"/>
          <w:b/>
          <w:sz w:val="24"/>
          <w:szCs w:val="22"/>
        </w:rPr>
        <w:t>E-mail ID</w:t>
      </w:r>
      <w:r w:rsidRPr="003D37E3">
        <w:rPr>
          <w:rFonts w:ascii="Times New Roman" w:hAnsi="Times New Roman"/>
          <w:b/>
          <w:sz w:val="24"/>
          <w:szCs w:val="22"/>
        </w:rPr>
        <w:tab/>
      </w:r>
      <w:r w:rsidRPr="003D37E3">
        <w:rPr>
          <w:rFonts w:ascii="Times New Roman" w:hAnsi="Times New Roman"/>
          <w:b/>
          <w:sz w:val="24"/>
          <w:szCs w:val="22"/>
        </w:rPr>
        <w:tab/>
      </w:r>
      <w:r w:rsidRPr="003D37E3">
        <w:rPr>
          <w:rFonts w:ascii="Times New Roman" w:hAnsi="Times New Roman"/>
          <w:b/>
          <w:sz w:val="24"/>
          <w:szCs w:val="22"/>
        </w:rPr>
        <w:tab/>
        <w:t xml:space="preserve">: </w:t>
      </w:r>
      <w:hyperlink r:id="rId12" w:history="1">
        <w:r w:rsidR="00AA3FBC" w:rsidRPr="00416900">
          <w:rPr>
            <w:rStyle w:val="Hyperlink"/>
            <w:rFonts w:ascii="Times New Roman" w:hAnsi="Times New Roman"/>
            <w:sz w:val="24"/>
            <w:szCs w:val="22"/>
          </w:rPr>
          <w:t>samikshagaikwad20</w:t>
        </w:r>
        <w:r w:rsidR="00AA3FBC" w:rsidRPr="00416900">
          <w:rPr>
            <w:rStyle w:val="Hyperlink"/>
            <w:rFonts w:ascii="Times New Roman" w:hAnsi="Times New Roman"/>
            <w:bCs/>
            <w:sz w:val="24"/>
            <w:szCs w:val="22"/>
            <w:lang w:val="en-IN"/>
          </w:rPr>
          <w:t>@gmail.com</w:t>
        </w:r>
      </w:hyperlink>
    </w:p>
    <w:p w:rsidR="00AA3FBC" w:rsidRPr="0001096D" w:rsidRDefault="00AA3FBC" w:rsidP="00AA3FBC">
      <w:pPr>
        <w:pStyle w:val="BulletPoints"/>
        <w:numPr>
          <w:ilvl w:val="0"/>
          <w:numId w:val="0"/>
        </w:numPr>
        <w:spacing w:after="0"/>
        <w:ind w:left="720" w:hanging="360"/>
        <w:rPr>
          <w:rFonts w:ascii="Times New Roman" w:hAnsi="Times New Roman"/>
          <w:sz w:val="24"/>
          <w:szCs w:val="22"/>
          <w:lang w:val="en-IN"/>
        </w:rPr>
      </w:pPr>
    </w:p>
    <w:p w:rsidR="00CA23D0" w:rsidRPr="003D37E3" w:rsidRDefault="008473B7" w:rsidP="001515B1">
      <w:pPr>
        <w:pStyle w:val="BulletPoints"/>
        <w:numPr>
          <w:ilvl w:val="0"/>
          <w:numId w:val="0"/>
        </w:numPr>
        <w:shd w:val="clear" w:color="auto" w:fill="E1DFDF" w:themeFill="text2" w:themeFillTint="33"/>
        <w:rPr>
          <w:rFonts w:ascii="Times New Roman" w:eastAsia="MS Mincho" w:hAnsi="Times New Roman"/>
          <w:b/>
          <w:bCs/>
          <w:sz w:val="28"/>
          <w:szCs w:val="24"/>
        </w:rPr>
      </w:pPr>
      <w:r w:rsidRPr="003D37E3">
        <w:rPr>
          <w:rFonts w:ascii="Times New Roman" w:eastAsia="MS Mincho" w:hAnsi="Times New Roman"/>
          <w:b/>
          <w:bCs/>
          <w:sz w:val="28"/>
          <w:szCs w:val="24"/>
        </w:rPr>
        <w:t>Declaration</w:t>
      </w:r>
    </w:p>
    <w:p w:rsidR="00CA23D0" w:rsidRPr="003D37E3" w:rsidRDefault="008473B7">
      <w:pPr>
        <w:pStyle w:val="BulletPoints"/>
        <w:numPr>
          <w:ilvl w:val="0"/>
          <w:numId w:val="0"/>
        </w:numPr>
        <w:shd w:val="clear" w:color="auto" w:fill="FFFFFF" w:themeFill="background1"/>
        <w:ind w:left="360"/>
        <w:rPr>
          <w:rFonts w:ascii="Times New Roman" w:hAnsi="Times New Roman"/>
        </w:rPr>
      </w:pPr>
      <w:r w:rsidRPr="003D37E3">
        <w:rPr>
          <w:rFonts w:ascii="Times New Roman" w:hAnsi="Times New Roman"/>
        </w:rPr>
        <w:t xml:space="preserve">I </w:t>
      </w:r>
      <w:r w:rsidRPr="003D37E3">
        <w:rPr>
          <w:rFonts w:ascii="Times New Roman" w:hAnsi="Times New Roman"/>
          <w:sz w:val="24"/>
          <w:szCs w:val="22"/>
        </w:rPr>
        <w:t>hereby declare that the above information is true to the best of my knowledge and belief</w:t>
      </w:r>
      <w:r w:rsidRPr="003D37E3">
        <w:rPr>
          <w:rFonts w:ascii="Times New Roman" w:hAnsi="Times New Roman"/>
        </w:rPr>
        <w:t>.</w:t>
      </w:r>
    </w:p>
    <w:p w:rsidR="00CA23D0" w:rsidRPr="003D37E3" w:rsidRDefault="00CA23D0">
      <w:pPr>
        <w:pStyle w:val="BulletPoints"/>
        <w:numPr>
          <w:ilvl w:val="0"/>
          <w:numId w:val="0"/>
        </w:numPr>
        <w:shd w:val="clear" w:color="auto" w:fill="FFFFFF" w:themeFill="background1"/>
        <w:ind w:left="360"/>
        <w:rPr>
          <w:rFonts w:ascii="Times New Roman" w:hAnsi="Times New Roman"/>
        </w:rPr>
      </w:pPr>
    </w:p>
    <w:p w:rsidR="00CA23D0" w:rsidRPr="003D37E3" w:rsidRDefault="00E5014F">
      <w:pPr>
        <w:pStyle w:val="BulletPoints"/>
        <w:numPr>
          <w:ilvl w:val="0"/>
          <w:numId w:val="0"/>
        </w:numPr>
        <w:shd w:val="clear" w:color="auto" w:fill="FFFFFF" w:themeFill="background1"/>
        <w:ind w:left="900"/>
        <w:rPr>
          <w:rFonts w:ascii="Times New Roman" w:hAnsi="Times New Roman"/>
          <w:b/>
          <w:bCs/>
          <w:sz w:val="24"/>
          <w:szCs w:val="22"/>
        </w:rPr>
      </w:pPr>
      <w:r w:rsidRPr="003D37E3">
        <w:rPr>
          <w:rFonts w:ascii="Times New Roman" w:hAnsi="Times New Roman"/>
          <w:b/>
          <w:bCs/>
          <w:sz w:val="24"/>
          <w:szCs w:val="22"/>
        </w:rPr>
        <w:tab/>
      </w:r>
      <w:r w:rsidR="008473B7" w:rsidRPr="003D37E3">
        <w:rPr>
          <w:rFonts w:ascii="Times New Roman" w:hAnsi="Times New Roman"/>
          <w:b/>
          <w:bCs/>
          <w:sz w:val="24"/>
          <w:szCs w:val="22"/>
        </w:rPr>
        <w:tab/>
      </w:r>
      <w:r w:rsidR="008473B7" w:rsidRPr="003D37E3">
        <w:rPr>
          <w:rFonts w:ascii="Times New Roman" w:hAnsi="Times New Roman"/>
          <w:b/>
          <w:bCs/>
          <w:sz w:val="24"/>
          <w:szCs w:val="22"/>
        </w:rPr>
        <w:tab/>
      </w:r>
      <w:r w:rsidR="008473B7" w:rsidRPr="003D37E3">
        <w:rPr>
          <w:rFonts w:ascii="Times New Roman" w:hAnsi="Times New Roman"/>
          <w:b/>
          <w:bCs/>
          <w:sz w:val="24"/>
          <w:szCs w:val="22"/>
        </w:rPr>
        <w:tab/>
      </w:r>
      <w:r w:rsidR="003D37E3">
        <w:rPr>
          <w:rFonts w:ascii="Times New Roman" w:hAnsi="Times New Roman"/>
          <w:b/>
          <w:bCs/>
          <w:sz w:val="24"/>
          <w:szCs w:val="22"/>
        </w:rPr>
        <w:tab/>
      </w:r>
      <w:r w:rsidR="003D37E3">
        <w:rPr>
          <w:rFonts w:ascii="Times New Roman" w:hAnsi="Times New Roman"/>
          <w:b/>
          <w:bCs/>
          <w:sz w:val="24"/>
          <w:szCs w:val="22"/>
        </w:rPr>
        <w:tab/>
      </w:r>
      <w:r w:rsidR="003D37E3">
        <w:rPr>
          <w:rFonts w:ascii="Times New Roman" w:hAnsi="Times New Roman"/>
          <w:b/>
          <w:bCs/>
          <w:sz w:val="24"/>
          <w:szCs w:val="22"/>
        </w:rPr>
        <w:tab/>
      </w:r>
      <w:proofErr w:type="spellStart"/>
      <w:r w:rsidR="007613B0">
        <w:rPr>
          <w:rFonts w:ascii="Times New Roman" w:hAnsi="Times New Roman"/>
          <w:b/>
          <w:bCs/>
          <w:sz w:val="24"/>
          <w:szCs w:val="22"/>
          <w:lang w:val="en-IN"/>
        </w:rPr>
        <w:t>Samiksha</w:t>
      </w:r>
      <w:proofErr w:type="spellEnd"/>
      <w:r w:rsidR="007613B0">
        <w:rPr>
          <w:rFonts w:ascii="Times New Roman" w:hAnsi="Times New Roman"/>
          <w:b/>
          <w:bCs/>
          <w:sz w:val="24"/>
          <w:szCs w:val="22"/>
          <w:lang w:val="en-IN"/>
        </w:rPr>
        <w:t xml:space="preserve"> Gaikwad</w:t>
      </w:r>
    </w:p>
    <w:sectPr w:rsidR="00CA23D0" w:rsidRPr="003D37E3" w:rsidSect="007F34AE">
      <w:headerReference w:type="default" r:id="rId13"/>
      <w:pgSz w:w="12240" w:h="15840" w:code="1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753" w:rsidRDefault="00465753" w:rsidP="00265950">
      <w:pPr>
        <w:spacing w:after="0" w:line="240" w:lineRule="auto"/>
      </w:pPr>
      <w:r>
        <w:separator/>
      </w:r>
    </w:p>
  </w:endnote>
  <w:endnote w:type="continuationSeparator" w:id="0">
    <w:p w:rsidR="00465753" w:rsidRDefault="00465753" w:rsidP="0026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Shell Dlg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753" w:rsidRDefault="00465753" w:rsidP="00265950">
      <w:pPr>
        <w:spacing w:after="0" w:line="240" w:lineRule="auto"/>
      </w:pPr>
      <w:r>
        <w:separator/>
      </w:r>
    </w:p>
  </w:footnote>
  <w:footnote w:type="continuationSeparator" w:id="0">
    <w:p w:rsidR="00465753" w:rsidRDefault="00465753" w:rsidP="0026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7E3" w:rsidRDefault="003D37E3">
    <w:pPr>
      <w:pStyle w:val="Header"/>
      <w:rPr>
        <w:rFonts w:ascii="Times New Roman" w:hAnsi="Times New Roman"/>
      </w:rPr>
    </w:pPr>
    <w:r>
      <w:tab/>
    </w:r>
    <w:r>
      <w:tab/>
    </w:r>
    <w:r>
      <w:tab/>
    </w:r>
    <w:r w:rsidRPr="003D37E3">
      <w:rPr>
        <w:rFonts w:ascii="Times New Roman" w:hAnsi="Times New Roman"/>
      </w:rPr>
      <w:tab/>
    </w:r>
    <w:r w:rsidRPr="003D37E3">
      <w:rPr>
        <w:rFonts w:ascii="Times New Roman" w:hAnsi="Times New Roman"/>
        <w:b/>
        <w:noProof/>
        <w:lang w:val="en-IN" w:eastAsia="en-IN"/>
      </w:rPr>
      <w:drawing>
        <wp:inline distT="0" distB="0" distL="0" distR="0">
          <wp:extent cx="2059904" cy="524339"/>
          <wp:effectExtent l="0" t="0" r="0" b="9525"/>
          <wp:docPr id="5" name="Picture 5" descr="C:\Users\10613422\Desktop\sdas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10613422\Desktop\sdas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6058" cy="5386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D37E3" w:rsidRPr="009F36FE" w:rsidRDefault="00B230C1" w:rsidP="003D37E3">
    <w:pPr>
      <w:pStyle w:val="Header"/>
      <w:jc w:val="center"/>
      <w:rPr>
        <w:rFonts w:ascii="Times New Roman" w:hAnsi="Times New Roman"/>
        <w:sz w:val="24"/>
        <w:lang w:val="en-IN"/>
      </w:rPr>
    </w:pPr>
    <w:proofErr w:type="spellStart"/>
    <w:r>
      <w:rPr>
        <w:rFonts w:ascii="Times New Roman" w:hAnsi="Times New Roman"/>
        <w:sz w:val="24"/>
        <w:lang w:val="en-IN"/>
      </w:rPr>
      <w:t>Samiksha</w:t>
    </w:r>
    <w:proofErr w:type="spellEnd"/>
    <w:r>
      <w:rPr>
        <w:rFonts w:ascii="Times New Roman" w:hAnsi="Times New Roman"/>
        <w:sz w:val="24"/>
        <w:lang w:val="en-IN"/>
      </w:rPr>
      <w:t xml:space="preserve"> Gaikwad</w:t>
    </w:r>
  </w:p>
  <w:p w:rsidR="004826BA" w:rsidRDefault="00465753" w:rsidP="004826BA">
    <w:pPr>
      <w:pStyle w:val="Header"/>
      <w:jc w:val="center"/>
    </w:pPr>
    <w:r>
      <w:rPr>
        <w:noProof/>
        <w:lang w:val="en-IN" w:eastAsia="en-IN"/>
      </w:rPr>
      <w:pict>
        <v:line id="Straight Connector 1" o:spid="_x0000_s2049" style="position:absolute;left:0;text-align:left;z-index:251659264;visibility:visible" from="-6.75pt,23.55pt" to="489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" strokecolor="black [3040]"/>
      </w:pict>
    </w:r>
    <w:r w:rsidR="004826BA" w:rsidRPr="003D37E3">
      <w:rPr>
        <w:rFonts w:ascii="Times New Roman" w:hAnsi="Times New Roman"/>
        <w:bCs/>
        <w:sz w:val="24"/>
        <w:szCs w:val="22"/>
      </w:rPr>
      <w:t>(</w:t>
    </w:r>
    <w:r w:rsidR="00B230C1">
      <w:rPr>
        <w:rFonts w:ascii="Times New Roman" w:hAnsi="Times New Roman"/>
        <w:sz w:val="24"/>
        <w:szCs w:val="22"/>
      </w:rPr>
      <w:t>+91)8806079762</w:t>
    </w:r>
  </w:p>
  <w:p w:rsidR="003D37E3" w:rsidRDefault="003D3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39A4AE20"/>
    <w:lvl w:ilvl="0">
      <w:numFmt w:val="bullet"/>
      <w:lvlText w:val="•"/>
      <w:lvlJc w:val="left"/>
      <w:pPr>
        <w:ind w:left="360" w:hanging="360"/>
      </w:pPr>
      <w:rPr>
        <w:rFonts w:ascii="Calibri" w:hAnsi="Calibri" w:cs="Times New Roman"/>
        <w:b w:val="0"/>
        <w:color w:val="365F91"/>
      </w:rPr>
    </w:lvl>
  </w:abstractNum>
  <w:abstractNum w:abstractNumId="1">
    <w:nsid w:val="11912256"/>
    <w:multiLevelType w:val="hybridMultilevel"/>
    <w:tmpl w:val="29B69B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2087B76"/>
    <w:multiLevelType w:val="multilevel"/>
    <w:tmpl w:val="12087B76"/>
    <w:lvl w:ilvl="0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25450C02"/>
    <w:multiLevelType w:val="multilevel"/>
    <w:tmpl w:val="25450C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97C72"/>
    <w:multiLevelType w:val="hybridMultilevel"/>
    <w:tmpl w:val="5B9E3A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96950"/>
    <w:multiLevelType w:val="multilevel"/>
    <w:tmpl w:val="38A96950"/>
    <w:lvl w:ilvl="0">
      <w:start w:val="1"/>
      <w:numFmt w:val="bullet"/>
      <w:pStyle w:val="BulletPoints"/>
      <w:lvlText w:val=""/>
      <w:lvlJc w:val="left"/>
      <w:pPr>
        <w:ind w:left="117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037E22"/>
    <w:multiLevelType w:val="multilevel"/>
    <w:tmpl w:val="3C037E2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80844"/>
    <w:multiLevelType w:val="multilevel"/>
    <w:tmpl w:val="47C808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F071A"/>
    <w:multiLevelType w:val="multilevel"/>
    <w:tmpl w:val="4DEF071A"/>
    <w:lvl w:ilvl="0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9">
    <w:nsid w:val="57C025CD"/>
    <w:multiLevelType w:val="multilevel"/>
    <w:tmpl w:val="B69893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9055C"/>
    <w:multiLevelType w:val="multilevel"/>
    <w:tmpl w:val="595905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2E5018"/>
    <w:multiLevelType w:val="multilevel"/>
    <w:tmpl w:val="5E2E5018"/>
    <w:lvl w:ilvl="0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2">
    <w:nsid w:val="77461D0D"/>
    <w:multiLevelType w:val="multilevel"/>
    <w:tmpl w:val="7C8448A0"/>
    <w:lvl w:ilvl="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spacing w:val="-40"/>
        <w:w w:val="100"/>
        <w:position w:val="0"/>
        <w:sz w:val="1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4725A6"/>
    <w:multiLevelType w:val="multilevel"/>
    <w:tmpl w:val="7F4725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  <w:num w:numId="14">
    <w:abstractNumId w:val="5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NotDisplayPageBoundaries/>
  <w:proofState w:spelling="clean" w:grammar="clean"/>
  <w:attachedTemplate r:id="rId1"/>
  <w:defaultTabStop w:val="720"/>
  <w:drawingGridHorizontalSpacing w:val="10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B154B"/>
    <w:rsid w:val="000020BD"/>
    <w:rsid w:val="0000243F"/>
    <w:rsid w:val="0000313A"/>
    <w:rsid w:val="0000331E"/>
    <w:rsid w:val="0000377C"/>
    <w:rsid w:val="0000379E"/>
    <w:rsid w:val="000052A4"/>
    <w:rsid w:val="00007C2B"/>
    <w:rsid w:val="0001096D"/>
    <w:rsid w:val="000159C0"/>
    <w:rsid w:val="00021313"/>
    <w:rsid w:val="00024983"/>
    <w:rsid w:val="00025CB7"/>
    <w:rsid w:val="00036426"/>
    <w:rsid w:val="000377E4"/>
    <w:rsid w:val="00037B75"/>
    <w:rsid w:val="00041C61"/>
    <w:rsid w:val="00043077"/>
    <w:rsid w:val="000440AA"/>
    <w:rsid w:val="00051361"/>
    <w:rsid w:val="000553BF"/>
    <w:rsid w:val="0005689B"/>
    <w:rsid w:val="00057348"/>
    <w:rsid w:val="000623C3"/>
    <w:rsid w:val="0006584E"/>
    <w:rsid w:val="00065CE5"/>
    <w:rsid w:val="00067E12"/>
    <w:rsid w:val="00071F6D"/>
    <w:rsid w:val="000722AE"/>
    <w:rsid w:val="00080252"/>
    <w:rsid w:val="0008282E"/>
    <w:rsid w:val="00086A4C"/>
    <w:rsid w:val="00090AB3"/>
    <w:rsid w:val="00091F86"/>
    <w:rsid w:val="0009380B"/>
    <w:rsid w:val="0009655D"/>
    <w:rsid w:val="00097A79"/>
    <w:rsid w:val="00097AF4"/>
    <w:rsid w:val="000A2709"/>
    <w:rsid w:val="000A2FA7"/>
    <w:rsid w:val="000A30AE"/>
    <w:rsid w:val="000A3E36"/>
    <w:rsid w:val="000B0A0C"/>
    <w:rsid w:val="000B2EF1"/>
    <w:rsid w:val="000C3D67"/>
    <w:rsid w:val="000C494B"/>
    <w:rsid w:val="000D015C"/>
    <w:rsid w:val="000D2253"/>
    <w:rsid w:val="000D476F"/>
    <w:rsid w:val="000D4BE2"/>
    <w:rsid w:val="000D6268"/>
    <w:rsid w:val="000E27BF"/>
    <w:rsid w:val="000F44A4"/>
    <w:rsid w:val="000F671B"/>
    <w:rsid w:val="000F6E3E"/>
    <w:rsid w:val="00101095"/>
    <w:rsid w:val="00101ED5"/>
    <w:rsid w:val="0010309B"/>
    <w:rsid w:val="0010543E"/>
    <w:rsid w:val="00105561"/>
    <w:rsid w:val="00112464"/>
    <w:rsid w:val="00116004"/>
    <w:rsid w:val="00121475"/>
    <w:rsid w:val="00122189"/>
    <w:rsid w:val="00124EF9"/>
    <w:rsid w:val="00127B8D"/>
    <w:rsid w:val="001304E4"/>
    <w:rsid w:val="0013171D"/>
    <w:rsid w:val="00132414"/>
    <w:rsid w:val="00135974"/>
    <w:rsid w:val="001431C9"/>
    <w:rsid w:val="00143C8F"/>
    <w:rsid w:val="0014545E"/>
    <w:rsid w:val="00145C8B"/>
    <w:rsid w:val="00150261"/>
    <w:rsid w:val="001502EC"/>
    <w:rsid w:val="001514AA"/>
    <w:rsid w:val="001515B1"/>
    <w:rsid w:val="001562A5"/>
    <w:rsid w:val="001668AE"/>
    <w:rsid w:val="00171D86"/>
    <w:rsid w:val="00172781"/>
    <w:rsid w:val="0017522B"/>
    <w:rsid w:val="00175894"/>
    <w:rsid w:val="00184F6B"/>
    <w:rsid w:val="00191C4C"/>
    <w:rsid w:val="00193936"/>
    <w:rsid w:val="00195488"/>
    <w:rsid w:val="00195AA0"/>
    <w:rsid w:val="001A1BA4"/>
    <w:rsid w:val="001A26E5"/>
    <w:rsid w:val="001A5B57"/>
    <w:rsid w:val="001A68BB"/>
    <w:rsid w:val="001B05AD"/>
    <w:rsid w:val="001B1761"/>
    <w:rsid w:val="001C0E25"/>
    <w:rsid w:val="001C16EC"/>
    <w:rsid w:val="001C1856"/>
    <w:rsid w:val="001D5B15"/>
    <w:rsid w:val="001F5D31"/>
    <w:rsid w:val="0020015A"/>
    <w:rsid w:val="00202D64"/>
    <w:rsid w:val="00204172"/>
    <w:rsid w:val="00205797"/>
    <w:rsid w:val="00205AE0"/>
    <w:rsid w:val="00211884"/>
    <w:rsid w:val="00224DA2"/>
    <w:rsid w:val="002266E4"/>
    <w:rsid w:val="0023043F"/>
    <w:rsid w:val="00230F13"/>
    <w:rsid w:val="00232461"/>
    <w:rsid w:val="0023468D"/>
    <w:rsid w:val="00234D5B"/>
    <w:rsid w:val="00235BBB"/>
    <w:rsid w:val="002376DE"/>
    <w:rsid w:val="00241AEE"/>
    <w:rsid w:val="00247744"/>
    <w:rsid w:val="002550F1"/>
    <w:rsid w:val="0025587E"/>
    <w:rsid w:val="00257601"/>
    <w:rsid w:val="00260B1F"/>
    <w:rsid w:val="00263371"/>
    <w:rsid w:val="00265950"/>
    <w:rsid w:val="00270AED"/>
    <w:rsid w:val="00271359"/>
    <w:rsid w:val="00273654"/>
    <w:rsid w:val="00275C87"/>
    <w:rsid w:val="00275D4D"/>
    <w:rsid w:val="00280A61"/>
    <w:rsid w:val="00284EDE"/>
    <w:rsid w:val="00285F6C"/>
    <w:rsid w:val="002868A1"/>
    <w:rsid w:val="00287AA8"/>
    <w:rsid w:val="002A1938"/>
    <w:rsid w:val="002A2A07"/>
    <w:rsid w:val="002A50CD"/>
    <w:rsid w:val="002A7026"/>
    <w:rsid w:val="002A7DE1"/>
    <w:rsid w:val="002B36E5"/>
    <w:rsid w:val="002C4D5C"/>
    <w:rsid w:val="002C5697"/>
    <w:rsid w:val="002C578D"/>
    <w:rsid w:val="002D40CD"/>
    <w:rsid w:val="002D508F"/>
    <w:rsid w:val="002D69C3"/>
    <w:rsid w:val="002E197D"/>
    <w:rsid w:val="002E2A71"/>
    <w:rsid w:val="002E2AF3"/>
    <w:rsid w:val="002E2FD6"/>
    <w:rsid w:val="00303682"/>
    <w:rsid w:val="0030653C"/>
    <w:rsid w:val="0030784D"/>
    <w:rsid w:val="00310221"/>
    <w:rsid w:val="00310F77"/>
    <w:rsid w:val="0031621A"/>
    <w:rsid w:val="0032037C"/>
    <w:rsid w:val="003238A6"/>
    <w:rsid w:val="003321A2"/>
    <w:rsid w:val="00344338"/>
    <w:rsid w:val="003518ED"/>
    <w:rsid w:val="00361963"/>
    <w:rsid w:val="0036212A"/>
    <w:rsid w:val="0036324E"/>
    <w:rsid w:val="0036441E"/>
    <w:rsid w:val="00365784"/>
    <w:rsid w:val="0036642C"/>
    <w:rsid w:val="00374050"/>
    <w:rsid w:val="00375C4F"/>
    <w:rsid w:val="00391CC9"/>
    <w:rsid w:val="00392270"/>
    <w:rsid w:val="00393BAE"/>
    <w:rsid w:val="003961F0"/>
    <w:rsid w:val="00397F7F"/>
    <w:rsid w:val="003A2303"/>
    <w:rsid w:val="003A2415"/>
    <w:rsid w:val="003A386F"/>
    <w:rsid w:val="003A41A2"/>
    <w:rsid w:val="003A6EDF"/>
    <w:rsid w:val="003A761F"/>
    <w:rsid w:val="003B154B"/>
    <w:rsid w:val="003B3CC5"/>
    <w:rsid w:val="003B719B"/>
    <w:rsid w:val="003C02F6"/>
    <w:rsid w:val="003C092E"/>
    <w:rsid w:val="003C0E3C"/>
    <w:rsid w:val="003C1C8D"/>
    <w:rsid w:val="003C7BE2"/>
    <w:rsid w:val="003D291F"/>
    <w:rsid w:val="003D37E3"/>
    <w:rsid w:val="003D5BC9"/>
    <w:rsid w:val="003D5C4C"/>
    <w:rsid w:val="003D6606"/>
    <w:rsid w:val="003D6AA0"/>
    <w:rsid w:val="003E165E"/>
    <w:rsid w:val="003E290A"/>
    <w:rsid w:val="003E2E93"/>
    <w:rsid w:val="003E37F5"/>
    <w:rsid w:val="003E383B"/>
    <w:rsid w:val="003F046B"/>
    <w:rsid w:val="003F1437"/>
    <w:rsid w:val="003F2096"/>
    <w:rsid w:val="00401E6B"/>
    <w:rsid w:val="004027EE"/>
    <w:rsid w:val="00411BF7"/>
    <w:rsid w:val="00415FDF"/>
    <w:rsid w:val="0041716E"/>
    <w:rsid w:val="0042572B"/>
    <w:rsid w:val="00426375"/>
    <w:rsid w:val="004264EC"/>
    <w:rsid w:val="004268B0"/>
    <w:rsid w:val="00442F48"/>
    <w:rsid w:val="004435C2"/>
    <w:rsid w:val="0044686B"/>
    <w:rsid w:val="00465753"/>
    <w:rsid w:val="00475475"/>
    <w:rsid w:val="00477275"/>
    <w:rsid w:val="00481969"/>
    <w:rsid w:val="004826BA"/>
    <w:rsid w:val="0048637E"/>
    <w:rsid w:val="004902EB"/>
    <w:rsid w:val="004934DC"/>
    <w:rsid w:val="00496645"/>
    <w:rsid w:val="004A40AB"/>
    <w:rsid w:val="004B3E71"/>
    <w:rsid w:val="004B5241"/>
    <w:rsid w:val="004B6AC0"/>
    <w:rsid w:val="004B7B05"/>
    <w:rsid w:val="004C45B8"/>
    <w:rsid w:val="004C486A"/>
    <w:rsid w:val="004D0E81"/>
    <w:rsid w:val="004D60C7"/>
    <w:rsid w:val="004D622F"/>
    <w:rsid w:val="004E083F"/>
    <w:rsid w:val="004E1ECD"/>
    <w:rsid w:val="004F6B7F"/>
    <w:rsid w:val="0050248E"/>
    <w:rsid w:val="00505AA1"/>
    <w:rsid w:val="00506241"/>
    <w:rsid w:val="00510A69"/>
    <w:rsid w:val="00511564"/>
    <w:rsid w:val="00515307"/>
    <w:rsid w:val="00516BBC"/>
    <w:rsid w:val="00516F20"/>
    <w:rsid w:val="00517CC1"/>
    <w:rsid w:val="00517EA7"/>
    <w:rsid w:val="00517F24"/>
    <w:rsid w:val="005207E5"/>
    <w:rsid w:val="00520F4D"/>
    <w:rsid w:val="005241A1"/>
    <w:rsid w:val="005245D1"/>
    <w:rsid w:val="005249A4"/>
    <w:rsid w:val="00525B62"/>
    <w:rsid w:val="00527029"/>
    <w:rsid w:val="005271A9"/>
    <w:rsid w:val="005421EA"/>
    <w:rsid w:val="005453DE"/>
    <w:rsid w:val="00545A29"/>
    <w:rsid w:val="00547F33"/>
    <w:rsid w:val="005525BB"/>
    <w:rsid w:val="00555973"/>
    <w:rsid w:val="00555A6A"/>
    <w:rsid w:val="00560E8A"/>
    <w:rsid w:val="005613D2"/>
    <w:rsid w:val="00563F62"/>
    <w:rsid w:val="005669FA"/>
    <w:rsid w:val="005728F8"/>
    <w:rsid w:val="00575267"/>
    <w:rsid w:val="00580F26"/>
    <w:rsid w:val="005849A2"/>
    <w:rsid w:val="00591444"/>
    <w:rsid w:val="005A4FCA"/>
    <w:rsid w:val="005A5E2F"/>
    <w:rsid w:val="005A685C"/>
    <w:rsid w:val="005B05FD"/>
    <w:rsid w:val="005B455E"/>
    <w:rsid w:val="005B6813"/>
    <w:rsid w:val="005D06A9"/>
    <w:rsid w:val="005D3260"/>
    <w:rsid w:val="005D4431"/>
    <w:rsid w:val="005E0055"/>
    <w:rsid w:val="005E0E83"/>
    <w:rsid w:val="005E5F4C"/>
    <w:rsid w:val="005E797B"/>
    <w:rsid w:val="005F1B98"/>
    <w:rsid w:val="006030E0"/>
    <w:rsid w:val="0060679C"/>
    <w:rsid w:val="00610D25"/>
    <w:rsid w:val="00616F21"/>
    <w:rsid w:val="006255A2"/>
    <w:rsid w:val="0062666C"/>
    <w:rsid w:val="006305BE"/>
    <w:rsid w:val="00632050"/>
    <w:rsid w:val="006344F4"/>
    <w:rsid w:val="006356FD"/>
    <w:rsid w:val="00635E27"/>
    <w:rsid w:val="00647E95"/>
    <w:rsid w:val="006518E7"/>
    <w:rsid w:val="0065254A"/>
    <w:rsid w:val="00653DB0"/>
    <w:rsid w:val="00653F97"/>
    <w:rsid w:val="00657547"/>
    <w:rsid w:val="00660A6F"/>
    <w:rsid w:val="0066369E"/>
    <w:rsid w:val="00664D5D"/>
    <w:rsid w:val="006831F9"/>
    <w:rsid w:val="006961F7"/>
    <w:rsid w:val="006A43A5"/>
    <w:rsid w:val="006A4F78"/>
    <w:rsid w:val="006A7C09"/>
    <w:rsid w:val="006B05FC"/>
    <w:rsid w:val="006C1A1B"/>
    <w:rsid w:val="006D2495"/>
    <w:rsid w:val="006D6BB2"/>
    <w:rsid w:val="006E08E4"/>
    <w:rsid w:val="006F0564"/>
    <w:rsid w:val="006F0691"/>
    <w:rsid w:val="006F183A"/>
    <w:rsid w:val="006F4A40"/>
    <w:rsid w:val="006F4D5C"/>
    <w:rsid w:val="006F7D1D"/>
    <w:rsid w:val="00702503"/>
    <w:rsid w:val="00703647"/>
    <w:rsid w:val="0071242C"/>
    <w:rsid w:val="007147C3"/>
    <w:rsid w:val="00720234"/>
    <w:rsid w:val="00724885"/>
    <w:rsid w:val="00725137"/>
    <w:rsid w:val="007261BE"/>
    <w:rsid w:val="00727C1D"/>
    <w:rsid w:val="00733B9E"/>
    <w:rsid w:val="00734492"/>
    <w:rsid w:val="0073787B"/>
    <w:rsid w:val="00741333"/>
    <w:rsid w:val="0074280E"/>
    <w:rsid w:val="00742EF6"/>
    <w:rsid w:val="007439CB"/>
    <w:rsid w:val="007444CE"/>
    <w:rsid w:val="007458AC"/>
    <w:rsid w:val="00751A5A"/>
    <w:rsid w:val="00754E32"/>
    <w:rsid w:val="007613B0"/>
    <w:rsid w:val="007721C3"/>
    <w:rsid w:val="00772809"/>
    <w:rsid w:val="00774064"/>
    <w:rsid w:val="00782D38"/>
    <w:rsid w:val="0078437A"/>
    <w:rsid w:val="00786074"/>
    <w:rsid w:val="00786F37"/>
    <w:rsid w:val="00790E90"/>
    <w:rsid w:val="007A0AA4"/>
    <w:rsid w:val="007A24B9"/>
    <w:rsid w:val="007A2649"/>
    <w:rsid w:val="007A2F89"/>
    <w:rsid w:val="007A5EEF"/>
    <w:rsid w:val="007B565A"/>
    <w:rsid w:val="007B678B"/>
    <w:rsid w:val="007C1FB8"/>
    <w:rsid w:val="007C31C3"/>
    <w:rsid w:val="007C38DE"/>
    <w:rsid w:val="007C3F4F"/>
    <w:rsid w:val="007D1895"/>
    <w:rsid w:val="007D636B"/>
    <w:rsid w:val="007D63DA"/>
    <w:rsid w:val="007D7640"/>
    <w:rsid w:val="007E1A44"/>
    <w:rsid w:val="007E1AD1"/>
    <w:rsid w:val="007E2C6B"/>
    <w:rsid w:val="007E2FB5"/>
    <w:rsid w:val="007E5ACA"/>
    <w:rsid w:val="007E5E29"/>
    <w:rsid w:val="007E6AAE"/>
    <w:rsid w:val="007F128D"/>
    <w:rsid w:val="007F34AE"/>
    <w:rsid w:val="007F421F"/>
    <w:rsid w:val="007F5AA1"/>
    <w:rsid w:val="00806A11"/>
    <w:rsid w:val="0081184A"/>
    <w:rsid w:val="00813D88"/>
    <w:rsid w:val="00821591"/>
    <w:rsid w:val="008301CD"/>
    <w:rsid w:val="008312FD"/>
    <w:rsid w:val="008473B7"/>
    <w:rsid w:val="00850535"/>
    <w:rsid w:val="008547CC"/>
    <w:rsid w:val="00854E09"/>
    <w:rsid w:val="00855F7E"/>
    <w:rsid w:val="00856568"/>
    <w:rsid w:val="00857009"/>
    <w:rsid w:val="008634B8"/>
    <w:rsid w:val="00864BCB"/>
    <w:rsid w:val="0087600C"/>
    <w:rsid w:val="00881E28"/>
    <w:rsid w:val="008863F9"/>
    <w:rsid w:val="008960DE"/>
    <w:rsid w:val="008979D5"/>
    <w:rsid w:val="008A02F1"/>
    <w:rsid w:val="008A54BC"/>
    <w:rsid w:val="008A64F5"/>
    <w:rsid w:val="008A6D8E"/>
    <w:rsid w:val="008A7AC1"/>
    <w:rsid w:val="008B1963"/>
    <w:rsid w:val="008B23F0"/>
    <w:rsid w:val="008B2FB4"/>
    <w:rsid w:val="008C0030"/>
    <w:rsid w:val="008C0D9C"/>
    <w:rsid w:val="008C4AF3"/>
    <w:rsid w:val="008C7B3E"/>
    <w:rsid w:val="008D2AFF"/>
    <w:rsid w:val="008D7D18"/>
    <w:rsid w:val="008E1742"/>
    <w:rsid w:val="008E429B"/>
    <w:rsid w:val="008E79CC"/>
    <w:rsid w:val="008F50AD"/>
    <w:rsid w:val="00902569"/>
    <w:rsid w:val="0090377E"/>
    <w:rsid w:val="009047EE"/>
    <w:rsid w:val="009119AC"/>
    <w:rsid w:val="00915093"/>
    <w:rsid w:val="00921E87"/>
    <w:rsid w:val="009264C6"/>
    <w:rsid w:val="009269E3"/>
    <w:rsid w:val="00926F19"/>
    <w:rsid w:val="00930D5E"/>
    <w:rsid w:val="009312CB"/>
    <w:rsid w:val="00932DCD"/>
    <w:rsid w:val="00933D48"/>
    <w:rsid w:val="0094495C"/>
    <w:rsid w:val="00947411"/>
    <w:rsid w:val="009504D4"/>
    <w:rsid w:val="00952C12"/>
    <w:rsid w:val="00952F89"/>
    <w:rsid w:val="0095707E"/>
    <w:rsid w:val="0096007C"/>
    <w:rsid w:val="00960093"/>
    <w:rsid w:val="00961537"/>
    <w:rsid w:val="00970801"/>
    <w:rsid w:val="00971C53"/>
    <w:rsid w:val="00972073"/>
    <w:rsid w:val="0097282F"/>
    <w:rsid w:val="009771FB"/>
    <w:rsid w:val="00983C4B"/>
    <w:rsid w:val="00985E11"/>
    <w:rsid w:val="00995812"/>
    <w:rsid w:val="0099641A"/>
    <w:rsid w:val="009A300E"/>
    <w:rsid w:val="009B2E76"/>
    <w:rsid w:val="009B5531"/>
    <w:rsid w:val="009C0529"/>
    <w:rsid w:val="009C1A2F"/>
    <w:rsid w:val="009C2AF0"/>
    <w:rsid w:val="009C5044"/>
    <w:rsid w:val="009C5DE0"/>
    <w:rsid w:val="009C64D6"/>
    <w:rsid w:val="009D1447"/>
    <w:rsid w:val="009D7FC4"/>
    <w:rsid w:val="009E0C0D"/>
    <w:rsid w:val="009E3304"/>
    <w:rsid w:val="009F0BBF"/>
    <w:rsid w:val="009F2B94"/>
    <w:rsid w:val="009F36FE"/>
    <w:rsid w:val="009F5176"/>
    <w:rsid w:val="00A01F78"/>
    <w:rsid w:val="00A025AF"/>
    <w:rsid w:val="00A03233"/>
    <w:rsid w:val="00A04CAF"/>
    <w:rsid w:val="00A12D4B"/>
    <w:rsid w:val="00A1672D"/>
    <w:rsid w:val="00A2064E"/>
    <w:rsid w:val="00A23313"/>
    <w:rsid w:val="00A34C00"/>
    <w:rsid w:val="00A36161"/>
    <w:rsid w:val="00A42F49"/>
    <w:rsid w:val="00A5044F"/>
    <w:rsid w:val="00A508EA"/>
    <w:rsid w:val="00A50D9F"/>
    <w:rsid w:val="00A604B6"/>
    <w:rsid w:val="00A72857"/>
    <w:rsid w:val="00A72B56"/>
    <w:rsid w:val="00A7321A"/>
    <w:rsid w:val="00A750FA"/>
    <w:rsid w:val="00A759E7"/>
    <w:rsid w:val="00A8390A"/>
    <w:rsid w:val="00A911B4"/>
    <w:rsid w:val="00A92F46"/>
    <w:rsid w:val="00A93298"/>
    <w:rsid w:val="00AA3483"/>
    <w:rsid w:val="00AA3FBC"/>
    <w:rsid w:val="00AA6CDF"/>
    <w:rsid w:val="00AB3D7D"/>
    <w:rsid w:val="00AB6264"/>
    <w:rsid w:val="00AC4336"/>
    <w:rsid w:val="00AC4931"/>
    <w:rsid w:val="00AD6FE7"/>
    <w:rsid w:val="00AE0BC6"/>
    <w:rsid w:val="00AE1A13"/>
    <w:rsid w:val="00AF1EA6"/>
    <w:rsid w:val="00AF71CE"/>
    <w:rsid w:val="00B001A0"/>
    <w:rsid w:val="00B02D2F"/>
    <w:rsid w:val="00B107CA"/>
    <w:rsid w:val="00B14857"/>
    <w:rsid w:val="00B14DCB"/>
    <w:rsid w:val="00B16EA7"/>
    <w:rsid w:val="00B20842"/>
    <w:rsid w:val="00B214BD"/>
    <w:rsid w:val="00B230C1"/>
    <w:rsid w:val="00B24158"/>
    <w:rsid w:val="00B3181E"/>
    <w:rsid w:val="00B3377A"/>
    <w:rsid w:val="00B33D82"/>
    <w:rsid w:val="00B40319"/>
    <w:rsid w:val="00B41FC9"/>
    <w:rsid w:val="00B45E03"/>
    <w:rsid w:val="00B62CE4"/>
    <w:rsid w:val="00B64602"/>
    <w:rsid w:val="00B64AFC"/>
    <w:rsid w:val="00B666CB"/>
    <w:rsid w:val="00B67A23"/>
    <w:rsid w:val="00B745D2"/>
    <w:rsid w:val="00B8273A"/>
    <w:rsid w:val="00B920B2"/>
    <w:rsid w:val="00B936BD"/>
    <w:rsid w:val="00BA6C6A"/>
    <w:rsid w:val="00BA6FE1"/>
    <w:rsid w:val="00BA7654"/>
    <w:rsid w:val="00BA7956"/>
    <w:rsid w:val="00BC7F17"/>
    <w:rsid w:val="00BD4120"/>
    <w:rsid w:val="00BD62EB"/>
    <w:rsid w:val="00BE1535"/>
    <w:rsid w:val="00BE179B"/>
    <w:rsid w:val="00BE1E60"/>
    <w:rsid w:val="00BE6B11"/>
    <w:rsid w:val="00BE6B3C"/>
    <w:rsid w:val="00BF2E86"/>
    <w:rsid w:val="00C002BC"/>
    <w:rsid w:val="00C11AA8"/>
    <w:rsid w:val="00C1264D"/>
    <w:rsid w:val="00C12B16"/>
    <w:rsid w:val="00C17CDB"/>
    <w:rsid w:val="00C20CFF"/>
    <w:rsid w:val="00C22E8F"/>
    <w:rsid w:val="00C2311C"/>
    <w:rsid w:val="00C264A0"/>
    <w:rsid w:val="00C31097"/>
    <w:rsid w:val="00C33702"/>
    <w:rsid w:val="00C3698C"/>
    <w:rsid w:val="00C43A4D"/>
    <w:rsid w:val="00C446B5"/>
    <w:rsid w:val="00C56047"/>
    <w:rsid w:val="00C6599C"/>
    <w:rsid w:val="00C66F7B"/>
    <w:rsid w:val="00C717BC"/>
    <w:rsid w:val="00C720F6"/>
    <w:rsid w:val="00C737FB"/>
    <w:rsid w:val="00C7606A"/>
    <w:rsid w:val="00C80465"/>
    <w:rsid w:val="00C9296B"/>
    <w:rsid w:val="00CA23D0"/>
    <w:rsid w:val="00CA6B4A"/>
    <w:rsid w:val="00CA7B77"/>
    <w:rsid w:val="00CB3886"/>
    <w:rsid w:val="00CB4587"/>
    <w:rsid w:val="00CC1168"/>
    <w:rsid w:val="00CC18F9"/>
    <w:rsid w:val="00CC1C73"/>
    <w:rsid w:val="00CC421B"/>
    <w:rsid w:val="00CD2629"/>
    <w:rsid w:val="00CD36B3"/>
    <w:rsid w:val="00CD438F"/>
    <w:rsid w:val="00CD7941"/>
    <w:rsid w:val="00CE3804"/>
    <w:rsid w:val="00CE71B3"/>
    <w:rsid w:val="00CF33E4"/>
    <w:rsid w:val="00D013B2"/>
    <w:rsid w:val="00D06303"/>
    <w:rsid w:val="00D11BF7"/>
    <w:rsid w:val="00D140EA"/>
    <w:rsid w:val="00D1636A"/>
    <w:rsid w:val="00D20600"/>
    <w:rsid w:val="00D24656"/>
    <w:rsid w:val="00D31473"/>
    <w:rsid w:val="00D326C2"/>
    <w:rsid w:val="00D32E3C"/>
    <w:rsid w:val="00D35D34"/>
    <w:rsid w:val="00D432FA"/>
    <w:rsid w:val="00D53917"/>
    <w:rsid w:val="00D55AC4"/>
    <w:rsid w:val="00D570F6"/>
    <w:rsid w:val="00D80643"/>
    <w:rsid w:val="00D83A7D"/>
    <w:rsid w:val="00D86F5A"/>
    <w:rsid w:val="00D9029F"/>
    <w:rsid w:val="00D97BAE"/>
    <w:rsid w:val="00DA042C"/>
    <w:rsid w:val="00DB1E8F"/>
    <w:rsid w:val="00DB4D66"/>
    <w:rsid w:val="00DB5553"/>
    <w:rsid w:val="00DB7FCB"/>
    <w:rsid w:val="00DC5133"/>
    <w:rsid w:val="00DC55A8"/>
    <w:rsid w:val="00DC639C"/>
    <w:rsid w:val="00DC73F6"/>
    <w:rsid w:val="00DD02E6"/>
    <w:rsid w:val="00DD31CF"/>
    <w:rsid w:val="00DD4AE2"/>
    <w:rsid w:val="00DE03C3"/>
    <w:rsid w:val="00DE685A"/>
    <w:rsid w:val="00DE7753"/>
    <w:rsid w:val="00DE783E"/>
    <w:rsid w:val="00DF4002"/>
    <w:rsid w:val="00DF6809"/>
    <w:rsid w:val="00DF7F2B"/>
    <w:rsid w:val="00E07816"/>
    <w:rsid w:val="00E10C86"/>
    <w:rsid w:val="00E124B3"/>
    <w:rsid w:val="00E23DF6"/>
    <w:rsid w:val="00E2406A"/>
    <w:rsid w:val="00E26C68"/>
    <w:rsid w:val="00E2737A"/>
    <w:rsid w:val="00E30D2E"/>
    <w:rsid w:val="00E3421B"/>
    <w:rsid w:val="00E34DDB"/>
    <w:rsid w:val="00E35E8D"/>
    <w:rsid w:val="00E41753"/>
    <w:rsid w:val="00E44EED"/>
    <w:rsid w:val="00E4746D"/>
    <w:rsid w:val="00E5014F"/>
    <w:rsid w:val="00E520B4"/>
    <w:rsid w:val="00E53335"/>
    <w:rsid w:val="00E55DB3"/>
    <w:rsid w:val="00E5633E"/>
    <w:rsid w:val="00E640D8"/>
    <w:rsid w:val="00E67DCE"/>
    <w:rsid w:val="00E67EBF"/>
    <w:rsid w:val="00E77F48"/>
    <w:rsid w:val="00E910CB"/>
    <w:rsid w:val="00E92717"/>
    <w:rsid w:val="00E92AD9"/>
    <w:rsid w:val="00E97020"/>
    <w:rsid w:val="00EA2B17"/>
    <w:rsid w:val="00EA3972"/>
    <w:rsid w:val="00EA41D2"/>
    <w:rsid w:val="00EA5B39"/>
    <w:rsid w:val="00EA7B3F"/>
    <w:rsid w:val="00EB0180"/>
    <w:rsid w:val="00EB07DD"/>
    <w:rsid w:val="00EB12FF"/>
    <w:rsid w:val="00EB420B"/>
    <w:rsid w:val="00EB5649"/>
    <w:rsid w:val="00EB5B87"/>
    <w:rsid w:val="00ED4205"/>
    <w:rsid w:val="00ED589E"/>
    <w:rsid w:val="00ED7D12"/>
    <w:rsid w:val="00EE0688"/>
    <w:rsid w:val="00EE15C2"/>
    <w:rsid w:val="00EE246D"/>
    <w:rsid w:val="00EF4EC4"/>
    <w:rsid w:val="00F0196D"/>
    <w:rsid w:val="00F056A9"/>
    <w:rsid w:val="00F060FA"/>
    <w:rsid w:val="00F06626"/>
    <w:rsid w:val="00F076AF"/>
    <w:rsid w:val="00F13BD5"/>
    <w:rsid w:val="00F161B2"/>
    <w:rsid w:val="00F16F18"/>
    <w:rsid w:val="00F17EBD"/>
    <w:rsid w:val="00F22399"/>
    <w:rsid w:val="00F23723"/>
    <w:rsid w:val="00F36104"/>
    <w:rsid w:val="00F40556"/>
    <w:rsid w:val="00F42460"/>
    <w:rsid w:val="00F47215"/>
    <w:rsid w:val="00F503C3"/>
    <w:rsid w:val="00F52664"/>
    <w:rsid w:val="00F527F6"/>
    <w:rsid w:val="00F56158"/>
    <w:rsid w:val="00F600F8"/>
    <w:rsid w:val="00F66F36"/>
    <w:rsid w:val="00F760B7"/>
    <w:rsid w:val="00F772E3"/>
    <w:rsid w:val="00F8054F"/>
    <w:rsid w:val="00F82393"/>
    <w:rsid w:val="00F83FAA"/>
    <w:rsid w:val="00F8429A"/>
    <w:rsid w:val="00F850D6"/>
    <w:rsid w:val="00F87197"/>
    <w:rsid w:val="00F91933"/>
    <w:rsid w:val="00F9326C"/>
    <w:rsid w:val="00F95E36"/>
    <w:rsid w:val="00F96104"/>
    <w:rsid w:val="00FA53D1"/>
    <w:rsid w:val="00FB3878"/>
    <w:rsid w:val="00FB458A"/>
    <w:rsid w:val="00FB7DC3"/>
    <w:rsid w:val="00FC1F2C"/>
    <w:rsid w:val="00FC23F3"/>
    <w:rsid w:val="00FC2D35"/>
    <w:rsid w:val="00FC744A"/>
    <w:rsid w:val="00FD28F1"/>
    <w:rsid w:val="00FD2B23"/>
    <w:rsid w:val="00FE3146"/>
    <w:rsid w:val="00FE45BB"/>
    <w:rsid w:val="00FE6189"/>
    <w:rsid w:val="00FE678E"/>
    <w:rsid w:val="00FF347E"/>
    <w:rsid w:val="00FF424B"/>
    <w:rsid w:val="09033926"/>
    <w:rsid w:val="229066DD"/>
    <w:rsid w:val="22CB3761"/>
    <w:rsid w:val="29F74418"/>
    <w:rsid w:val="2E176F3D"/>
    <w:rsid w:val="3C445B0D"/>
    <w:rsid w:val="52CF2A36"/>
    <w:rsid w:val="5310750B"/>
    <w:rsid w:val="5B3B27A9"/>
    <w:rsid w:val="6875175B"/>
    <w:rsid w:val="68AB6810"/>
    <w:rsid w:val="69DF0277"/>
    <w:rsid w:val="6E3B042E"/>
    <w:rsid w:val="6E621AF1"/>
    <w:rsid w:val="7B594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nhideWhenUsed="0" w:qFormat="1"/>
    <w:lsdException w:name="Subtitle" w:semiHidden="0" w:uiPriority="11" w:unhideWhenUsed="0" w:qFormat="1"/>
    <w:lsdException w:name="Hyperlink" w:semiHidden="0" w:unhideWhenUsed="0" w:qFormat="1"/>
    <w:lsdException w:name="Followed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1A"/>
    <w:rPr>
      <w:rFonts w:ascii="Verdana" w:eastAsia="Times New Roman" w:hAnsi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21A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321A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321A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A7321A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7321A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7321A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7321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qFormat/>
    <w:rsid w:val="00A7321A"/>
    <w:rPr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A7321A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rsid w:val="00A7321A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qFormat/>
    <w:rsid w:val="00A7321A"/>
    <w:rPr>
      <w:rFonts w:ascii="Courier New" w:hAnsi="Courier New" w:cs="Courier New"/>
      <w:szCs w:val="20"/>
    </w:rPr>
  </w:style>
  <w:style w:type="paragraph" w:styleId="Title">
    <w:name w:val="Title"/>
    <w:basedOn w:val="Normal"/>
    <w:link w:val="TitleChar"/>
    <w:uiPriority w:val="10"/>
    <w:qFormat/>
    <w:rsid w:val="00A7321A"/>
    <w:pPr>
      <w:jc w:val="center"/>
    </w:pPr>
    <w:rPr>
      <w:b/>
      <w:szCs w:val="20"/>
    </w:rPr>
  </w:style>
  <w:style w:type="character" w:styleId="FollowedHyperlink">
    <w:name w:val="FollowedHyperlink"/>
    <w:basedOn w:val="DefaultParagraphFont"/>
    <w:uiPriority w:val="99"/>
    <w:semiHidden/>
    <w:qFormat/>
    <w:rsid w:val="00A7321A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qFormat/>
    <w:rsid w:val="00A7321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rsid w:val="00A7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locked/>
    <w:rsid w:val="00A7321A"/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sid w:val="00A7321A"/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sid w:val="00A7321A"/>
    <w:rPr>
      <w:rFonts w:asciiTheme="majorHAnsi" w:eastAsiaTheme="majorEastAsia" w:hAnsiTheme="majorHAnsi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sid w:val="00A7321A"/>
    <w:rPr>
      <w:rFonts w:asciiTheme="minorHAnsi" w:eastAsiaTheme="minorEastAsia" w:hAnsiTheme="minorHAns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sid w:val="00A7321A"/>
    <w:rPr>
      <w:rFonts w:asciiTheme="minorHAnsi" w:eastAsiaTheme="minorEastAsia" w:hAnsiTheme="minorHAnsi" w:cs="Times New Roman"/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locked/>
    <w:rsid w:val="00A7321A"/>
    <w:rPr>
      <w:rFonts w:asciiTheme="minorHAnsi" w:eastAsiaTheme="minorEastAsia" w:hAnsiTheme="minorHAnsi" w:cs="Times New Roman"/>
      <w:sz w:val="24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qFormat/>
    <w:locked/>
    <w:rsid w:val="00A7321A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sid w:val="00A7321A"/>
    <w:rPr>
      <w:rFonts w:asciiTheme="majorHAnsi" w:eastAsiaTheme="majorEastAsia" w:hAnsiTheme="majorHAnsi" w:cs="Times New Roman"/>
      <w:b/>
      <w:bCs/>
      <w:kern w:val="28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sid w:val="00A7321A"/>
    <w:rPr>
      <w:rFonts w:ascii="Verdana" w:hAnsi="Verdana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qFormat/>
    <w:locked/>
    <w:rsid w:val="00A7321A"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sid w:val="00A7321A"/>
    <w:rPr>
      <w:rFonts w:cs="Times New Roman"/>
      <w:sz w:val="24"/>
      <w:szCs w:val="24"/>
    </w:rPr>
  </w:style>
  <w:style w:type="paragraph" w:customStyle="1" w:styleId="Name">
    <w:name w:val="Name"/>
    <w:basedOn w:val="PlainText"/>
    <w:qFormat/>
    <w:rsid w:val="00A7321A"/>
    <w:pPr>
      <w:shd w:val="clear" w:color="auto" w:fill="E1DFDF" w:themeFill="text2" w:themeFillTint="33"/>
      <w:tabs>
        <w:tab w:val="left" w:pos="2880"/>
      </w:tabs>
      <w:spacing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qFormat/>
    <w:locked/>
    <w:rsid w:val="00A7321A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qFormat/>
    <w:rsid w:val="00A7321A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qFormat/>
    <w:rsid w:val="00A7321A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Location">
    <w:name w:val="Location"/>
    <w:basedOn w:val="PlainText"/>
    <w:next w:val="PlainText"/>
    <w:qFormat/>
    <w:rsid w:val="00A7321A"/>
    <w:pPr>
      <w:ind w:left="360"/>
    </w:pPr>
    <w:rPr>
      <w:rFonts w:ascii="Calibri" w:hAnsi="Calibri"/>
      <w:sz w:val="22"/>
    </w:rPr>
  </w:style>
  <w:style w:type="paragraph" w:customStyle="1" w:styleId="Address">
    <w:name w:val="Address"/>
    <w:basedOn w:val="Overviewbullets"/>
    <w:qFormat/>
    <w:rsid w:val="00A7321A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qFormat/>
    <w:rsid w:val="00A7321A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SkillsInfo">
    <w:name w:val="Skills Info"/>
    <w:basedOn w:val="PlainText"/>
    <w:next w:val="PlainText"/>
    <w:qFormat/>
    <w:rsid w:val="00A7321A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qFormat/>
    <w:rsid w:val="00A7321A"/>
    <w:pPr>
      <w:shd w:val="clear" w:color="auto" w:fill="F9D8CD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qFormat/>
    <w:rsid w:val="00A7321A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qFormat/>
    <w:locked/>
    <w:rsid w:val="00A7321A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qFormat/>
    <w:rsid w:val="00A7321A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qFormat/>
    <w:rsid w:val="00A7321A"/>
    <w:pPr>
      <w:spacing w:before="100"/>
    </w:pPr>
    <w:rPr>
      <w:rFonts w:cs="MS Shell Dlg"/>
      <w:i/>
      <w:color w:val="333399"/>
      <w:sz w:val="16"/>
      <w:szCs w:val="1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A7321A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A7321A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A7321A"/>
    <w:pPr>
      <w:spacing w:before="120"/>
    </w:pPr>
  </w:style>
  <w:style w:type="paragraph" w:customStyle="1" w:styleId="BulletPoints">
    <w:name w:val="Bullet Points"/>
    <w:basedOn w:val="Normal"/>
    <w:qFormat/>
    <w:rsid w:val="00A7321A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WW8Num9z1">
    <w:name w:val="WW8Num9z1"/>
    <w:qFormat/>
    <w:rsid w:val="00A7321A"/>
    <w:rPr>
      <w:rFonts w:ascii="Courier New" w:hAnsi="Courier New"/>
    </w:rPr>
  </w:style>
  <w:style w:type="paragraph" w:customStyle="1" w:styleId="NoSpacing1">
    <w:name w:val="No Spacing1"/>
    <w:qFormat/>
    <w:rsid w:val="00A7321A"/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pseditboxdisponly">
    <w:name w:val="pseditbox_disponly"/>
    <w:basedOn w:val="DefaultParagraphFont"/>
    <w:qFormat/>
    <w:rsid w:val="00A7321A"/>
  </w:style>
  <w:style w:type="paragraph" w:styleId="BodyTextIndent">
    <w:name w:val="Body Text Indent"/>
    <w:basedOn w:val="Normal"/>
    <w:link w:val="BodyTextIndentChar"/>
    <w:uiPriority w:val="99"/>
    <w:unhideWhenUsed/>
    <w:rsid w:val="005613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613D2"/>
    <w:rPr>
      <w:rFonts w:ascii="Verdana" w:eastAsia="Times New Roman" w:hAnsi="Verdana"/>
      <w:szCs w:val="24"/>
    </w:rPr>
  </w:style>
  <w:style w:type="paragraph" w:styleId="ListParagraph">
    <w:name w:val="List Paragraph"/>
    <w:basedOn w:val="Normal"/>
    <w:uiPriority w:val="34"/>
    <w:qFormat/>
    <w:rsid w:val="005249A4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hAnsi="Times New Roman"/>
      <w:kern w:val="28"/>
      <w:sz w:val="24"/>
    </w:rPr>
  </w:style>
  <w:style w:type="paragraph" w:styleId="NormalWeb">
    <w:name w:val="Normal (Web)"/>
    <w:basedOn w:val="Normal"/>
    <w:uiPriority w:val="99"/>
    <w:semiHidden/>
    <w:unhideWhenUsed/>
    <w:rsid w:val="001515B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4826BA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95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E3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E36"/>
    <w:rPr>
      <w:rFonts w:ascii="Verdana" w:eastAsia="Times New Roman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E36"/>
    <w:rPr>
      <w:rFonts w:ascii="Verdana" w:eastAsia="Times New Roman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unhideWhenUsed="0" w:qFormat="1"/>
    <w:lsdException w:name="Subtitle" w:semiHidden="0" w:uiPriority="11" w:unhideWhenUsed="0" w:qFormat="1"/>
    <w:lsdException w:name="Hyperlink" w:semiHidden="0" w:unhideWhenUsed="0" w:qFormat="1"/>
    <w:lsdException w:name="Followed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Times New Roman" w:hAnsi="Verdan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qFormat/>
    <w:rPr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qFormat/>
    <w:rPr>
      <w:rFonts w:ascii="Courier New" w:hAnsi="Courier New" w:cs="Courier New"/>
      <w:szCs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szCs w:val="20"/>
    </w:rPr>
  </w:style>
  <w:style w:type="character" w:styleId="FollowedHyperlink">
    <w:name w:val="FollowedHyperlink"/>
    <w:basedOn w:val="DefaultParagraphFont"/>
    <w:uiPriority w:val="99"/>
    <w:semiHidden/>
    <w:qFormat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Pr>
      <w:rFonts w:asciiTheme="majorHAnsi" w:eastAsiaTheme="majorEastAsia" w:hAnsiTheme="majorHAnsi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Pr>
      <w:rFonts w:asciiTheme="minorHAnsi" w:eastAsiaTheme="minorEastAsia" w:hAnsiTheme="minorHAnsi" w:cs="Times New Roman"/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locked/>
    <w:rPr>
      <w:rFonts w:asciiTheme="minorHAnsi" w:eastAsiaTheme="minorEastAsia" w:hAnsiTheme="minorHAnsi" w:cs="Times New Roman"/>
      <w:sz w:val="24"/>
      <w:szCs w:val="24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qFormat/>
    <w:locked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qFormat/>
    <w:locked/>
    <w:rPr>
      <w:rFonts w:asciiTheme="majorHAnsi" w:eastAsiaTheme="majorEastAsia" w:hAnsiTheme="majorHAnsi" w:cs="Times New Roman"/>
      <w:b/>
      <w:bCs/>
      <w:kern w:val="28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locked/>
    <w:rPr>
      <w:rFonts w:ascii="Verdana" w:hAnsi="Verdana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qFormat/>
    <w:locked/>
    <w:rPr>
      <w:rFonts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rFonts w:cs="Times New Roman"/>
      <w:sz w:val="24"/>
      <w:szCs w:val="24"/>
    </w:rPr>
  </w:style>
  <w:style w:type="paragraph" w:customStyle="1" w:styleId="Name">
    <w:name w:val="Name"/>
    <w:basedOn w:val="PlainText"/>
    <w:qFormat/>
    <w:pPr>
      <w:shd w:val="clear" w:color="auto" w:fill="E1DFDF" w:themeFill="text2" w:themeFillTint="33"/>
      <w:tabs>
        <w:tab w:val="left" w:pos="2880"/>
      </w:tabs>
      <w:spacing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qFormat/>
    <w:locked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qFormat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qFormat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Location">
    <w:name w:val="Location"/>
    <w:basedOn w:val="PlainText"/>
    <w:next w:val="PlainText"/>
    <w:qFormat/>
    <w:pPr>
      <w:ind w:left="360"/>
    </w:pPr>
    <w:rPr>
      <w:rFonts w:ascii="Calibri" w:hAnsi="Calibri"/>
      <w:sz w:val="22"/>
    </w:rPr>
  </w:style>
  <w:style w:type="paragraph" w:customStyle="1" w:styleId="Address">
    <w:name w:val="Address"/>
    <w:basedOn w:val="Overviewbullets"/>
    <w:qFormat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qFormat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SkillsInfo">
    <w:name w:val="Skills Info"/>
    <w:basedOn w:val="PlainText"/>
    <w:next w:val="PlainText"/>
    <w:qFormat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qFormat/>
    <w:pPr>
      <w:shd w:val="clear" w:color="auto" w:fill="F9D8CD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qFormat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qFormat/>
    <w:locked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qFormat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qFormat/>
    <w:pPr>
      <w:spacing w:before="100"/>
    </w:pPr>
    <w:rPr>
      <w:rFonts w:cs="MS Shell Dlg"/>
      <w:i/>
      <w:color w:val="333399"/>
      <w:sz w:val="16"/>
      <w:szCs w:val="1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qFormat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WW8Num9z1">
    <w:name w:val="WW8Num9z1"/>
    <w:qFormat/>
    <w:rPr>
      <w:rFonts w:ascii="Courier New" w:hAnsi="Courier New"/>
    </w:rPr>
  </w:style>
  <w:style w:type="paragraph" w:customStyle="1" w:styleId="NoSpacing1">
    <w:name w:val="No Spacing1"/>
    <w:qFormat/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pseditboxdisponly">
    <w:name w:val="pseditbox_disponly"/>
    <w:basedOn w:val="DefaultParagraphFont"/>
    <w:qFormat/>
  </w:style>
  <w:style w:type="paragraph" w:styleId="BodyTextIndent">
    <w:name w:val="Body Text Indent"/>
    <w:basedOn w:val="Normal"/>
    <w:link w:val="BodyTextIndentChar"/>
    <w:uiPriority w:val="99"/>
    <w:unhideWhenUsed/>
    <w:rsid w:val="005613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613D2"/>
    <w:rPr>
      <w:rFonts w:ascii="Verdana" w:eastAsia="Times New Roman" w:hAnsi="Verdana"/>
      <w:szCs w:val="24"/>
    </w:rPr>
  </w:style>
  <w:style w:type="paragraph" w:styleId="ListParagraph">
    <w:name w:val="List Paragraph"/>
    <w:basedOn w:val="Normal"/>
    <w:uiPriority w:val="34"/>
    <w:qFormat/>
    <w:rsid w:val="005249A4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hAnsi="Times New Roman"/>
      <w:kern w:val="28"/>
      <w:sz w:val="24"/>
    </w:rPr>
  </w:style>
  <w:style w:type="paragraph" w:styleId="NormalWeb">
    <w:name w:val="Normal (Web)"/>
    <w:basedOn w:val="Normal"/>
    <w:uiPriority w:val="99"/>
    <w:semiHidden/>
    <w:unhideWhenUsed/>
    <w:rsid w:val="001515B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4826BA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95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E3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E36"/>
    <w:rPr>
      <w:rFonts w:ascii="Verdana" w:eastAsia="Times New Roman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E36"/>
    <w:rPr>
      <w:rFonts w:ascii="Verdana" w:eastAsia="Times New Roman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amikshagaikwad2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V's\TS101953380.dot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rek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F7996-F4C0-48B8-83C6-41BBFDD5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TS101953380.dotm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2018-02-15T09:56:00Z</dcterms:created>
  <dcterms:modified xsi:type="dcterms:W3CDTF">2018-02-23T17:44:00Z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  <property fmtid="{D5CDD505-2E9C-101B-9397-08002B2CF9AE}" pid="3" name="KSOProductBuildVer">
    <vt:lpwstr>1033-10.2.0.5811</vt:lpwstr>
  </property>
</Properties>
</file>