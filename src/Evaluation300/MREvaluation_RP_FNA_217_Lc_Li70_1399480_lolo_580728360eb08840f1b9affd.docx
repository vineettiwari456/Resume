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CD" w:rsidRDefault="00BC76BF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B109A289D5DE4931B1FE35B04F69F3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11BF4">
            <w:t>Lolita Witherspoon</w:t>
          </w:r>
        </w:sdtContent>
      </w:sdt>
    </w:p>
    <w:p w:rsidR="00B345CD" w:rsidRDefault="00824539">
      <w:sdt>
        <w:sdtPr>
          <w:alias w:val="Address"/>
          <w:tag w:val=""/>
          <w:id w:val="-593780209"/>
          <w:placeholder>
            <w:docPart w:val="24286A999C6B462CBE7E44C6DC845E9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0F3331">
            <w:t>2408 Elliott Key Dr., Las Vegas NV 89128</w:t>
          </w:r>
        </w:sdtContent>
      </w:sdt>
      <w:r w:rsidR="00BC76BF">
        <w:t> | </w:t>
      </w:r>
      <w:sdt>
        <w:sdtPr>
          <w:alias w:val="Telephone"/>
          <w:tag w:val=""/>
          <w:id w:val="-1416317146"/>
          <w:placeholder>
            <w:docPart w:val="995AA64E93B444B89476395AC62850C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0F3331">
            <w:t>940-923-2392</w:t>
          </w:r>
        </w:sdtContent>
      </w:sdt>
      <w:r w:rsidR="00BC76BF">
        <w:t> | </w:t>
      </w:r>
      <w:sdt>
        <w:sdtPr>
          <w:alias w:val="Email"/>
          <w:tag w:val=""/>
          <w:id w:val="-391963670"/>
          <w:placeholder>
            <w:docPart w:val="A61BB47FDA0640A290A8D859861562D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0F3331">
            <w:t>l_nicole.wit8@yahoo.com</w:t>
          </w:r>
        </w:sdtContent>
      </w:sdt>
    </w:p>
    <w:p w:rsidR="000F3331" w:rsidRPr="000F3331" w:rsidRDefault="000F3331" w:rsidP="000F3331">
      <w:pPr>
        <w:pStyle w:val="SectionHeading"/>
        <w:spacing w:before="720"/>
      </w:pPr>
      <w:r>
        <w:t>Skills</w:t>
      </w:r>
    </w:p>
    <w:p w:rsidR="00B345CD" w:rsidRDefault="003727AC">
      <w:pPr>
        <w:pStyle w:val="ListBullet"/>
      </w:pPr>
      <w:r>
        <w:t>Excellent</w:t>
      </w:r>
      <w:r w:rsidR="008372EE">
        <w:t xml:space="preserve"> customer service</w:t>
      </w:r>
    </w:p>
    <w:p w:rsidR="008372EE" w:rsidRDefault="008372EE">
      <w:pPr>
        <w:pStyle w:val="ListBullet"/>
      </w:pPr>
      <w:r>
        <w:t>Cash handling experience</w:t>
      </w:r>
    </w:p>
    <w:p w:rsidR="00811BF4" w:rsidRDefault="00811BF4">
      <w:pPr>
        <w:pStyle w:val="ListBullet"/>
      </w:pPr>
      <w:r>
        <w:t>Work well in diverse settings</w:t>
      </w:r>
    </w:p>
    <w:p w:rsidR="008372EE" w:rsidRDefault="00811BF4">
      <w:pPr>
        <w:pStyle w:val="ListBullet"/>
      </w:pPr>
      <w:r>
        <w:t>Critical thinking</w:t>
      </w:r>
      <w:r w:rsidR="008372EE">
        <w:t xml:space="preserve"> and Problem Solving</w:t>
      </w:r>
    </w:p>
    <w:p w:rsidR="008372EE" w:rsidRDefault="008372EE">
      <w:pPr>
        <w:pStyle w:val="ListBullet"/>
      </w:pPr>
      <w:r>
        <w:t>E</w:t>
      </w:r>
      <w:r w:rsidR="008361EE">
        <w:t>ngaging customers</w:t>
      </w:r>
    </w:p>
    <w:p w:rsidR="008372EE" w:rsidRDefault="00811BF4">
      <w:pPr>
        <w:pStyle w:val="ListBullet"/>
      </w:pPr>
      <w:r>
        <w:t xml:space="preserve">Perform effectively in high paced environments </w:t>
      </w:r>
    </w:p>
    <w:p w:rsidR="00811BF4" w:rsidRDefault="00811BF4">
      <w:pPr>
        <w:pStyle w:val="ListBullet"/>
      </w:pPr>
      <w:r>
        <w:t>Flexibility</w:t>
      </w:r>
    </w:p>
    <w:p w:rsidR="00811BF4" w:rsidRDefault="00811BF4">
      <w:pPr>
        <w:pStyle w:val="ListBullet"/>
      </w:pPr>
      <w:r>
        <w:t xml:space="preserve">Establishing rapport </w:t>
      </w:r>
    </w:p>
    <w:p w:rsidR="00811BF4" w:rsidRDefault="00811BF4">
      <w:pPr>
        <w:pStyle w:val="ListBullet"/>
      </w:pPr>
      <w:r>
        <w:t>Multi-tasking</w:t>
      </w:r>
    </w:p>
    <w:p w:rsidR="00811BF4" w:rsidRDefault="00811BF4" w:rsidP="0064229A">
      <w:pPr>
        <w:pStyle w:val="ListBullet"/>
      </w:pPr>
      <w:r>
        <w:t>Detail-oriented</w:t>
      </w:r>
    </w:p>
    <w:p w:rsidR="00B345CD" w:rsidRDefault="00BC76BF">
      <w:pPr>
        <w:pStyle w:val="SectionHeading"/>
      </w:pPr>
      <w:r>
        <w:t>Education</w:t>
      </w:r>
    </w:p>
    <w:p w:rsidR="00B345CD" w:rsidRDefault="000F3331">
      <w:pPr>
        <w:pStyle w:val="Subsection"/>
        <w:spacing w:before="100"/>
      </w:pPr>
      <w:r>
        <w:t>2009-PRESENT</w:t>
      </w:r>
      <w:r w:rsidR="00BC76BF">
        <w:t> | </w:t>
      </w:r>
      <w:r>
        <w:t>vernon college</w:t>
      </w:r>
      <w:r w:rsidR="00BC76BF">
        <w:t> | </w:t>
      </w:r>
      <w:r>
        <w:t>wichita falls tx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EndPr>
        <w:rPr>
          <w:b/>
          <w:bCs/>
          <w:caps/>
          <w:color w:val="262626" w:themeColor="text1" w:themeTint="D9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028E9AE424894754ACEB743BFA839C31"/>
            </w:placeholder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B345CD" w:rsidRDefault="000F3331" w:rsidP="008361EE">
              <w:pPr>
                <w:pStyle w:val="Subsection"/>
              </w:pPr>
              <w:r>
                <w:t>2005-2009</w:t>
              </w:r>
              <w:r w:rsidR="00BC76BF">
                <w:t> | </w:t>
              </w:r>
              <w:r>
                <w:t>hirschi HIGH SCHOOL</w:t>
              </w:r>
              <w:r w:rsidR="00BC76BF">
                <w:t> | </w:t>
              </w:r>
              <w:r>
                <w:t>wichita falls tx</w:t>
              </w:r>
            </w:p>
          </w:sdtContent>
        </w:sdt>
      </w:sdtContent>
    </w:sdt>
    <w:p w:rsidR="00B345CD" w:rsidRDefault="000F3331">
      <w:pPr>
        <w:pStyle w:val="SectionHeading"/>
      </w:pPr>
      <w:r>
        <w:t>Experience</w:t>
      </w:r>
    </w:p>
    <w:p w:rsidR="00B345CD" w:rsidRDefault="000F3331">
      <w:pPr>
        <w:pStyle w:val="Subsection"/>
        <w:spacing w:before="100"/>
      </w:pPr>
      <w:r>
        <w:t>NAVY FEDERAL CREDIT UNION</w:t>
      </w:r>
      <w:r w:rsidR="008361EE">
        <w:t xml:space="preserve"> (member service representative)</w:t>
      </w:r>
    </w:p>
    <w:p w:rsidR="00B345CD" w:rsidRDefault="00644B00">
      <w:pPr>
        <w:pStyle w:val="ListBullet"/>
      </w:pPr>
      <w:r>
        <w:t>Represent the financial institution in a courteous and professional manner through exceptional customer service.</w:t>
      </w:r>
    </w:p>
    <w:p w:rsidR="00644B00" w:rsidRDefault="00644B00">
      <w:pPr>
        <w:pStyle w:val="ListBullet"/>
      </w:pPr>
      <w:r>
        <w:t>Acknowledge every customer and provide them with information on cur</w:t>
      </w:r>
      <w:r w:rsidR="00217363">
        <w:t xml:space="preserve">rent products and services to utilize </w:t>
      </w:r>
      <w:r>
        <w:t>their financial needs and overall customer satisfaction</w:t>
      </w:r>
      <w:r w:rsidR="00405A40">
        <w:t>.</w:t>
      </w:r>
    </w:p>
    <w:p w:rsidR="008361EE" w:rsidRDefault="00405A40">
      <w:pPr>
        <w:pStyle w:val="ListBullet"/>
      </w:pPr>
      <w:r>
        <w:t>Perform customer transactions efficiently in a high paced environment to minimize errors and reduce fraud.</w:t>
      </w:r>
    </w:p>
    <w:p w:rsidR="00B345CD" w:rsidRDefault="000F3331">
      <w:pPr>
        <w:pStyle w:val="Subsection"/>
      </w:pPr>
      <w:r>
        <w:t xml:space="preserve">wells fargo </w:t>
      </w:r>
      <w:r w:rsidR="008361EE">
        <w:t>(Lead teller)</w:t>
      </w:r>
    </w:p>
    <w:p w:rsidR="008361EE" w:rsidRDefault="008361EE" w:rsidP="008361EE">
      <w:pPr>
        <w:pStyle w:val="ListBullet"/>
      </w:pPr>
      <w:r>
        <w:t>Responsible for implementing existing policies and branch procedures in regards to cash operations and member service functions.</w:t>
      </w:r>
    </w:p>
    <w:p w:rsidR="008361EE" w:rsidRDefault="00644B00" w:rsidP="008361EE">
      <w:pPr>
        <w:pStyle w:val="ListBullet"/>
      </w:pPr>
      <w:r>
        <w:t>Manage</w:t>
      </w:r>
      <w:r w:rsidR="008361EE">
        <w:t xml:space="preserve"> a</w:t>
      </w:r>
      <w:r>
        <w:t>nd resolve</w:t>
      </w:r>
      <w:r w:rsidR="008361EE">
        <w:t xml:space="preserve"> customer conflicts.</w:t>
      </w:r>
    </w:p>
    <w:p w:rsidR="008361EE" w:rsidRDefault="00784330" w:rsidP="008361EE">
      <w:pPr>
        <w:pStyle w:val="ListBullet"/>
      </w:pPr>
      <w:r>
        <w:t>Oversee</w:t>
      </w:r>
      <w:r w:rsidR="008361EE">
        <w:t xml:space="preserve"> opening and closing procedures and ensuring they are performed each day.</w:t>
      </w:r>
    </w:p>
    <w:p w:rsidR="008361EE" w:rsidRDefault="008361EE" w:rsidP="008361EE">
      <w:pPr>
        <w:pStyle w:val="ListBullet"/>
      </w:pPr>
      <w:r>
        <w:t>Introduce customers to new products and services while also generating leads for the sales team.</w:t>
      </w:r>
    </w:p>
    <w:p w:rsidR="00B345CD" w:rsidRDefault="000F3331">
      <w:pPr>
        <w:pStyle w:val="Subsection"/>
      </w:pPr>
      <w:r>
        <w:t>fortsill national bank</w:t>
      </w:r>
      <w:r w:rsidR="00405A40">
        <w:t xml:space="preserve"> (</w:t>
      </w:r>
      <w:r w:rsidR="008361EE">
        <w:t>alternate vault teller)</w:t>
      </w:r>
    </w:p>
    <w:p w:rsidR="00B345CD" w:rsidRDefault="00BC76BF">
      <w:pPr>
        <w:pStyle w:val="ListBullet"/>
      </w:pPr>
      <w:r>
        <w:t xml:space="preserve"> </w:t>
      </w:r>
      <w:r w:rsidR="00784330">
        <w:t>Establishing a positive and  lasting impression by maintain ethics, integrity, and embracing diversity</w:t>
      </w:r>
    </w:p>
    <w:p w:rsidR="0064229A" w:rsidRDefault="00784330" w:rsidP="0064229A">
      <w:pPr>
        <w:pStyle w:val="ListBullet"/>
      </w:pPr>
      <w:r>
        <w:t>Maintaining and balancing cas</w:t>
      </w:r>
      <w:r w:rsidR="0064229A">
        <w:t>h drawers of significant amount</w:t>
      </w:r>
    </w:p>
    <w:p w:rsidR="00B345CD" w:rsidRDefault="000F3331">
      <w:pPr>
        <w:pStyle w:val="SectionHeading"/>
      </w:pPr>
      <w:r>
        <w:t xml:space="preserve">References </w:t>
      </w:r>
    </w:p>
    <w:p w:rsidR="00B345CD" w:rsidRPr="0064229A" w:rsidRDefault="008372EE" w:rsidP="0064229A">
      <w:pPr>
        <w:pStyle w:val="Subsection"/>
        <w:spacing w:before="100"/>
        <w:rPr>
          <w:sz w:val="16"/>
          <w:szCs w:val="16"/>
        </w:rPr>
      </w:pPr>
      <w:r w:rsidRPr="00217363">
        <w:rPr>
          <w:sz w:val="16"/>
          <w:szCs w:val="16"/>
        </w:rPr>
        <w:t>Cindy Casillas</w:t>
      </w:r>
      <w:r w:rsidR="00BC76BF" w:rsidRPr="00217363">
        <w:rPr>
          <w:sz w:val="16"/>
          <w:szCs w:val="16"/>
        </w:rPr>
        <w:t> | </w:t>
      </w:r>
      <w:r w:rsidRPr="00217363">
        <w:rPr>
          <w:sz w:val="16"/>
          <w:szCs w:val="16"/>
        </w:rPr>
        <w:t>940-447-7756</w:t>
      </w:r>
      <w:r w:rsidR="00BC76BF" w:rsidRPr="00217363">
        <w:rPr>
          <w:sz w:val="16"/>
          <w:szCs w:val="16"/>
        </w:rPr>
        <w:t> | </w:t>
      </w:r>
      <w:r w:rsidR="0064229A">
        <w:rPr>
          <w:sz w:val="16"/>
          <w:szCs w:val="16"/>
        </w:rPr>
        <w:t xml:space="preserve">             </w:t>
      </w:r>
      <w:r w:rsidR="00217363">
        <w:rPr>
          <w:sz w:val="16"/>
          <w:szCs w:val="16"/>
        </w:rPr>
        <w:t xml:space="preserve">  </w:t>
      </w:r>
      <w:r w:rsidR="00217363" w:rsidRPr="00217363">
        <w:rPr>
          <w:sz w:val="16"/>
          <w:szCs w:val="16"/>
        </w:rPr>
        <w:t>karen norman | 940-249-0716 |</w:t>
      </w:r>
      <w:r w:rsidR="00217363">
        <w:t> </w:t>
      </w:r>
      <w:r w:rsidR="003727AC">
        <w:t xml:space="preserve">     C</w:t>
      </w:r>
      <w:r w:rsidR="003727AC" w:rsidRPr="003727AC">
        <w:t>hris wilson |402-659-4752|</w:t>
      </w:r>
    </w:p>
    <w:sectPr w:rsidR="00B345CD" w:rsidRPr="0064229A" w:rsidSect="00A70036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E15" w:rsidRDefault="00E55E15">
      <w:pPr>
        <w:spacing w:after="0"/>
      </w:pPr>
      <w:r>
        <w:separator/>
      </w:r>
    </w:p>
  </w:endnote>
  <w:endnote w:type="continuationSeparator" w:id="0">
    <w:p w:rsidR="00E55E15" w:rsidRDefault="00E55E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5CD" w:rsidRDefault="00BC76BF">
    <w:pPr>
      <w:pStyle w:val="Footer"/>
    </w:pPr>
    <w:r>
      <w:t xml:space="preserve">Page </w:t>
    </w:r>
    <w:r w:rsidR="00824539">
      <w:fldChar w:fldCharType="begin"/>
    </w:r>
    <w:r>
      <w:instrText xml:space="preserve"> PAGE   \* MERGEFORMAT </w:instrText>
    </w:r>
    <w:r w:rsidR="00824539">
      <w:fldChar w:fldCharType="separate"/>
    </w:r>
    <w:r w:rsidR="0064229A">
      <w:rPr>
        <w:noProof/>
      </w:rPr>
      <w:t>2</w:t>
    </w:r>
    <w:r w:rsidR="00824539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E15" w:rsidRDefault="00E55E15">
      <w:pPr>
        <w:spacing w:after="0"/>
      </w:pPr>
      <w:r>
        <w:separator/>
      </w:r>
    </w:p>
  </w:footnote>
  <w:footnote w:type="continuationSeparator" w:id="0">
    <w:p w:rsidR="00E55E15" w:rsidRDefault="00E55E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3331"/>
    <w:rsid w:val="000F3331"/>
    <w:rsid w:val="00217363"/>
    <w:rsid w:val="003727AC"/>
    <w:rsid w:val="00405A40"/>
    <w:rsid w:val="0057773C"/>
    <w:rsid w:val="0064229A"/>
    <w:rsid w:val="00644B00"/>
    <w:rsid w:val="00784330"/>
    <w:rsid w:val="00811BF4"/>
    <w:rsid w:val="00824539"/>
    <w:rsid w:val="008361EE"/>
    <w:rsid w:val="008372EE"/>
    <w:rsid w:val="00A70036"/>
    <w:rsid w:val="00B345CD"/>
    <w:rsid w:val="00BB7BA0"/>
    <w:rsid w:val="00BC76BF"/>
    <w:rsid w:val="00BE6AE0"/>
    <w:rsid w:val="00E14D6C"/>
    <w:rsid w:val="00E5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A70036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A70036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A70036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A70036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A70036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A70036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A700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0036"/>
  </w:style>
  <w:style w:type="paragraph" w:styleId="Footer">
    <w:name w:val="footer"/>
    <w:basedOn w:val="Normal"/>
    <w:link w:val="FooterChar"/>
    <w:uiPriority w:val="99"/>
    <w:unhideWhenUsed/>
    <w:rsid w:val="00A70036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0036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A70036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A70036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A70036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A70036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A70036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A70036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A70036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A70036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A70036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73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73C"/>
    <w:rPr>
      <w:rFonts w:ascii="Segoe UI" w:hAnsi="Segoe UI" w:cs="Segoe UI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CL8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09A289D5DE4931B1FE35B04F69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8FB92-17EA-4B06-B47F-2F3F4717D593}"/>
      </w:docPartPr>
      <w:docPartBody>
        <w:p w:rsidR="006E48EB" w:rsidRDefault="00DB785D">
          <w:pPr>
            <w:pStyle w:val="B109A289D5DE4931B1FE35B04F69F30B"/>
          </w:pPr>
          <w:r>
            <w:t>[Your Name]</w:t>
          </w:r>
        </w:p>
      </w:docPartBody>
    </w:docPart>
    <w:docPart>
      <w:docPartPr>
        <w:name w:val="24286A999C6B462CBE7E44C6DC845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21DBE-E6C4-4BC6-9E2D-1F68FE15DEE5}"/>
      </w:docPartPr>
      <w:docPartBody>
        <w:p w:rsidR="006E48EB" w:rsidRDefault="00DB785D">
          <w:pPr>
            <w:pStyle w:val="24286A999C6B462CBE7E44C6DC845E9A"/>
          </w:pPr>
          <w:r>
            <w:t>[Address, City, ST  ZIP Code]</w:t>
          </w:r>
        </w:p>
      </w:docPartBody>
    </w:docPart>
    <w:docPart>
      <w:docPartPr>
        <w:name w:val="995AA64E93B444B89476395AC6285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4BB92-E24F-45A8-ABC1-C29ECBD9B937}"/>
      </w:docPartPr>
      <w:docPartBody>
        <w:p w:rsidR="006E48EB" w:rsidRDefault="00DB785D">
          <w:pPr>
            <w:pStyle w:val="995AA64E93B444B89476395AC62850CA"/>
          </w:pPr>
          <w:r>
            <w:t>[Telephone]</w:t>
          </w:r>
        </w:p>
      </w:docPartBody>
    </w:docPart>
    <w:docPart>
      <w:docPartPr>
        <w:name w:val="A61BB47FDA0640A290A8D85986156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4B225-63E9-4363-BE4B-8402FDFE4791}"/>
      </w:docPartPr>
      <w:docPartBody>
        <w:p w:rsidR="006E48EB" w:rsidRDefault="00DB785D">
          <w:pPr>
            <w:pStyle w:val="A61BB47FDA0640A290A8D859861562D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785D"/>
    <w:rsid w:val="004766BF"/>
    <w:rsid w:val="006E48EB"/>
    <w:rsid w:val="00DB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9A289D5DE4931B1FE35B04F69F30B">
    <w:name w:val="B109A289D5DE4931B1FE35B04F69F30B"/>
    <w:rsid w:val="006E48EB"/>
  </w:style>
  <w:style w:type="paragraph" w:customStyle="1" w:styleId="24286A999C6B462CBE7E44C6DC845E9A">
    <w:name w:val="24286A999C6B462CBE7E44C6DC845E9A"/>
    <w:rsid w:val="006E48EB"/>
  </w:style>
  <w:style w:type="paragraph" w:customStyle="1" w:styleId="995AA64E93B444B89476395AC62850CA">
    <w:name w:val="995AA64E93B444B89476395AC62850CA"/>
    <w:rsid w:val="006E48EB"/>
  </w:style>
  <w:style w:type="paragraph" w:customStyle="1" w:styleId="A61BB47FDA0640A290A8D859861562D7">
    <w:name w:val="A61BB47FDA0640A290A8D859861562D7"/>
    <w:rsid w:val="006E48EB"/>
  </w:style>
  <w:style w:type="paragraph" w:customStyle="1" w:styleId="2205838432A143AEA02FEA047D9C0FA1">
    <w:name w:val="2205838432A143AEA02FEA047D9C0FA1"/>
    <w:rsid w:val="006E48EB"/>
  </w:style>
  <w:style w:type="paragraph" w:customStyle="1" w:styleId="65729AC2E0FD4E92B572BB31495C42DB">
    <w:name w:val="65729AC2E0FD4E92B572BB31495C42DB"/>
    <w:rsid w:val="006E48EB"/>
  </w:style>
  <w:style w:type="paragraph" w:customStyle="1" w:styleId="DE91422325354B3698551A8978F57695">
    <w:name w:val="DE91422325354B3698551A8978F57695"/>
    <w:rsid w:val="006E48EB"/>
  </w:style>
  <w:style w:type="paragraph" w:customStyle="1" w:styleId="F862329E77E949F8B3B8777A46A37264">
    <w:name w:val="F862329E77E949F8B3B8777A46A37264"/>
    <w:rsid w:val="006E48EB"/>
  </w:style>
  <w:style w:type="paragraph" w:customStyle="1" w:styleId="9308CB8D21C445C3B90E0B302528E021">
    <w:name w:val="9308CB8D21C445C3B90E0B302528E021"/>
    <w:rsid w:val="006E48EB"/>
  </w:style>
  <w:style w:type="character" w:styleId="PlaceholderText">
    <w:name w:val="Placeholder Text"/>
    <w:basedOn w:val="DefaultParagraphFont"/>
    <w:uiPriority w:val="99"/>
    <w:semiHidden/>
    <w:rsid w:val="006E48EB"/>
    <w:rPr>
      <w:color w:val="808080"/>
    </w:rPr>
  </w:style>
  <w:style w:type="paragraph" w:customStyle="1" w:styleId="028E9AE424894754ACEB743BFA839C31">
    <w:name w:val="028E9AE424894754ACEB743BFA839C31"/>
    <w:rsid w:val="006E48EB"/>
  </w:style>
  <w:style w:type="paragraph" w:customStyle="1" w:styleId="839007793EDE4A4F8E84298C9FF3F4AB">
    <w:name w:val="839007793EDE4A4F8E84298C9FF3F4AB"/>
    <w:rsid w:val="006E48EB"/>
  </w:style>
  <w:style w:type="paragraph" w:styleId="ListBullet">
    <w:name w:val="List Bullet"/>
    <w:basedOn w:val="Normal"/>
    <w:uiPriority w:val="1"/>
    <w:unhideWhenUsed/>
    <w:qFormat/>
    <w:rsid w:val="006E48EB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C42395934D6941CBB55D3875C0E3347F">
    <w:name w:val="C42395934D6941CBB55D3875C0E3347F"/>
    <w:rsid w:val="006E48EB"/>
  </w:style>
  <w:style w:type="paragraph" w:customStyle="1" w:styleId="B215697A8B7241449AB284F325D36403">
    <w:name w:val="B215697A8B7241449AB284F325D36403"/>
    <w:rsid w:val="006E48EB"/>
  </w:style>
  <w:style w:type="paragraph" w:customStyle="1" w:styleId="F46AF978118D4D708A4386E96E96018A">
    <w:name w:val="F46AF978118D4D708A4386E96E96018A"/>
    <w:rsid w:val="006E48EB"/>
  </w:style>
  <w:style w:type="paragraph" w:customStyle="1" w:styleId="D2C6AD71F1CE4D1CA4B485E38893FC18">
    <w:name w:val="D2C6AD71F1CE4D1CA4B485E38893FC18"/>
    <w:rsid w:val="006E48EB"/>
  </w:style>
  <w:style w:type="paragraph" w:customStyle="1" w:styleId="340C192815DB4A3292FE251175EFE01E">
    <w:name w:val="340C192815DB4A3292FE251175EFE01E"/>
    <w:rsid w:val="006E48EB"/>
  </w:style>
  <w:style w:type="paragraph" w:customStyle="1" w:styleId="B10CAC8DD7C4497A9191C280F44C6211">
    <w:name w:val="B10CAC8DD7C4497A9191C280F44C6211"/>
    <w:rsid w:val="006E48EB"/>
  </w:style>
  <w:style w:type="paragraph" w:customStyle="1" w:styleId="B2A015C42AE641A6ADEA720A1EE2D98F">
    <w:name w:val="B2A015C42AE641A6ADEA720A1EE2D98F"/>
    <w:rsid w:val="006E48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2408 Elliott Key Dr., Las Vegas NV 89128</CompanyAddress>
  <CompanyPhone>940-923-2392</CompanyPhone>
  <CompanyFax/>
  <CompanyEmail>l_nicole.wit8@yahoo.com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Lolita Witherspoon</dc:creator>
  <cp:lastModifiedBy>Missy</cp:lastModifiedBy>
  <cp:revision>3</cp:revision>
  <cp:lastPrinted>2016-01-05T21:14:00Z</cp:lastPrinted>
  <dcterms:created xsi:type="dcterms:W3CDTF">2016-01-06T04:42:00Z</dcterms:created>
  <dcterms:modified xsi:type="dcterms:W3CDTF">2016-02-05T03:42:00Z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