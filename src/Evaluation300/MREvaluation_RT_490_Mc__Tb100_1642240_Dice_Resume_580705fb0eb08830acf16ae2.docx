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6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6480"/>
        <w:gridCol w:w="1980"/>
        <w:gridCol w:w="180"/>
        <w:gridCol w:w="2250"/>
      </w:tblGrid>
      <w:tr w:rsidR="00E50D09" w14:paraId="3233838F" w14:textId="77777777" w:rsidTr="004C0CB5">
        <w:trPr>
          <w:cantSplit/>
          <w:trHeight w:val="288"/>
        </w:trPr>
        <w:tc>
          <w:tcPr>
            <w:tcW w:w="675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576D5DD" w14:textId="1C610986" w:rsidR="002B42F2" w:rsidRPr="002B42F2" w:rsidRDefault="00B00B16" w:rsidP="00933C1D">
            <w:pPr>
              <w:pStyle w:val="Name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Sahitya Puppala</w:t>
            </w: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7743F" w14:textId="612D3FC1" w:rsidR="002B42F2" w:rsidRPr="006E726D" w:rsidRDefault="00B00B16" w:rsidP="00E50D09">
            <w:pPr>
              <w:pStyle w:val="Name"/>
              <w:jc w:val="right"/>
            </w:pPr>
            <w:r>
              <w:t>66 Westland Ave, Boston, Ma 02115</w:t>
            </w:r>
          </w:p>
        </w:tc>
      </w:tr>
      <w:tr w:rsidR="00E50D09" w14:paraId="2814BB56" w14:textId="77777777" w:rsidTr="004C0CB5">
        <w:trPr>
          <w:cantSplit/>
          <w:trHeight w:val="288"/>
        </w:trPr>
        <w:tc>
          <w:tcPr>
            <w:tcW w:w="6750" w:type="dxa"/>
            <w:gridSpan w:val="2"/>
            <w:vMerge/>
            <w:tcBorders>
              <w:left w:val="nil"/>
              <w:right w:val="nil"/>
            </w:tcBorders>
          </w:tcPr>
          <w:p w14:paraId="7D4AC35C" w14:textId="77777777" w:rsidR="005601D8" w:rsidRPr="002A33CB" w:rsidRDefault="005601D8" w:rsidP="002B42F2">
            <w:pPr>
              <w:pStyle w:val="ContactInformation"/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vAlign w:val="center"/>
          </w:tcPr>
          <w:p w14:paraId="3835AC64" w14:textId="3B7A084A" w:rsidR="005601D8" w:rsidRPr="002A33CB" w:rsidRDefault="00E50D09" w:rsidP="002C1EAE">
            <w:pPr>
              <w:pStyle w:val="ContactInformation"/>
              <w:jc w:val="right"/>
            </w:pPr>
            <w:r>
              <w:t xml:space="preserve">+1 </w:t>
            </w:r>
            <w:r w:rsidR="005601D8">
              <w:t>(</w:t>
            </w:r>
            <w:r w:rsidR="00B00B16">
              <w:t>857</w:t>
            </w:r>
            <w:r w:rsidR="005601D8">
              <w:t xml:space="preserve">) </w:t>
            </w:r>
            <w:r w:rsidR="00B00B16">
              <w:t>200</w:t>
            </w:r>
            <w:r w:rsidR="005601D8">
              <w:t>-</w:t>
            </w:r>
            <w:r w:rsidR="00B00B16">
              <w:t>5024</w:t>
            </w:r>
          </w:p>
        </w:tc>
        <w:tc>
          <w:tcPr>
            <w:tcW w:w="2250" w:type="dxa"/>
            <w:tcBorders>
              <w:top w:val="nil"/>
              <w:left w:val="single" w:sz="4" w:space="0" w:color="C0C0C0"/>
              <w:bottom w:val="nil"/>
              <w:right w:val="nil"/>
            </w:tcBorders>
            <w:vAlign w:val="center"/>
          </w:tcPr>
          <w:p w14:paraId="7E23377D" w14:textId="4A559498" w:rsidR="005601D8" w:rsidRPr="002A33CB" w:rsidRDefault="00521258" w:rsidP="002C1EAE">
            <w:pPr>
              <w:pStyle w:val="ContactInformation"/>
              <w:jc w:val="right"/>
            </w:pPr>
            <w:r>
              <w:t>s</w:t>
            </w:r>
            <w:r w:rsidR="00B00B16" w:rsidRPr="00B00B16">
              <w:t>ahityap88@gmail.com</w:t>
            </w:r>
          </w:p>
        </w:tc>
      </w:tr>
      <w:tr w:rsidR="00E50D09" w14:paraId="58FB0539" w14:textId="77777777" w:rsidTr="004C0CB5">
        <w:trPr>
          <w:cantSplit/>
          <w:trHeight w:val="377"/>
        </w:trPr>
        <w:tc>
          <w:tcPr>
            <w:tcW w:w="675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E638EB6" w14:textId="77777777" w:rsidR="002B42F2" w:rsidRDefault="002B42F2" w:rsidP="00CD688D">
            <w:pPr>
              <w:pStyle w:val="ContactInformation"/>
            </w:pPr>
          </w:p>
        </w:tc>
        <w:tc>
          <w:tcPr>
            <w:tcW w:w="4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6A600" w14:textId="21886CEF" w:rsidR="002B42F2" w:rsidRPr="007575F0" w:rsidRDefault="004C0CB5" w:rsidP="00B00B16">
            <w:pPr>
              <w:pStyle w:val="ContactInformation"/>
              <w:spacing w:before="0"/>
              <w:jc w:val="right"/>
              <w:rPr>
                <w:u w:val="single"/>
              </w:rPr>
            </w:pPr>
            <w:proofErr w:type="gramStart"/>
            <w:r>
              <w:rPr>
                <w:color w:val="000000" w:themeColor="text1"/>
                <w:u w:val="single"/>
              </w:rPr>
              <w:t>www.linkedin.com</w:t>
            </w:r>
            <w:proofErr w:type="gramEnd"/>
            <w:r>
              <w:rPr>
                <w:color w:val="000000" w:themeColor="text1"/>
                <w:u w:val="single"/>
              </w:rPr>
              <w:t>/in/Sahitya-P</w:t>
            </w:r>
            <w:r w:rsidRPr="004C0CB5">
              <w:rPr>
                <w:color w:val="000000" w:themeColor="text1"/>
                <w:u w:val="single"/>
              </w:rPr>
              <w:t>uppala-30aa0789</w:t>
            </w:r>
          </w:p>
        </w:tc>
      </w:tr>
      <w:tr w:rsidR="00D35F99" w14:paraId="31B6FC46" w14:textId="77777777" w:rsidTr="001432A7">
        <w:trPr>
          <w:cantSplit/>
          <w:trHeight w:val="1151"/>
        </w:trPr>
        <w:tc>
          <w:tcPr>
            <w:tcW w:w="87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FA73A2" w14:textId="25CEEBA5" w:rsidR="00B00B16" w:rsidRDefault="00B00B16" w:rsidP="00B00B16">
            <w:pPr>
              <w:pStyle w:val="1stlinewspace"/>
              <w:rPr>
                <w:rStyle w:val="Heading2Char"/>
              </w:rPr>
            </w:pPr>
            <w:r>
              <w:rPr>
                <w:rStyle w:val="Heading2Char"/>
              </w:rPr>
              <w:t xml:space="preserve">Data Science Program: </w:t>
            </w:r>
            <w:r>
              <w:rPr>
                <w:rStyle w:val="CollegeCharChar"/>
              </w:rPr>
              <w:t>General Assembly</w:t>
            </w:r>
            <w:r>
              <w:rPr>
                <w:rStyle w:val="LocationCharChar"/>
              </w:rPr>
              <w:t xml:space="preserve"> - Boston, MA</w:t>
            </w:r>
          </w:p>
          <w:p w14:paraId="721DD80B" w14:textId="0E32EBAA" w:rsidR="00D35F99" w:rsidRDefault="00B00B16" w:rsidP="00B00B16">
            <w:pPr>
              <w:pStyle w:val="1stlinewspace"/>
              <w:rPr>
                <w:rStyle w:val="LocationCharChar"/>
              </w:rPr>
            </w:pPr>
            <w:r>
              <w:rPr>
                <w:rStyle w:val="Heading2Char"/>
              </w:rPr>
              <w:t>Master of Science in Actuarial Science</w:t>
            </w:r>
            <w:r w:rsidR="00D35F99">
              <w:rPr>
                <w:rStyle w:val="Heading2Char"/>
              </w:rPr>
              <w:t xml:space="preserve">: </w:t>
            </w:r>
            <w:r>
              <w:rPr>
                <w:rStyle w:val="CollegeCharChar"/>
              </w:rPr>
              <w:t>Boston</w:t>
            </w:r>
            <w:r w:rsidR="00D35F99">
              <w:rPr>
                <w:rStyle w:val="CollegeCharChar"/>
              </w:rPr>
              <w:t xml:space="preserve"> University</w:t>
            </w:r>
            <w:r w:rsidR="00D35F99">
              <w:rPr>
                <w:rStyle w:val="LocationCharChar"/>
              </w:rPr>
              <w:t xml:space="preserve"> - </w:t>
            </w:r>
            <w:r>
              <w:rPr>
                <w:rStyle w:val="LocationCharChar"/>
              </w:rPr>
              <w:t>Boston</w:t>
            </w:r>
            <w:r w:rsidR="00D35F99">
              <w:rPr>
                <w:rStyle w:val="LocationCharChar"/>
              </w:rPr>
              <w:t>, MA</w:t>
            </w:r>
          </w:p>
          <w:p w14:paraId="08C67633" w14:textId="5287A09D" w:rsidR="00B00B16" w:rsidRPr="00B00B16" w:rsidRDefault="00B00B16" w:rsidP="00B00B16">
            <w:pPr>
              <w:pStyle w:val="1stlinewspace"/>
              <w:rPr>
                <w:rFonts w:cs="Arial"/>
                <w:i/>
                <w:iCs/>
                <w:spacing w:val="8"/>
              </w:rPr>
            </w:pPr>
            <w:r>
              <w:rPr>
                <w:rStyle w:val="Heading2Char"/>
              </w:rPr>
              <w:t xml:space="preserve">Bachelor of Technology in Computer Science &amp; Engineering: </w:t>
            </w:r>
            <w:r>
              <w:rPr>
                <w:rStyle w:val="CollegeCharChar"/>
              </w:rPr>
              <w:t>SRM University</w:t>
            </w:r>
            <w:r>
              <w:rPr>
                <w:rStyle w:val="LocationCharChar"/>
              </w:rPr>
              <w:t xml:space="preserve"> - Chennai, India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39FF9C" w14:textId="68BE69CA" w:rsidR="00B00B16" w:rsidRDefault="001432A7" w:rsidP="001432A7">
            <w:pPr>
              <w:pStyle w:val="DatesBefore6pt"/>
              <w:tabs>
                <w:tab w:val="left" w:pos="307"/>
                <w:tab w:val="right" w:pos="2214"/>
              </w:tabs>
              <w:jc w:val="left"/>
            </w:pPr>
            <w:r>
              <w:tab/>
            </w:r>
            <w:r>
              <w:tab/>
            </w:r>
            <w:r w:rsidR="00B00B16">
              <w:t>Feb 2016 - Present</w:t>
            </w:r>
          </w:p>
          <w:p w14:paraId="56348EB4" w14:textId="77777777" w:rsidR="00D35F99" w:rsidRDefault="00D35F99" w:rsidP="00B00B16">
            <w:pPr>
              <w:pStyle w:val="DatesBefore6pt"/>
            </w:pPr>
            <w:r>
              <w:t>Class of 201</w:t>
            </w:r>
            <w:r w:rsidR="00B00B16">
              <w:t>4</w:t>
            </w:r>
          </w:p>
          <w:p w14:paraId="6A82A9BF" w14:textId="0EB17C4E" w:rsidR="00B00B16" w:rsidRPr="00A65E10" w:rsidRDefault="00B00B16" w:rsidP="00B00B16">
            <w:pPr>
              <w:pStyle w:val="DatesBefore6pt"/>
            </w:pPr>
            <w:r>
              <w:t>Class of 2010</w:t>
            </w:r>
          </w:p>
        </w:tc>
      </w:tr>
      <w:tr w:rsidR="00184BFB" w14:paraId="0C0BB893" w14:textId="77777777" w:rsidTr="001432A7">
        <w:trPr>
          <w:cantSplit/>
          <w:trHeight w:val="440"/>
        </w:trPr>
        <w:tc>
          <w:tcPr>
            <w:tcW w:w="111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F8D4E2" w14:textId="0C5E6D0D" w:rsidR="00184BFB" w:rsidRPr="002D6D63" w:rsidRDefault="00184BFB" w:rsidP="00DA206F">
            <w:pPr>
              <w:pStyle w:val="Heading1"/>
            </w:pPr>
            <w:r>
              <w:t>Relevant Work History</w:t>
            </w:r>
          </w:p>
        </w:tc>
      </w:tr>
      <w:tr w:rsidR="00974C4C" w14:paraId="12E0D9DA" w14:textId="77777777" w:rsidTr="008E6382">
        <w:trPr>
          <w:cantSplit/>
          <w:trHeight w:val="360"/>
        </w:trPr>
        <w:tc>
          <w:tcPr>
            <w:tcW w:w="270" w:type="dxa"/>
            <w:vMerge w:val="restart"/>
            <w:tcBorders>
              <w:top w:val="nil"/>
              <w:left w:val="nil"/>
              <w:right w:val="nil"/>
            </w:tcBorders>
          </w:tcPr>
          <w:p w14:paraId="38B4840B" w14:textId="77777777" w:rsidR="00974C4C" w:rsidRDefault="00974C4C" w:rsidP="00C42C03"/>
        </w:tc>
        <w:tc>
          <w:tcPr>
            <w:tcW w:w="8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3A6D05" w14:textId="679E9B72" w:rsidR="00974C4C" w:rsidRPr="007A1B7C" w:rsidRDefault="00B00B16" w:rsidP="00B00B16">
            <w:pPr>
              <w:rPr>
                <w:rFonts w:cs="Arial"/>
                <w:i/>
                <w:iCs/>
                <w:spacing w:val="8"/>
              </w:rPr>
            </w:pPr>
            <w:r>
              <w:rPr>
                <w:rStyle w:val="Heading4Char"/>
              </w:rPr>
              <w:t>Data Analyst</w:t>
            </w:r>
            <w:r w:rsidR="00974C4C" w:rsidRPr="00D902EE">
              <w:rPr>
                <w:rStyle w:val="Heading4Char"/>
                <w:b w:val="0"/>
                <w:i/>
              </w:rPr>
              <w:t>:</w:t>
            </w:r>
            <w:r w:rsidR="00974C4C" w:rsidRPr="00D902EE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The Ready Group</w:t>
            </w:r>
            <w:r w:rsidR="00974C4C">
              <w:rPr>
                <w:rStyle w:val="LocationCharChar"/>
              </w:rPr>
              <w:t xml:space="preserve"> – </w:t>
            </w:r>
            <w:r>
              <w:rPr>
                <w:rStyle w:val="LocationCharChar"/>
              </w:rPr>
              <w:t>Hingham</w:t>
            </w:r>
            <w:r w:rsidR="00974C4C">
              <w:rPr>
                <w:rStyle w:val="LocationCharChar"/>
              </w:rPr>
              <w:t>, MA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5162E" w14:textId="65DF62CB" w:rsidR="00974C4C" w:rsidRPr="00FD240E" w:rsidRDefault="00521258" w:rsidP="007E0744">
            <w:pPr>
              <w:pStyle w:val="Bulletedlistlastitem"/>
              <w:numPr>
                <w:ilvl w:val="0"/>
                <w:numId w:val="0"/>
              </w:numPr>
              <w:spacing w:after="0"/>
              <w:ind w:left="216" w:hanging="216"/>
              <w:jc w:val="right"/>
            </w:pPr>
            <w:r>
              <w:rPr>
                <w:sz w:val="18"/>
                <w:szCs w:val="18"/>
              </w:rPr>
              <w:t>May 2015</w:t>
            </w:r>
            <w:r w:rsidR="00974C4C" w:rsidRPr="00417882">
              <w:rPr>
                <w:sz w:val="18"/>
                <w:szCs w:val="18"/>
              </w:rPr>
              <w:t xml:space="preserve"> – Present</w:t>
            </w:r>
          </w:p>
        </w:tc>
      </w:tr>
      <w:tr w:rsidR="007A1B7C" w14:paraId="14C2D4A9" w14:textId="77777777" w:rsidTr="00713DE1">
        <w:trPr>
          <w:cantSplit/>
          <w:trHeight w:val="1889"/>
        </w:trPr>
        <w:tc>
          <w:tcPr>
            <w:tcW w:w="270" w:type="dxa"/>
            <w:vMerge/>
            <w:tcBorders>
              <w:left w:val="nil"/>
              <w:bottom w:val="nil"/>
              <w:right w:val="nil"/>
            </w:tcBorders>
          </w:tcPr>
          <w:p w14:paraId="57123AB7" w14:textId="77777777" w:rsidR="007A1B7C" w:rsidRDefault="007A1B7C" w:rsidP="00C42C03"/>
        </w:tc>
        <w:tc>
          <w:tcPr>
            <w:tcW w:w="108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BD24B9" w14:textId="58F7B103" w:rsidR="002D0C88" w:rsidRDefault="00D00C63" w:rsidP="00E50D87">
            <w:pPr>
              <w:pStyle w:val="Bulletedlistlastitem"/>
              <w:spacing w:after="0"/>
              <w:rPr>
                <w:rStyle w:val="Heading2Char"/>
                <w:b w:val="0"/>
                <w:bCs w:val="0"/>
              </w:rPr>
            </w:pPr>
            <w:r>
              <w:rPr>
                <w:rStyle w:val="Heading2Char"/>
                <w:b w:val="0"/>
                <w:bCs w:val="0"/>
              </w:rPr>
              <w:t>Relieved the company’s need to rely on third party vendors by</w:t>
            </w:r>
            <w:r w:rsidR="0017322A">
              <w:rPr>
                <w:rStyle w:val="Heading2Char"/>
                <w:b w:val="0"/>
                <w:bCs w:val="0"/>
              </w:rPr>
              <w:t xml:space="preserve"> automating parts of the process &amp;</w:t>
            </w:r>
            <w:r>
              <w:rPr>
                <w:rStyle w:val="Heading2Char"/>
                <w:b w:val="0"/>
                <w:bCs w:val="0"/>
              </w:rPr>
              <w:t xml:space="preserve"> generating</w:t>
            </w:r>
            <w:r w:rsidR="002D0C88">
              <w:rPr>
                <w:rStyle w:val="Heading2Char"/>
                <w:b w:val="0"/>
                <w:bCs w:val="0"/>
              </w:rPr>
              <w:t xml:space="preserve"> monthly </w:t>
            </w:r>
            <w:r w:rsidR="0027551B">
              <w:rPr>
                <w:rStyle w:val="Heading2Char"/>
                <w:b w:val="0"/>
                <w:bCs w:val="0"/>
              </w:rPr>
              <w:t xml:space="preserve">match-back </w:t>
            </w:r>
            <w:r w:rsidR="002D0C88">
              <w:rPr>
                <w:rStyle w:val="Heading2Char"/>
                <w:b w:val="0"/>
                <w:bCs w:val="0"/>
              </w:rPr>
              <w:t xml:space="preserve">reports </w:t>
            </w:r>
            <w:r>
              <w:rPr>
                <w:rStyle w:val="Heading2Char"/>
                <w:b w:val="0"/>
                <w:bCs w:val="0"/>
              </w:rPr>
              <w:t xml:space="preserve">to identify </w:t>
            </w:r>
            <w:r w:rsidR="0027551B">
              <w:rPr>
                <w:rStyle w:val="Heading2Char"/>
                <w:b w:val="0"/>
                <w:bCs w:val="0"/>
              </w:rPr>
              <w:t xml:space="preserve">customers </w:t>
            </w:r>
            <w:r w:rsidR="0071517C">
              <w:rPr>
                <w:rStyle w:val="Heading2Char"/>
                <w:b w:val="0"/>
                <w:bCs w:val="0"/>
              </w:rPr>
              <w:t>that responded</w:t>
            </w:r>
            <w:r w:rsidR="0027551B">
              <w:rPr>
                <w:rStyle w:val="Heading2Char"/>
                <w:b w:val="0"/>
                <w:bCs w:val="0"/>
              </w:rPr>
              <w:t xml:space="preserve"> to our </w:t>
            </w:r>
            <w:r w:rsidR="00423BBB">
              <w:rPr>
                <w:rStyle w:val="Heading2Char"/>
                <w:b w:val="0"/>
                <w:bCs w:val="0"/>
              </w:rPr>
              <w:t xml:space="preserve">direct mail and e-mail </w:t>
            </w:r>
            <w:r w:rsidR="0027551B">
              <w:rPr>
                <w:rStyle w:val="Heading2Char"/>
                <w:b w:val="0"/>
                <w:bCs w:val="0"/>
              </w:rPr>
              <w:t>marketing campaigns.</w:t>
            </w:r>
          </w:p>
          <w:p w14:paraId="5B5CFF72" w14:textId="19C09182" w:rsidR="00D00C63" w:rsidRDefault="00D00C63" w:rsidP="00E50D87">
            <w:pPr>
              <w:pStyle w:val="Bulletedlistlastitem"/>
              <w:spacing w:after="0"/>
              <w:rPr>
                <w:rStyle w:val="Heading2Char"/>
                <w:b w:val="0"/>
                <w:bCs w:val="0"/>
              </w:rPr>
            </w:pPr>
            <w:r>
              <w:rPr>
                <w:rStyle w:val="Heading2Char"/>
                <w:b w:val="0"/>
                <w:bCs w:val="0"/>
              </w:rPr>
              <w:t>Integrated data from multiple sources and maintained the company’s SQL server database as the admin.</w:t>
            </w:r>
          </w:p>
          <w:p w14:paraId="2E6B0302" w14:textId="46F4F6D2" w:rsidR="007A1B7C" w:rsidRPr="00423BBB" w:rsidRDefault="00D00C63" w:rsidP="00423BBB">
            <w:pPr>
              <w:pStyle w:val="Bulletedlistlastitem"/>
              <w:spacing w:after="0"/>
              <w:rPr>
                <w:rStyle w:val="Heading2Char"/>
                <w:b w:val="0"/>
                <w:bCs w:val="0"/>
              </w:rPr>
            </w:pPr>
            <w:r>
              <w:rPr>
                <w:rStyle w:val="Heading2Char"/>
                <w:b w:val="0"/>
                <w:bCs w:val="0"/>
              </w:rPr>
              <w:t xml:space="preserve">Analyzed sales data in the automotive space to </w:t>
            </w:r>
            <w:r w:rsidR="0017322A">
              <w:rPr>
                <w:rStyle w:val="Heading2Char"/>
                <w:b w:val="0"/>
                <w:bCs w:val="0"/>
              </w:rPr>
              <w:t xml:space="preserve">find insights &amp; </w:t>
            </w:r>
            <w:r>
              <w:rPr>
                <w:rStyle w:val="Heading2Char"/>
                <w:b w:val="0"/>
                <w:bCs w:val="0"/>
              </w:rPr>
              <w:t>create reports for dealership groups</w:t>
            </w:r>
            <w:r w:rsidR="00687F6C">
              <w:rPr>
                <w:rStyle w:val="Heading2Char"/>
                <w:b w:val="0"/>
                <w:bCs w:val="0"/>
              </w:rPr>
              <w:t>’</w:t>
            </w:r>
            <w:r>
              <w:rPr>
                <w:rStyle w:val="Heading2Char"/>
                <w:b w:val="0"/>
                <w:bCs w:val="0"/>
              </w:rPr>
              <w:t xml:space="preserve"> sales events.</w:t>
            </w:r>
          </w:p>
          <w:p w14:paraId="19776F90" w14:textId="0CBC2508" w:rsidR="001511CD" w:rsidRDefault="00687F6C" w:rsidP="00E50D87">
            <w:pPr>
              <w:pStyle w:val="Bulletedlistlastitem"/>
              <w:spacing w:after="0"/>
              <w:rPr>
                <w:rStyle w:val="Heading2Char"/>
                <w:b w:val="0"/>
                <w:bCs w:val="0"/>
              </w:rPr>
            </w:pPr>
            <w:r>
              <w:rPr>
                <w:rStyle w:val="Heading2Char"/>
                <w:b w:val="0"/>
                <w:bCs w:val="0"/>
              </w:rPr>
              <w:t>Built</w:t>
            </w:r>
            <w:r w:rsidR="00D00C63">
              <w:rPr>
                <w:rStyle w:val="Heading2Char"/>
                <w:b w:val="0"/>
                <w:bCs w:val="0"/>
              </w:rPr>
              <w:t xml:space="preserve"> </w:t>
            </w:r>
            <w:r w:rsidR="00B82708">
              <w:rPr>
                <w:rStyle w:val="Heading2Char"/>
                <w:b w:val="0"/>
                <w:bCs w:val="0"/>
              </w:rPr>
              <w:t>a</w:t>
            </w:r>
            <w:r w:rsidR="00713DE1">
              <w:rPr>
                <w:rStyle w:val="Heading2Char"/>
                <w:b w:val="0"/>
                <w:bCs w:val="0"/>
              </w:rPr>
              <w:t xml:space="preserve"> </w:t>
            </w:r>
            <w:r w:rsidR="00423BBB">
              <w:rPr>
                <w:rStyle w:val="Heading2Char"/>
                <w:b w:val="0"/>
                <w:bCs w:val="0"/>
              </w:rPr>
              <w:t>Marketing Planner model to help the sales team with planning and budgeting.</w:t>
            </w:r>
          </w:p>
          <w:p w14:paraId="18C1C118" w14:textId="1F6B9F0D" w:rsidR="007E0744" w:rsidRPr="00D00C63" w:rsidRDefault="00A613A8" w:rsidP="00D00C63">
            <w:pPr>
              <w:pStyle w:val="Bulletedlistlastitem"/>
              <w:spacing w:after="0"/>
              <w:rPr>
                <w:rStyle w:val="Heading2Char"/>
                <w:b w:val="0"/>
                <w:bCs w:val="0"/>
              </w:rPr>
            </w:pPr>
            <w:r>
              <w:rPr>
                <w:rStyle w:val="Heading2Char"/>
                <w:b w:val="0"/>
                <w:bCs w:val="0"/>
              </w:rPr>
              <w:t>Participated in a vender rev</w:t>
            </w:r>
            <w:r w:rsidR="001511CD">
              <w:rPr>
                <w:rStyle w:val="Heading2Char"/>
                <w:b w:val="0"/>
                <w:bCs w:val="0"/>
              </w:rPr>
              <w:t>i</w:t>
            </w:r>
            <w:r w:rsidR="00B82708">
              <w:rPr>
                <w:rStyle w:val="Heading2Char"/>
                <w:b w:val="0"/>
                <w:bCs w:val="0"/>
              </w:rPr>
              <w:t>ew and selection of a new Data Management Platform</w:t>
            </w:r>
            <w:r w:rsidR="002D0C88">
              <w:rPr>
                <w:rStyle w:val="Heading2Char"/>
                <w:b w:val="0"/>
                <w:bCs w:val="0"/>
              </w:rPr>
              <w:t xml:space="preserve"> to help the team create highly targeted campaigns.</w:t>
            </w:r>
          </w:p>
          <w:p w14:paraId="13DCB2C4" w14:textId="69E426DB" w:rsidR="007E0744" w:rsidRPr="00D902EE" w:rsidRDefault="001511CD" w:rsidP="00C343FA">
            <w:pPr>
              <w:pStyle w:val="Bulletedlistlastitem"/>
              <w:spacing w:after="0"/>
              <w:rPr>
                <w:rStyle w:val="Heading2Char"/>
                <w:b w:val="0"/>
                <w:bCs w:val="0"/>
              </w:rPr>
            </w:pPr>
            <w:r>
              <w:rPr>
                <w:rStyle w:val="Heading2Char"/>
                <w:b w:val="0"/>
                <w:bCs w:val="0"/>
              </w:rPr>
              <w:t xml:space="preserve">Supported a sales </w:t>
            </w:r>
            <w:r w:rsidR="00D00C63">
              <w:rPr>
                <w:rStyle w:val="Heading2Char"/>
                <w:b w:val="0"/>
                <w:bCs w:val="0"/>
              </w:rPr>
              <w:t>team of 10+ people</w:t>
            </w:r>
            <w:r w:rsidR="00B82708">
              <w:rPr>
                <w:rStyle w:val="Heading2Char"/>
                <w:b w:val="0"/>
                <w:bCs w:val="0"/>
              </w:rPr>
              <w:t xml:space="preserve"> </w:t>
            </w:r>
            <w:r w:rsidR="00C343FA">
              <w:rPr>
                <w:rStyle w:val="Heading2Char"/>
                <w:b w:val="0"/>
                <w:bCs w:val="0"/>
              </w:rPr>
              <w:t>data requests for</w:t>
            </w:r>
            <w:r w:rsidR="00B82708">
              <w:rPr>
                <w:rStyle w:val="Heading2Char"/>
                <w:b w:val="0"/>
                <w:bCs w:val="0"/>
              </w:rPr>
              <w:t xml:space="preserve"> their 200+ monthly clients</w:t>
            </w:r>
            <w:r w:rsidR="00D00C63">
              <w:rPr>
                <w:rStyle w:val="Heading2Char"/>
                <w:b w:val="0"/>
                <w:bCs w:val="0"/>
              </w:rPr>
              <w:t>.</w:t>
            </w:r>
          </w:p>
        </w:tc>
      </w:tr>
      <w:tr w:rsidR="00CC1C6F" w14:paraId="2B09532B" w14:textId="77777777" w:rsidTr="008E6382">
        <w:trPr>
          <w:cantSplit/>
          <w:trHeight w:val="359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F339E70" w14:textId="77777777" w:rsidR="00CC1C6F" w:rsidRDefault="00CC1C6F" w:rsidP="00C42C03"/>
        </w:tc>
        <w:tc>
          <w:tcPr>
            <w:tcW w:w="8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01898" w14:textId="77777777" w:rsidR="00CC1C6F" w:rsidRDefault="00CC1C6F" w:rsidP="00B82708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Style w:val="Heading2Char"/>
                <w:b w:val="0"/>
                <w:bCs w:val="0"/>
              </w:rPr>
            </w:pPr>
            <w:r>
              <w:rPr>
                <w:rStyle w:val="Heading4Char"/>
              </w:rPr>
              <w:t>Data Analyst</w:t>
            </w:r>
            <w:r w:rsidRPr="00D902EE">
              <w:rPr>
                <w:rStyle w:val="Heading4Char"/>
                <w:b w:val="0"/>
                <w:i/>
              </w:rPr>
              <w:t>:</w:t>
            </w:r>
            <w:r w:rsidRPr="00D902EE"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Segel</w:t>
            </w:r>
            <w:proofErr w:type="spellEnd"/>
            <w:r>
              <w:rPr>
                <w:b/>
                <w:i/>
              </w:rPr>
              <w:t xml:space="preserve"> Podiatry</w:t>
            </w:r>
            <w:r>
              <w:rPr>
                <w:rStyle w:val="LocationCharChar"/>
              </w:rPr>
              <w:t xml:space="preserve"> – West Tisbury, MA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21C02" w14:textId="2B784B4A" w:rsidR="00CC1C6F" w:rsidRDefault="00CC1C6F" w:rsidP="00CC1C6F">
            <w:pPr>
              <w:pStyle w:val="Bulletedlistlastitem"/>
              <w:numPr>
                <w:ilvl w:val="0"/>
                <w:numId w:val="0"/>
              </w:numPr>
              <w:spacing w:after="0"/>
              <w:ind w:left="216" w:hanging="216"/>
              <w:jc w:val="right"/>
              <w:rPr>
                <w:rStyle w:val="Heading2Char"/>
                <w:b w:val="0"/>
                <w:bCs w:val="0"/>
              </w:rPr>
            </w:pPr>
            <w:r>
              <w:rPr>
                <w:sz w:val="18"/>
                <w:szCs w:val="18"/>
              </w:rPr>
              <w:t>February 2015</w:t>
            </w:r>
            <w:r w:rsidR="00521258">
              <w:rPr>
                <w:sz w:val="18"/>
                <w:szCs w:val="18"/>
              </w:rPr>
              <w:t xml:space="preserve"> – May 2015</w:t>
            </w:r>
          </w:p>
        </w:tc>
      </w:tr>
      <w:tr w:rsidR="00CC1C6F" w14:paraId="46BD60C3" w14:textId="77777777" w:rsidTr="001432A7">
        <w:trPr>
          <w:cantSplit/>
          <w:trHeight w:val="341"/>
        </w:trPr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9FE26" w14:textId="77777777" w:rsidR="00CC1C6F" w:rsidRDefault="00CC1C6F" w:rsidP="00C42C03"/>
        </w:tc>
        <w:tc>
          <w:tcPr>
            <w:tcW w:w="108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8947EF" w14:textId="7ECC0D7C" w:rsidR="00CC1C6F" w:rsidRPr="00CC1C6F" w:rsidRDefault="00072451" w:rsidP="00CC1C6F">
            <w:pPr>
              <w:pStyle w:val="Bulletedlistlastitem"/>
              <w:rPr>
                <w:rStyle w:val="Heading2Char"/>
                <w:b w:val="0"/>
                <w:bCs w:val="0"/>
              </w:rPr>
            </w:pPr>
            <w:r>
              <w:t>Analyzed</w:t>
            </w:r>
            <w:r w:rsidR="00CC1C6F" w:rsidRPr="00CC1C6F">
              <w:t xml:space="preserve"> patient data to study the long-term cost-benefit trends of a medical device.</w:t>
            </w:r>
          </w:p>
        </w:tc>
      </w:tr>
      <w:tr w:rsidR="00184BFB" w14:paraId="14955026" w14:textId="77777777" w:rsidTr="00713DE1">
        <w:trPr>
          <w:cantSplit/>
          <w:trHeight w:val="341"/>
        </w:trPr>
        <w:tc>
          <w:tcPr>
            <w:tcW w:w="111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86AC85" w14:textId="6621F8DB" w:rsidR="00184BFB" w:rsidRPr="00184BFB" w:rsidRDefault="00202153" w:rsidP="005E2411">
            <w:pPr>
              <w:pStyle w:val="Heading1"/>
            </w:pPr>
            <w:r>
              <w:t>Technical Skills</w:t>
            </w:r>
          </w:p>
        </w:tc>
      </w:tr>
      <w:tr w:rsidR="004A6777" w14:paraId="1158320F" w14:textId="77777777" w:rsidTr="001432A7">
        <w:trPr>
          <w:cantSplit/>
          <w:trHeight w:val="450"/>
        </w:trPr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441E8" w14:textId="77777777" w:rsidR="004A6777" w:rsidRDefault="004A6777" w:rsidP="005E2411">
            <w:pPr>
              <w:pStyle w:val="Heading1"/>
            </w:pPr>
          </w:p>
        </w:tc>
        <w:tc>
          <w:tcPr>
            <w:tcW w:w="108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211F9" w14:textId="106BB769" w:rsidR="004A6777" w:rsidRDefault="004A6777" w:rsidP="00B82708">
            <w:pPr>
              <w:pStyle w:val="Bulletedlistlastitem"/>
            </w:pPr>
            <w:r w:rsidRPr="004A6777">
              <w:t xml:space="preserve">Python, R, </w:t>
            </w:r>
            <w:r w:rsidR="00B82708">
              <w:t xml:space="preserve">SQL, </w:t>
            </w:r>
            <w:r w:rsidRPr="004A6777">
              <w:t xml:space="preserve">Visual Basic, JMP, SAS, </w:t>
            </w:r>
            <w:r w:rsidR="00B82708" w:rsidRPr="004A6777">
              <w:t>Microsoft Excel, Microsoft Access</w:t>
            </w:r>
            <w:r w:rsidR="00B82708">
              <w:t>,</w:t>
            </w:r>
            <w:r w:rsidR="00B82708" w:rsidRPr="004A6777">
              <w:t xml:space="preserve"> </w:t>
            </w:r>
            <w:r w:rsidR="00B82708">
              <w:t>C, C++, Java</w:t>
            </w:r>
          </w:p>
        </w:tc>
      </w:tr>
      <w:tr w:rsidR="004A6777" w14:paraId="2BC5CCA4" w14:textId="77777777" w:rsidTr="001432A7">
        <w:trPr>
          <w:cantSplit/>
          <w:trHeight w:val="450"/>
        </w:trPr>
        <w:tc>
          <w:tcPr>
            <w:tcW w:w="111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F24820" w14:textId="649F80EB" w:rsidR="004A6777" w:rsidRDefault="004A6777" w:rsidP="005E2411">
            <w:pPr>
              <w:pStyle w:val="Heading1"/>
            </w:pPr>
            <w:r>
              <w:t>Academic Projects</w:t>
            </w:r>
          </w:p>
        </w:tc>
      </w:tr>
      <w:tr w:rsidR="004A6777" w14:paraId="730790D4" w14:textId="77777777" w:rsidTr="001432A7">
        <w:trPr>
          <w:cantSplit/>
          <w:trHeight w:val="215"/>
        </w:trPr>
        <w:tc>
          <w:tcPr>
            <w:tcW w:w="270" w:type="dxa"/>
            <w:vMerge w:val="restart"/>
            <w:tcBorders>
              <w:top w:val="nil"/>
              <w:left w:val="nil"/>
              <w:right w:val="nil"/>
            </w:tcBorders>
          </w:tcPr>
          <w:p w14:paraId="11650780" w14:textId="77777777" w:rsidR="004A6777" w:rsidRPr="00FD240E" w:rsidRDefault="004A6777" w:rsidP="00FD240E"/>
        </w:tc>
        <w:tc>
          <w:tcPr>
            <w:tcW w:w="8460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14:paraId="6BDD8480" w14:textId="1EB900B1" w:rsidR="004A6777" w:rsidRPr="007A1B7C" w:rsidRDefault="004A6777" w:rsidP="005E2411">
            <w:pPr>
              <w:rPr>
                <w:rFonts w:cs="Arial"/>
                <w:i/>
                <w:iCs/>
                <w:spacing w:val="8"/>
              </w:rPr>
            </w:pPr>
            <w:r w:rsidRPr="005E2411">
              <w:rPr>
                <w:rStyle w:val="Heading4Char"/>
              </w:rPr>
              <w:t>Big Data for Social Good Challenge by IBM</w:t>
            </w:r>
          </w:p>
        </w:tc>
        <w:tc>
          <w:tcPr>
            <w:tcW w:w="2430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center"/>
          </w:tcPr>
          <w:p w14:paraId="2C311BE3" w14:textId="24BB1A3D" w:rsidR="004A6777" w:rsidRPr="007A1B7C" w:rsidRDefault="004A6777" w:rsidP="007E0744">
            <w:pPr>
              <w:jc w:val="right"/>
              <w:rPr>
                <w:rFonts w:cs="Arial"/>
                <w:i/>
                <w:iCs/>
                <w:spacing w:val="8"/>
              </w:rPr>
            </w:pPr>
            <w:r>
              <w:rPr>
                <w:sz w:val="18"/>
                <w:szCs w:val="18"/>
              </w:rPr>
              <w:t>November 2014</w:t>
            </w:r>
            <w:r w:rsidRPr="00FF421E">
              <w:rPr>
                <w:sz w:val="18"/>
                <w:szCs w:val="18"/>
              </w:rPr>
              <w:t xml:space="preserve"> – March 201</w:t>
            </w:r>
            <w:r>
              <w:rPr>
                <w:sz w:val="18"/>
                <w:szCs w:val="18"/>
              </w:rPr>
              <w:t>5</w:t>
            </w:r>
          </w:p>
        </w:tc>
      </w:tr>
      <w:tr w:rsidR="004A6777" w14:paraId="792CEE3E" w14:textId="77777777" w:rsidTr="00713DE1">
        <w:trPr>
          <w:cantSplit/>
          <w:trHeight w:val="350"/>
        </w:trPr>
        <w:tc>
          <w:tcPr>
            <w:tcW w:w="270" w:type="dxa"/>
            <w:vMerge/>
            <w:tcBorders>
              <w:left w:val="nil"/>
              <w:bottom w:val="nil"/>
              <w:right w:val="nil"/>
            </w:tcBorders>
          </w:tcPr>
          <w:p w14:paraId="044C0C28" w14:textId="77777777" w:rsidR="004A6777" w:rsidRPr="00FD240E" w:rsidRDefault="004A6777" w:rsidP="00FD240E"/>
        </w:tc>
        <w:tc>
          <w:tcPr>
            <w:tcW w:w="108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99CB1" w14:textId="4842ECA8" w:rsidR="004A6777" w:rsidRPr="005E2411" w:rsidRDefault="004A6777" w:rsidP="005E2411">
            <w:pPr>
              <w:pStyle w:val="Bulletedlistlastitem"/>
              <w:rPr>
                <w:rStyle w:val="Heading4Char"/>
                <w:bCs w:val="0"/>
              </w:rPr>
            </w:pPr>
            <w:r w:rsidRPr="00C24121">
              <w:t>Analyzing big da</w:t>
            </w:r>
            <w:r>
              <w:t xml:space="preserve">tasets using R and IBM </w:t>
            </w:r>
            <w:proofErr w:type="spellStart"/>
            <w:r>
              <w:t>Bluemix</w:t>
            </w:r>
            <w:proofErr w:type="spellEnd"/>
            <w:r>
              <w:t xml:space="preserve"> </w:t>
            </w:r>
            <w:proofErr w:type="spellStart"/>
            <w:r>
              <w:t>Hadoop</w:t>
            </w:r>
            <w:proofErr w:type="spellEnd"/>
            <w:r w:rsidRPr="00C24121">
              <w:t xml:space="preserve"> to create interactive data visualizations highlighting insights.</w:t>
            </w:r>
          </w:p>
        </w:tc>
      </w:tr>
      <w:tr w:rsidR="004A6777" w14:paraId="3E1471C0" w14:textId="77777777" w:rsidTr="00EC3CBB">
        <w:trPr>
          <w:cantSplit/>
          <w:trHeight w:val="225"/>
        </w:trPr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BCA65A" w14:textId="77777777" w:rsidR="004A6777" w:rsidRPr="00FD240E" w:rsidRDefault="004A6777" w:rsidP="00FD240E"/>
        </w:tc>
        <w:tc>
          <w:tcPr>
            <w:tcW w:w="8460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14:paraId="1F469ED8" w14:textId="6264D575" w:rsidR="004A6777" w:rsidRPr="007A1B7C" w:rsidRDefault="004A6777" w:rsidP="005E2411">
            <w:pPr>
              <w:rPr>
                <w:rFonts w:cs="Arial"/>
                <w:i/>
                <w:iCs/>
                <w:spacing w:val="8"/>
              </w:rPr>
            </w:pPr>
            <w:r w:rsidRPr="005E2411">
              <w:rPr>
                <w:rStyle w:val="Heading4Char"/>
              </w:rPr>
              <w:t>Insurance Claims Analysis</w:t>
            </w:r>
          </w:p>
        </w:tc>
        <w:tc>
          <w:tcPr>
            <w:tcW w:w="2430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center"/>
          </w:tcPr>
          <w:p w14:paraId="73487744" w14:textId="4580361F" w:rsidR="004A6777" w:rsidRPr="005E2411" w:rsidRDefault="004A6777" w:rsidP="007E074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2013</w:t>
            </w:r>
          </w:p>
        </w:tc>
      </w:tr>
      <w:tr w:rsidR="004A6777" w14:paraId="34C50F98" w14:textId="77777777" w:rsidTr="005E2411">
        <w:trPr>
          <w:cantSplit/>
          <w:trHeight w:val="701"/>
        </w:trPr>
        <w:tc>
          <w:tcPr>
            <w:tcW w:w="270" w:type="dxa"/>
            <w:vMerge/>
            <w:tcBorders>
              <w:left w:val="nil"/>
              <w:bottom w:val="nil"/>
              <w:right w:val="nil"/>
            </w:tcBorders>
          </w:tcPr>
          <w:p w14:paraId="315CAAF1" w14:textId="77777777" w:rsidR="004A6777" w:rsidRPr="00FD240E" w:rsidRDefault="004A6777" w:rsidP="00FD240E"/>
        </w:tc>
        <w:tc>
          <w:tcPr>
            <w:tcW w:w="108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17B51" w14:textId="77777777" w:rsidR="004A6777" w:rsidRPr="00C24121" w:rsidRDefault="004A6777" w:rsidP="004A6777">
            <w:pPr>
              <w:pStyle w:val="Bulletedlistlastitem"/>
              <w:rPr>
                <w:b/>
              </w:rPr>
            </w:pPr>
            <w:r w:rsidRPr="00C24121">
              <w:t>Calculated premiums and loss ratio, given a book of 50,000 policies and associated claims.</w:t>
            </w:r>
          </w:p>
          <w:p w14:paraId="0BBEE0DC" w14:textId="54110178" w:rsidR="004A6777" w:rsidRPr="005E2411" w:rsidRDefault="004A6777" w:rsidP="005E2411">
            <w:pPr>
              <w:pStyle w:val="Bulletedlistlastitem"/>
              <w:rPr>
                <w:rStyle w:val="Heading4Char"/>
                <w:b w:val="0"/>
                <w:bCs w:val="0"/>
              </w:rPr>
            </w:pPr>
            <w:r w:rsidRPr="00C24121">
              <w:t>Identified connections and ways to improve company’s performance by analyzing the data.</w:t>
            </w:r>
          </w:p>
        </w:tc>
      </w:tr>
      <w:tr w:rsidR="004A6777" w14:paraId="1FB7C3A3" w14:textId="77777777" w:rsidTr="008E6382">
        <w:trPr>
          <w:cantSplit/>
          <w:trHeight w:val="315"/>
        </w:trPr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F4127D" w14:textId="77777777" w:rsidR="004A6777" w:rsidRPr="00FD240E" w:rsidRDefault="004A6777" w:rsidP="00FD240E"/>
        </w:tc>
        <w:tc>
          <w:tcPr>
            <w:tcW w:w="8460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14:paraId="5C75F7D6" w14:textId="3DC79CC0" w:rsidR="004A6777" w:rsidRPr="00D902EE" w:rsidRDefault="004A6777" w:rsidP="005E2411">
            <w:pPr>
              <w:rPr>
                <w:rFonts w:cs="Arial"/>
                <w:i/>
                <w:iCs/>
                <w:spacing w:val="8"/>
              </w:rPr>
            </w:pPr>
            <w:r w:rsidRPr="005E2411">
              <w:rPr>
                <w:rStyle w:val="Heading4Char"/>
              </w:rPr>
              <w:t>Risk and Return of Financial Products</w:t>
            </w:r>
          </w:p>
        </w:tc>
        <w:tc>
          <w:tcPr>
            <w:tcW w:w="2430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center"/>
          </w:tcPr>
          <w:p w14:paraId="34B1AFF3" w14:textId="44EF4EB7" w:rsidR="004A6777" w:rsidRPr="007E0744" w:rsidRDefault="004A6777" w:rsidP="007E0744">
            <w:pPr>
              <w:jc w:val="right"/>
              <w:rPr>
                <w:sz w:val="18"/>
                <w:szCs w:val="18"/>
              </w:rPr>
            </w:pPr>
            <w:r w:rsidRPr="007E0744">
              <w:rPr>
                <w:sz w:val="18"/>
                <w:szCs w:val="18"/>
              </w:rPr>
              <w:t>February 2013 – May 2013</w:t>
            </w:r>
          </w:p>
        </w:tc>
      </w:tr>
      <w:tr w:rsidR="004A6777" w14:paraId="3EC1DEC0" w14:textId="77777777" w:rsidTr="008E6382">
        <w:trPr>
          <w:cantSplit/>
          <w:trHeight w:val="1295"/>
        </w:trPr>
        <w:tc>
          <w:tcPr>
            <w:tcW w:w="270" w:type="dxa"/>
            <w:vMerge/>
            <w:tcBorders>
              <w:left w:val="nil"/>
              <w:bottom w:val="nil"/>
              <w:right w:val="nil"/>
            </w:tcBorders>
          </w:tcPr>
          <w:p w14:paraId="67D90D31" w14:textId="77777777" w:rsidR="004A6777" w:rsidRPr="00FD240E" w:rsidRDefault="004A6777" w:rsidP="00FD240E"/>
        </w:tc>
        <w:tc>
          <w:tcPr>
            <w:tcW w:w="108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84B1" w14:textId="77777777" w:rsidR="004A6777" w:rsidRPr="00C24121" w:rsidRDefault="004A6777" w:rsidP="005E2411">
            <w:pPr>
              <w:pStyle w:val="Bulletedlistlastitem"/>
            </w:pPr>
            <w:r w:rsidRPr="00C24121">
              <w:t>Explored relationships between price and yield, yield and coupon rate, yield and maturity of a coupon bond.</w:t>
            </w:r>
          </w:p>
          <w:p w14:paraId="322D11DE" w14:textId="77777777" w:rsidR="004A6777" w:rsidRPr="00C24121" w:rsidRDefault="004A6777" w:rsidP="005E2411">
            <w:pPr>
              <w:pStyle w:val="Bulletedlistlastitem"/>
            </w:pPr>
            <w:r w:rsidRPr="00C24121">
              <w:t>Constructed bond pricing models.</w:t>
            </w:r>
          </w:p>
          <w:p w14:paraId="4D1521E3" w14:textId="1EB11BA5" w:rsidR="004A6777" w:rsidRPr="005E2411" w:rsidRDefault="004A6777" w:rsidP="005E2411">
            <w:pPr>
              <w:pStyle w:val="Bulletedlistlastitem"/>
              <w:rPr>
                <w:rStyle w:val="Heading4Char"/>
                <w:b w:val="0"/>
                <w:bCs w:val="0"/>
              </w:rPr>
            </w:pPr>
            <w:r w:rsidRPr="00C24121">
              <w:t>Constructed Excel models to find the portfolio with the lowest variance for a given expected return using Capital Asset Pricing Model (CAPM) and Markowitz Theory.</w:t>
            </w:r>
          </w:p>
        </w:tc>
      </w:tr>
      <w:tr w:rsidR="004A6777" w14:paraId="21FA7948" w14:textId="77777777" w:rsidTr="008E6382">
        <w:trPr>
          <w:cantSplit/>
          <w:trHeight w:val="26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FBBBAD" w14:textId="77777777" w:rsidR="004A6777" w:rsidRPr="00FD240E" w:rsidRDefault="004A6777" w:rsidP="00FD240E"/>
        </w:tc>
        <w:tc>
          <w:tcPr>
            <w:tcW w:w="8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BFA8F4" w14:textId="3F0067F9" w:rsidR="004A6777" w:rsidRPr="00C24121" w:rsidRDefault="004A6777" w:rsidP="007E0744">
            <w:pPr>
              <w:pStyle w:val="Heading4"/>
            </w:pPr>
            <w:r w:rsidRPr="00C24121">
              <w:t>Predictive Modeling</w:t>
            </w:r>
            <w:r>
              <w:t xml:space="preserve">: </w:t>
            </w:r>
            <w:r w:rsidRPr="007E0744">
              <w:rPr>
                <w:b w:val="0"/>
              </w:rPr>
              <w:t>Hours / week a BU Student spends exercising</w:t>
            </w:r>
            <w:r>
              <w:t xml:space="preserve">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B9F49" w14:textId="3D2B6A8C" w:rsidR="004A6777" w:rsidRPr="007E0744" w:rsidRDefault="004A6777" w:rsidP="007E0744">
            <w:pPr>
              <w:jc w:val="right"/>
              <w:rPr>
                <w:sz w:val="18"/>
                <w:szCs w:val="18"/>
              </w:rPr>
            </w:pPr>
            <w:r w:rsidRPr="007E0744">
              <w:rPr>
                <w:sz w:val="18"/>
                <w:szCs w:val="18"/>
              </w:rPr>
              <w:t>March 2012 – May 2012</w:t>
            </w:r>
          </w:p>
        </w:tc>
      </w:tr>
      <w:tr w:rsidR="004A6777" w14:paraId="1D71E80F" w14:textId="77777777" w:rsidTr="00713DE1">
        <w:trPr>
          <w:cantSplit/>
          <w:trHeight w:val="1017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10B76C1" w14:textId="77777777" w:rsidR="004A6777" w:rsidRPr="00FD240E" w:rsidRDefault="004A6777" w:rsidP="00FD240E"/>
        </w:tc>
        <w:tc>
          <w:tcPr>
            <w:tcW w:w="10890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118E45C5" w14:textId="4887AE08" w:rsidR="004A6777" w:rsidRPr="00C24121" w:rsidRDefault="004A6777" w:rsidP="007E0744">
            <w:pPr>
              <w:pStyle w:val="Bulletedlistlastitem"/>
            </w:pPr>
            <w:r w:rsidRPr="00C24121">
              <w:t xml:space="preserve">Collected data and observed distribution and </w:t>
            </w:r>
            <w:r w:rsidR="00A613A8">
              <w:t xml:space="preserve">frequencies of each </w:t>
            </w:r>
            <w:r w:rsidRPr="00C24121">
              <w:t>covariate.</w:t>
            </w:r>
          </w:p>
          <w:p w14:paraId="1D7750F7" w14:textId="77777777" w:rsidR="004A6777" w:rsidRPr="00C24121" w:rsidRDefault="004A6777" w:rsidP="007E0744">
            <w:pPr>
              <w:pStyle w:val="Bulletedlistlastitem"/>
            </w:pPr>
            <w:r w:rsidRPr="00C24121">
              <w:t>Tested each covariate against the response variable and identified statistically significant factors.</w:t>
            </w:r>
          </w:p>
          <w:p w14:paraId="4FD79B69" w14:textId="1F902770" w:rsidR="004A6777" w:rsidRPr="00C24121" w:rsidRDefault="004A6777" w:rsidP="007E0744">
            <w:pPr>
              <w:pStyle w:val="Bulletedlistlastitem"/>
            </w:pPr>
            <w:r w:rsidRPr="00C24121">
              <w:t>Developed a fitted model based on the data, which was used for prediction with 95% confidence.</w:t>
            </w:r>
          </w:p>
        </w:tc>
        <w:bookmarkStart w:id="0" w:name="_GoBack"/>
        <w:bookmarkEnd w:id="0"/>
      </w:tr>
      <w:tr w:rsidR="004A6777" w14:paraId="30CB5A16" w14:textId="77777777" w:rsidTr="00713DE1">
        <w:trPr>
          <w:cantSplit/>
          <w:trHeight w:val="404"/>
        </w:trPr>
        <w:tc>
          <w:tcPr>
            <w:tcW w:w="1116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2E8B4B0F" w14:textId="5F167D38" w:rsidR="004A6777" w:rsidRPr="002D6D63" w:rsidRDefault="00CC1C6F" w:rsidP="00DA206F">
            <w:pPr>
              <w:pStyle w:val="Heading1"/>
            </w:pPr>
            <w:r>
              <w:t>Volunteering Experience</w:t>
            </w:r>
          </w:p>
        </w:tc>
      </w:tr>
      <w:tr w:rsidR="00EC3CBB" w14:paraId="07CECB2F" w14:textId="77777777" w:rsidTr="00713DE1">
        <w:trPr>
          <w:cantSplit/>
          <w:trHeight w:val="324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44BDD74" w14:textId="77777777" w:rsidR="00EC3CBB" w:rsidRDefault="00EC3CBB" w:rsidP="00C42C03"/>
        </w:tc>
        <w:tc>
          <w:tcPr>
            <w:tcW w:w="84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3661D" w14:textId="77777777" w:rsidR="00EC3CBB" w:rsidRPr="0044239D" w:rsidRDefault="00EC3CBB" w:rsidP="0044239D">
            <w:pPr>
              <w:rPr>
                <w:rFonts w:cs="Arial"/>
                <w:i/>
                <w:iCs/>
                <w:spacing w:val="8"/>
              </w:rPr>
            </w:pPr>
            <w:r>
              <w:rPr>
                <w:rStyle w:val="Heading4Char"/>
              </w:rPr>
              <w:t>Volunteer</w:t>
            </w:r>
            <w:r w:rsidRPr="00D902EE">
              <w:rPr>
                <w:rStyle w:val="Heading4Char"/>
                <w:b w:val="0"/>
                <w:i/>
              </w:rPr>
              <w:t>:</w:t>
            </w:r>
            <w:r w:rsidRPr="00D902EE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Engineers With Out Borders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554F44" w14:textId="78648CF4" w:rsidR="00EC3CBB" w:rsidRPr="0044239D" w:rsidRDefault="00EC3CBB" w:rsidP="00EC3CBB">
            <w:pPr>
              <w:jc w:val="right"/>
              <w:rPr>
                <w:rFonts w:cs="Arial"/>
                <w:i/>
                <w:iCs/>
                <w:spacing w:val="8"/>
              </w:rPr>
            </w:pPr>
            <w:r>
              <w:rPr>
                <w:sz w:val="18"/>
                <w:szCs w:val="18"/>
              </w:rPr>
              <w:t>September 2014</w:t>
            </w:r>
            <w:r w:rsidRPr="007E074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January</w:t>
            </w:r>
            <w:r w:rsidRPr="007E0744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5</w:t>
            </w:r>
          </w:p>
        </w:tc>
      </w:tr>
      <w:tr w:rsidR="0044239D" w14:paraId="01C38ED7" w14:textId="77777777" w:rsidTr="00B00B16">
        <w:trPr>
          <w:cantSplit/>
          <w:trHeight w:val="459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CB366DA" w14:textId="77777777" w:rsidR="0044239D" w:rsidRDefault="0044239D" w:rsidP="00C42C03"/>
        </w:tc>
        <w:tc>
          <w:tcPr>
            <w:tcW w:w="108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B07586" w14:textId="77777777" w:rsidR="0044239D" w:rsidRDefault="0044239D" w:rsidP="00EC3CBB">
            <w:pPr>
              <w:pStyle w:val="Bulletedlistlastitem"/>
              <w:rPr>
                <w:rStyle w:val="Heading4Char"/>
              </w:rPr>
            </w:pPr>
            <w:r w:rsidRPr="00C24121">
              <w:t>Analyzing data about the usage of water from the test tanks</w:t>
            </w:r>
            <w:r>
              <w:rPr>
                <w:rStyle w:val="Heading4Char"/>
              </w:rPr>
              <w:t xml:space="preserve"> </w:t>
            </w:r>
          </w:p>
          <w:p w14:paraId="197D94D6" w14:textId="6E1F5428" w:rsidR="0044239D" w:rsidRPr="00E8119C" w:rsidRDefault="0044239D" w:rsidP="00E8119C">
            <w:pPr>
              <w:pStyle w:val="Bulletedlistlastitem"/>
              <w:rPr>
                <w:rStyle w:val="Heading4Char"/>
                <w:b w:val="0"/>
                <w:bCs w:val="0"/>
              </w:rPr>
            </w:pPr>
            <w:r w:rsidRPr="00C24121">
              <w:t>Keeping the EWB Bo</w:t>
            </w:r>
            <w:r w:rsidR="00E8119C">
              <w:t>ston website up-to-date &amp; a</w:t>
            </w:r>
            <w:r w:rsidRPr="00C24121">
              <w:t>ssisting the EWB team with logistics.</w:t>
            </w:r>
          </w:p>
        </w:tc>
      </w:tr>
      <w:tr w:rsidR="00EC3CBB" w14:paraId="1936D11C" w14:textId="77777777" w:rsidTr="00713DE1">
        <w:trPr>
          <w:cantSplit/>
          <w:trHeight w:val="27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92B12D5" w14:textId="77777777" w:rsidR="00EC3CBB" w:rsidRDefault="00EC3CBB" w:rsidP="00C42C03"/>
        </w:tc>
        <w:tc>
          <w:tcPr>
            <w:tcW w:w="84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54114" w14:textId="77777777" w:rsidR="00EC3CBB" w:rsidRDefault="00EC3CBB" w:rsidP="0044239D">
            <w:pPr>
              <w:rPr>
                <w:b/>
                <w:i/>
              </w:rPr>
            </w:pPr>
            <w:r>
              <w:rPr>
                <w:rStyle w:val="Heading4Char"/>
              </w:rPr>
              <w:t>Volunteer</w:t>
            </w:r>
            <w:r w:rsidRPr="00D902EE">
              <w:rPr>
                <w:rStyle w:val="Heading4Char"/>
                <w:b w:val="0"/>
                <w:i/>
              </w:rPr>
              <w:t>:</w:t>
            </w:r>
            <w:r w:rsidRPr="00D902EE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The American Red Cross of Massachusetts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E37FE" w14:textId="6FA2062A" w:rsidR="00EC3CBB" w:rsidRDefault="00EC3CBB" w:rsidP="00EC3CBB">
            <w:pPr>
              <w:jc w:val="right"/>
              <w:rPr>
                <w:rStyle w:val="Heading4Char"/>
              </w:rPr>
            </w:pPr>
            <w:r>
              <w:rPr>
                <w:sz w:val="18"/>
                <w:szCs w:val="18"/>
              </w:rPr>
              <w:t>March 2014</w:t>
            </w:r>
            <w:r w:rsidRPr="007E074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December</w:t>
            </w:r>
            <w:r w:rsidRPr="007E0744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4</w:t>
            </w:r>
          </w:p>
        </w:tc>
      </w:tr>
      <w:tr w:rsidR="0044239D" w14:paraId="5ACCA683" w14:textId="77777777" w:rsidTr="00B00B16">
        <w:trPr>
          <w:cantSplit/>
          <w:trHeight w:val="459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9DB445" w14:textId="77777777" w:rsidR="0044239D" w:rsidRDefault="0044239D" w:rsidP="00C42C03"/>
        </w:tc>
        <w:tc>
          <w:tcPr>
            <w:tcW w:w="108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BF12BD" w14:textId="37188760" w:rsidR="0044239D" w:rsidRPr="0044239D" w:rsidRDefault="0044239D" w:rsidP="0044239D">
            <w:pPr>
              <w:pStyle w:val="Bulletedlistlastitem"/>
            </w:pPr>
            <w:r w:rsidRPr="00C24121">
              <w:t>Hazard assessment mapping as part of the disaster response team.</w:t>
            </w:r>
          </w:p>
          <w:p w14:paraId="3E3EC2DD" w14:textId="77777777" w:rsidR="0044239D" w:rsidRPr="00C24121" w:rsidRDefault="0044239D" w:rsidP="0044239D">
            <w:pPr>
              <w:pStyle w:val="Bulletedlistlastitem"/>
            </w:pPr>
            <w:r w:rsidRPr="00C24121">
              <w:t xml:space="preserve">Working with databases of human and material response resources to aid disaster relief. </w:t>
            </w:r>
          </w:p>
          <w:p w14:paraId="2519688D" w14:textId="5D2BC997" w:rsidR="0044239D" w:rsidRPr="00E8119C" w:rsidRDefault="0044239D" w:rsidP="00E8119C">
            <w:pPr>
              <w:pStyle w:val="Bulletedlistlastitem"/>
              <w:rPr>
                <w:rStyle w:val="Heading4Char"/>
                <w:b w:val="0"/>
                <w:bCs w:val="0"/>
              </w:rPr>
            </w:pPr>
            <w:r w:rsidRPr="00C24121">
              <w:rPr>
                <w:shd w:val="clear" w:color="auto" w:fill="FFFFFF"/>
              </w:rPr>
              <w:t>Coordinating with local food distributors and community-based agencies</w:t>
            </w:r>
            <w:r w:rsidR="00E8119C">
              <w:rPr>
                <w:shd w:val="clear" w:color="auto" w:fill="FFFFFF"/>
              </w:rPr>
              <w:t xml:space="preserve">, &amp; </w:t>
            </w:r>
            <w:r w:rsidR="00E8119C">
              <w:t>d</w:t>
            </w:r>
            <w:r w:rsidRPr="00C24121">
              <w:t>istributing food at the Red Cross food pantry.</w:t>
            </w:r>
          </w:p>
        </w:tc>
      </w:tr>
    </w:tbl>
    <w:p w14:paraId="1E6B4D0C" w14:textId="77777777" w:rsidR="00A65E10" w:rsidRDefault="00A65E10" w:rsidP="00D902EE">
      <w:pPr>
        <w:rPr>
          <w:rFonts w:cs="Arial"/>
          <w:szCs w:val="20"/>
        </w:rPr>
      </w:pPr>
    </w:p>
    <w:sectPr w:rsidR="00A65E10" w:rsidSect="00CC1C6F">
      <w:pgSz w:w="12240" w:h="15840"/>
      <w:pgMar w:top="81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EE2"/>
    <w:multiLevelType w:val="hybridMultilevel"/>
    <w:tmpl w:val="EAA2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91631"/>
    <w:multiLevelType w:val="multilevel"/>
    <w:tmpl w:val="A76C6892"/>
    <w:numStyleLink w:val="Bulletedlist"/>
  </w:abstractNum>
  <w:abstractNum w:abstractNumId="2">
    <w:nsid w:val="0290080B"/>
    <w:multiLevelType w:val="multilevel"/>
    <w:tmpl w:val="A76C6892"/>
    <w:numStyleLink w:val="Bulletedlist"/>
  </w:abstractNum>
  <w:abstractNum w:abstractNumId="3">
    <w:nsid w:val="0426471D"/>
    <w:multiLevelType w:val="hybridMultilevel"/>
    <w:tmpl w:val="D5BAF92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05C50430"/>
    <w:multiLevelType w:val="multilevel"/>
    <w:tmpl w:val="A76C6892"/>
    <w:numStyleLink w:val="Bulletedlist"/>
  </w:abstractNum>
  <w:abstractNum w:abstractNumId="5">
    <w:nsid w:val="07557557"/>
    <w:multiLevelType w:val="multilevel"/>
    <w:tmpl w:val="A76C6892"/>
    <w:numStyleLink w:val="Bulletedlist"/>
  </w:abstractNum>
  <w:abstractNum w:abstractNumId="6">
    <w:nsid w:val="0A37110D"/>
    <w:multiLevelType w:val="multilevel"/>
    <w:tmpl w:val="A76C6892"/>
    <w:numStyleLink w:val="Bulletedlist"/>
  </w:abstractNum>
  <w:abstractNum w:abstractNumId="7">
    <w:nsid w:val="0C99086E"/>
    <w:multiLevelType w:val="hybridMultilevel"/>
    <w:tmpl w:val="31ACF42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0F9860E7"/>
    <w:multiLevelType w:val="hybridMultilevel"/>
    <w:tmpl w:val="B46C229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FE2006C"/>
    <w:multiLevelType w:val="hybridMultilevel"/>
    <w:tmpl w:val="C084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262818"/>
    <w:multiLevelType w:val="hybridMultilevel"/>
    <w:tmpl w:val="D5B4E180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19C34B4"/>
    <w:multiLevelType w:val="multilevel"/>
    <w:tmpl w:val="A76C6892"/>
    <w:numStyleLink w:val="Bulletedlist"/>
  </w:abstractNum>
  <w:abstractNum w:abstractNumId="12">
    <w:nsid w:val="121A2C8E"/>
    <w:multiLevelType w:val="multilevel"/>
    <w:tmpl w:val="A76C6892"/>
    <w:numStyleLink w:val="Bulletedlist"/>
  </w:abstractNum>
  <w:abstractNum w:abstractNumId="13">
    <w:nsid w:val="1DD537F8"/>
    <w:multiLevelType w:val="hybridMultilevel"/>
    <w:tmpl w:val="EC26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0A21B2"/>
    <w:multiLevelType w:val="multilevel"/>
    <w:tmpl w:val="A76C6892"/>
    <w:numStyleLink w:val="Bulletedlist"/>
  </w:abstractNum>
  <w:abstractNum w:abstractNumId="15">
    <w:nsid w:val="233A2A13"/>
    <w:multiLevelType w:val="multilevel"/>
    <w:tmpl w:val="A76C6892"/>
    <w:numStyleLink w:val="Bulletedlist"/>
  </w:abstractNum>
  <w:abstractNum w:abstractNumId="16">
    <w:nsid w:val="26D60FEF"/>
    <w:multiLevelType w:val="hybridMultilevel"/>
    <w:tmpl w:val="1108AB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9B25A7B"/>
    <w:multiLevelType w:val="multilevel"/>
    <w:tmpl w:val="A76C6892"/>
    <w:numStyleLink w:val="Bulletedlist"/>
  </w:abstractNum>
  <w:abstractNum w:abstractNumId="18">
    <w:nsid w:val="2C957936"/>
    <w:multiLevelType w:val="multilevel"/>
    <w:tmpl w:val="A76C6892"/>
    <w:numStyleLink w:val="Bulletedlist"/>
  </w:abstractNum>
  <w:abstractNum w:abstractNumId="19">
    <w:nsid w:val="2D292DB9"/>
    <w:multiLevelType w:val="hybridMultilevel"/>
    <w:tmpl w:val="AF281F1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1000705"/>
    <w:multiLevelType w:val="multilevel"/>
    <w:tmpl w:val="A76C6892"/>
    <w:numStyleLink w:val="Bulletedlist"/>
  </w:abstractNum>
  <w:abstractNum w:abstractNumId="21">
    <w:nsid w:val="32D14072"/>
    <w:multiLevelType w:val="hybridMultilevel"/>
    <w:tmpl w:val="534E5074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>
    <w:nsid w:val="38002167"/>
    <w:multiLevelType w:val="multilevel"/>
    <w:tmpl w:val="A76C6892"/>
    <w:numStyleLink w:val="Bulletedlist"/>
  </w:abstractNum>
  <w:abstractNum w:abstractNumId="23">
    <w:nsid w:val="3AD0723F"/>
    <w:multiLevelType w:val="hybridMultilevel"/>
    <w:tmpl w:val="3144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0E12AE"/>
    <w:multiLevelType w:val="multilevel"/>
    <w:tmpl w:val="A76C6892"/>
    <w:numStyleLink w:val="Bulletedlist"/>
  </w:abstractNum>
  <w:abstractNum w:abstractNumId="25">
    <w:nsid w:val="3F195673"/>
    <w:multiLevelType w:val="multilevel"/>
    <w:tmpl w:val="A76C6892"/>
    <w:numStyleLink w:val="Bulletedlist"/>
  </w:abstractNum>
  <w:abstractNum w:abstractNumId="26">
    <w:nsid w:val="44C45E49"/>
    <w:multiLevelType w:val="multilevel"/>
    <w:tmpl w:val="A76C6892"/>
    <w:numStyleLink w:val="Bulletedlist"/>
  </w:abstractNum>
  <w:abstractNum w:abstractNumId="27">
    <w:nsid w:val="455764B2"/>
    <w:multiLevelType w:val="multilevel"/>
    <w:tmpl w:val="A76C6892"/>
    <w:numStyleLink w:val="Bulletedlist"/>
  </w:abstractNum>
  <w:abstractNum w:abstractNumId="28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6C06FEE"/>
    <w:multiLevelType w:val="hybridMultilevel"/>
    <w:tmpl w:val="B2808D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48E65FC2"/>
    <w:multiLevelType w:val="multilevel"/>
    <w:tmpl w:val="A76C6892"/>
    <w:numStyleLink w:val="Bulletedlist"/>
  </w:abstractNum>
  <w:abstractNum w:abstractNumId="31">
    <w:nsid w:val="49225F49"/>
    <w:multiLevelType w:val="multilevel"/>
    <w:tmpl w:val="A76C6892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5C1064"/>
    <w:multiLevelType w:val="hybridMultilevel"/>
    <w:tmpl w:val="19BEE18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3">
    <w:nsid w:val="4F182260"/>
    <w:multiLevelType w:val="multilevel"/>
    <w:tmpl w:val="A76C6892"/>
    <w:numStyleLink w:val="Bulletedlist"/>
  </w:abstractNum>
  <w:abstractNum w:abstractNumId="34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35">
    <w:nsid w:val="5457596C"/>
    <w:multiLevelType w:val="multilevel"/>
    <w:tmpl w:val="A76C6892"/>
    <w:numStyleLink w:val="Bulletedlist"/>
  </w:abstractNum>
  <w:abstractNum w:abstractNumId="36">
    <w:nsid w:val="558C25BE"/>
    <w:multiLevelType w:val="multilevel"/>
    <w:tmpl w:val="A76C6892"/>
    <w:numStyleLink w:val="Bulletedlist"/>
  </w:abstractNum>
  <w:abstractNum w:abstractNumId="37">
    <w:nsid w:val="57C32DBF"/>
    <w:multiLevelType w:val="multilevel"/>
    <w:tmpl w:val="A76C6892"/>
    <w:numStyleLink w:val="Bulletedlist"/>
  </w:abstractNum>
  <w:abstractNum w:abstractNumId="38">
    <w:nsid w:val="587A089B"/>
    <w:multiLevelType w:val="hybridMultilevel"/>
    <w:tmpl w:val="B4F4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0A68A8"/>
    <w:multiLevelType w:val="hybridMultilevel"/>
    <w:tmpl w:val="92D4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882FD7"/>
    <w:multiLevelType w:val="hybridMultilevel"/>
    <w:tmpl w:val="1A4C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717114"/>
    <w:multiLevelType w:val="hybridMultilevel"/>
    <w:tmpl w:val="964A008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2">
    <w:nsid w:val="65791B65"/>
    <w:multiLevelType w:val="hybridMultilevel"/>
    <w:tmpl w:val="7344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0634C8"/>
    <w:multiLevelType w:val="hybridMultilevel"/>
    <w:tmpl w:val="47DAD2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6F346F34"/>
    <w:multiLevelType w:val="multilevel"/>
    <w:tmpl w:val="A76C6892"/>
    <w:numStyleLink w:val="Bulletedlist"/>
  </w:abstractNum>
  <w:abstractNum w:abstractNumId="45">
    <w:nsid w:val="6F491805"/>
    <w:multiLevelType w:val="multilevel"/>
    <w:tmpl w:val="A76C6892"/>
    <w:numStyleLink w:val="Bulletedlist"/>
  </w:abstractNum>
  <w:abstractNum w:abstractNumId="46">
    <w:nsid w:val="705956BD"/>
    <w:multiLevelType w:val="hybridMultilevel"/>
    <w:tmpl w:val="9DE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0762AA4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D113EF9"/>
    <w:multiLevelType w:val="multilevel"/>
    <w:tmpl w:val="A76C6892"/>
    <w:numStyleLink w:val="Bulletedlist"/>
  </w:abstractNum>
  <w:num w:numId="1">
    <w:abstractNumId w:val="34"/>
  </w:num>
  <w:num w:numId="2">
    <w:abstractNumId w:val="28"/>
  </w:num>
  <w:num w:numId="3">
    <w:abstractNumId w:val="1"/>
  </w:num>
  <w:num w:numId="4">
    <w:abstractNumId w:val="47"/>
  </w:num>
  <w:num w:numId="5">
    <w:abstractNumId w:val="44"/>
  </w:num>
  <w:num w:numId="6">
    <w:abstractNumId w:val="15"/>
  </w:num>
  <w:num w:numId="7">
    <w:abstractNumId w:val="35"/>
  </w:num>
  <w:num w:numId="8">
    <w:abstractNumId w:val="36"/>
  </w:num>
  <w:num w:numId="9">
    <w:abstractNumId w:val="48"/>
  </w:num>
  <w:num w:numId="10">
    <w:abstractNumId w:val="4"/>
  </w:num>
  <w:num w:numId="11">
    <w:abstractNumId w:val="33"/>
  </w:num>
  <w:num w:numId="12">
    <w:abstractNumId w:val="17"/>
  </w:num>
  <w:num w:numId="13">
    <w:abstractNumId w:val="10"/>
  </w:num>
  <w:num w:numId="14">
    <w:abstractNumId w:val="26"/>
  </w:num>
  <w:num w:numId="15">
    <w:abstractNumId w:val="45"/>
  </w:num>
  <w:num w:numId="16">
    <w:abstractNumId w:val="25"/>
  </w:num>
  <w:num w:numId="17">
    <w:abstractNumId w:val="7"/>
  </w:num>
  <w:num w:numId="18">
    <w:abstractNumId w:val="27"/>
  </w:num>
  <w:num w:numId="19">
    <w:abstractNumId w:val="19"/>
  </w:num>
  <w:num w:numId="20">
    <w:abstractNumId w:val="20"/>
  </w:num>
  <w:num w:numId="21">
    <w:abstractNumId w:val="8"/>
  </w:num>
  <w:num w:numId="22">
    <w:abstractNumId w:val="14"/>
  </w:num>
  <w:num w:numId="23">
    <w:abstractNumId w:val="43"/>
  </w:num>
  <w:num w:numId="24">
    <w:abstractNumId w:val="30"/>
  </w:num>
  <w:num w:numId="25">
    <w:abstractNumId w:val="16"/>
  </w:num>
  <w:num w:numId="26">
    <w:abstractNumId w:val="5"/>
  </w:num>
  <w:num w:numId="27">
    <w:abstractNumId w:val="29"/>
  </w:num>
  <w:num w:numId="28">
    <w:abstractNumId w:val="22"/>
  </w:num>
  <w:num w:numId="29">
    <w:abstractNumId w:val="3"/>
  </w:num>
  <w:num w:numId="30">
    <w:abstractNumId w:val="2"/>
  </w:num>
  <w:num w:numId="31">
    <w:abstractNumId w:val="41"/>
  </w:num>
  <w:num w:numId="32">
    <w:abstractNumId w:val="12"/>
  </w:num>
  <w:num w:numId="33">
    <w:abstractNumId w:val="32"/>
  </w:num>
  <w:num w:numId="34">
    <w:abstractNumId w:val="6"/>
  </w:num>
  <w:num w:numId="35">
    <w:abstractNumId w:val="21"/>
  </w:num>
  <w:num w:numId="36">
    <w:abstractNumId w:val="24"/>
  </w:num>
  <w:num w:numId="37">
    <w:abstractNumId w:val="37"/>
  </w:num>
  <w:num w:numId="38">
    <w:abstractNumId w:val="18"/>
  </w:num>
  <w:num w:numId="39">
    <w:abstractNumId w:val="11"/>
  </w:num>
  <w:num w:numId="40">
    <w:abstractNumId w:val="31"/>
  </w:num>
  <w:num w:numId="41">
    <w:abstractNumId w:val="0"/>
  </w:num>
  <w:num w:numId="42">
    <w:abstractNumId w:val="46"/>
  </w:num>
  <w:num w:numId="43">
    <w:abstractNumId w:val="23"/>
  </w:num>
  <w:num w:numId="44">
    <w:abstractNumId w:val="38"/>
  </w:num>
  <w:num w:numId="45">
    <w:abstractNumId w:val="39"/>
  </w:num>
  <w:num w:numId="46">
    <w:abstractNumId w:val="9"/>
  </w:num>
  <w:num w:numId="47">
    <w:abstractNumId w:val="40"/>
  </w:num>
  <w:num w:numId="48">
    <w:abstractNumId w:val="42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F84"/>
    <w:rsid w:val="000009BA"/>
    <w:rsid w:val="0002390A"/>
    <w:rsid w:val="000321CA"/>
    <w:rsid w:val="00036117"/>
    <w:rsid w:val="0004584D"/>
    <w:rsid w:val="00072451"/>
    <w:rsid w:val="001209EA"/>
    <w:rsid w:val="001432A7"/>
    <w:rsid w:val="00144C40"/>
    <w:rsid w:val="001511CD"/>
    <w:rsid w:val="00155C06"/>
    <w:rsid w:val="0017322A"/>
    <w:rsid w:val="00184B53"/>
    <w:rsid w:val="00184BFB"/>
    <w:rsid w:val="0019026C"/>
    <w:rsid w:val="00194FCA"/>
    <w:rsid w:val="001F1FE4"/>
    <w:rsid w:val="00202153"/>
    <w:rsid w:val="00225E32"/>
    <w:rsid w:val="00250BA7"/>
    <w:rsid w:val="002629EC"/>
    <w:rsid w:val="0027551B"/>
    <w:rsid w:val="0027749A"/>
    <w:rsid w:val="0028669B"/>
    <w:rsid w:val="00286B09"/>
    <w:rsid w:val="002A33CB"/>
    <w:rsid w:val="002B42F2"/>
    <w:rsid w:val="002C1EAE"/>
    <w:rsid w:val="002D0C88"/>
    <w:rsid w:val="002D6D63"/>
    <w:rsid w:val="002F47C0"/>
    <w:rsid w:val="002F5852"/>
    <w:rsid w:val="00305BA5"/>
    <w:rsid w:val="00320524"/>
    <w:rsid w:val="00331ED2"/>
    <w:rsid w:val="003C030D"/>
    <w:rsid w:val="003D1348"/>
    <w:rsid w:val="003D30DD"/>
    <w:rsid w:val="003E3210"/>
    <w:rsid w:val="003F17A0"/>
    <w:rsid w:val="003F5D3E"/>
    <w:rsid w:val="004015C9"/>
    <w:rsid w:val="00417882"/>
    <w:rsid w:val="00423BBB"/>
    <w:rsid w:val="0044239D"/>
    <w:rsid w:val="00480F5D"/>
    <w:rsid w:val="00486D74"/>
    <w:rsid w:val="004A6777"/>
    <w:rsid w:val="004B48D2"/>
    <w:rsid w:val="004C0CB5"/>
    <w:rsid w:val="004D25AE"/>
    <w:rsid w:val="004D3F96"/>
    <w:rsid w:val="004F6216"/>
    <w:rsid w:val="004F6F87"/>
    <w:rsid w:val="005141A0"/>
    <w:rsid w:val="00514635"/>
    <w:rsid w:val="00521258"/>
    <w:rsid w:val="005221A8"/>
    <w:rsid w:val="00543F26"/>
    <w:rsid w:val="005601D8"/>
    <w:rsid w:val="00572B3F"/>
    <w:rsid w:val="005B37A2"/>
    <w:rsid w:val="005D2155"/>
    <w:rsid w:val="005E2411"/>
    <w:rsid w:val="00614C29"/>
    <w:rsid w:val="00630BB5"/>
    <w:rsid w:val="006445F2"/>
    <w:rsid w:val="00673E11"/>
    <w:rsid w:val="00687F6C"/>
    <w:rsid w:val="006922E8"/>
    <w:rsid w:val="00693A08"/>
    <w:rsid w:val="006B37FD"/>
    <w:rsid w:val="006E424B"/>
    <w:rsid w:val="006E6720"/>
    <w:rsid w:val="006E726D"/>
    <w:rsid w:val="00713DE1"/>
    <w:rsid w:val="0071517C"/>
    <w:rsid w:val="00734930"/>
    <w:rsid w:val="0075654A"/>
    <w:rsid w:val="007575F0"/>
    <w:rsid w:val="007677EA"/>
    <w:rsid w:val="007A1B7C"/>
    <w:rsid w:val="007A54B9"/>
    <w:rsid w:val="007B6435"/>
    <w:rsid w:val="007D5C35"/>
    <w:rsid w:val="007E0100"/>
    <w:rsid w:val="007E0744"/>
    <w:rsid w:val="007E5BA1"/>
    <w:rsid w:val="00814BE6"/>
    <w:rsid w:val="00817215"/>
    <w:rsid w:val="00842682"/>
    <w:rsid w:val="00874A01"/>
    <w:rsid w:val="00886F27"/>
    <w:rsid w:val="008912F5"/>
    <w:rsid w:val="008931FF"/>
    <w:rsid w:val="008A482D"/>
    <w:rsid w:val="008A5BDD"/>
    <w:rsid w:val="008A7B76"/>
    <w:rsid w:val="008E0F92"/>
    <w:rsid w:val="008E6382"/>
    <w:rsid w:val="00902A72"/>
    <w:rsid w:val="00933C1D"/>
    <w:rsid w:val="00936F84"/>
    <w:rsid w:val="00974C4C"/>
    <w:rsid w:val="00994813"/>
    <w:rsid w:val="009A5874"/>
    <w:rsid w:val="009F51BA"/>
    <w:rsid w:val="00A13975"/>
    <w:rsid w:val="00A332E5"/>
    <w:rsid w:val="00A5754B"/>
    <w:rsid w:val="00A613A8"/>
    <w:rsid w:val="00A65E10"/>
    <w:rsid w:val="00A76701"/>
    <w:rsid w:val="00A92D25"/>
    <w:rsid w:val="00AB250D"/>
    <w:rsid w:val="00AB5B26"/>
    <w:rsid w:val="00B00AE6"/>
    <w:rsid w:val="00B00B16"/>
    <w:rsid w:val="00B3555C"/>
    <w:rsid w:val="00B51CD2"/>
    <w:rsid w:val="00B53B12"/>
    <w:rsid w:val="00B60A37"/>
    <w:rsid w:val="00B75E6B"/>
    <w:rsid w:val="00B824F8"/>
    <w:rsid w:val="00B82708"/>
    <w:rsid w:val="00B84022"/>
    <w:rsid w:val="00BA3E0E"/>
    <w:rsid w:val="00BD4280"/>
    <w:rsid w:val="00BD4EFC"/>
    <w:rsid w:val="00BE6B15"/>
    <w:rsid w:val="00C02D57"/>
    <w:rsid w:val="00C22E49"/>
    <w:rsid w:val="00C343FA"/>
    <w:rsid w:val="00C42C03"/>
    <w:rsid w:val="00C71F47"/>
    <w:rsid w:val="00C727C5"/>
    <w:rsid w:val="00C77A92"/>
    <w:rsid w:val="00C94284"/>
    <w:rsid w:val="00CB75A4"/>
    <w:rsid w:val="00CC1C6F"/>
    <w:rsid w:val="00CD0C38"/>
    <w:rsid w:val="00CD688D"/>
    <w:rsid w:val="00CE26DC"/>
    <w:rsid w:val="00CE316E"/>
    <w:rsid w:val="00CE4943"/>
    <w:rsid w:val="00D00C63"/>
    <w:rsid w:val="00D05DC7"/>
    <w:rsid w:val="00D35F99"/>
    <w:rsid w:val="00D4625C"/>
    <w:rsid w:val="00D72C39"/>
    <w:rsid w:val="00D75AAE"/>
    <w:rsid w:val="00D902EE"/>
    <w:rsid w:val="00DA206F"/>
    <w:rsid w:val="00DF460E"/>
    <w:rsid w:val="00E01409"/>
    <w:rsid w:val="00E03172"/>
    <w:rsid w:val="00E251F6"/>
    <w:rsid w:val="00E344A1"/>
    <w:rsid w:val="00E50D09"/>
    <w:rsid w:val="00E50D87"/>
    <w:rsid w:val="00E71221"/>
    <w:rsid w:val="00E8119C"/>
    <w:rsid w:val="00E952C4"/>
    <w:rsid w:val="00EB3E11"/>
    <w:rsid w:val="00EB518C"/>
    <w:rsid w:val="00EC3CBB"/>
    <w:rsid w:val="00EC5DEB"/>
    <w:rsid w:val="00EC75B2"/>
    <w:rsid w:val="00EF597E"/>
    <w:rsid w:val="00F13427"/>
    <w:rsid w:val="00F22C8E"/>
    <w:rsid w:val="00F56BC1"/>
    <w:rsid w:val="00F80CB9"/>
    <w:rsid w:val="00FA122D"/>
    <w:rsid w:val="00FA70B6"/>
    <w:rsid w:val="00FD240E"/>
    <w:rsid w:val="00F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857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2A33CB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2A33CB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rsid w:val="0028669B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2A33C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3CB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842682"/>
    <w:pPr>
      <w:spacing w:before="120"/>
    </w:pPr>
    <w:rPr>
      <w:bCs/>
    </w:rPr>
  </w:style>
  <w:style w:type="character" w:customStyle="1" w:styleId="Heading2Char">
    <w:name w:val="Heading 2 Char"/>
    <w:basedOn w:val="1stlinewspaceCharChar"/>
    <w:link w:val="Heading2"/>
    <w:rsid w:val="002A33CB"/>
    <w:rPr>
      <w:rFonts w:ascii="Garamond" w:hAnsi="Garamond"/>
      <w:b/>
      <w:bCs/>
      <w:szCs w:val="24"/>
      <w:lang w:val="en-US" w:eastAsia="en-US" w:bidi="ar-SA"/>
    </w:rPr>
  </w:style>
  <w:style w:type="character" w:customStyle="1" w:styleId="Copyright">
    <w:name w:val="Copyright"/>
    <w:basedOn w:val="DefaultParagraphFont"/>
    <w:rsid w:val="002A33CB"/>
    <w:rPr>
      <w:sz w:val="16"/>
    </w:rPr>
  </w:style>
  <w:style w:type="character" w:customStyle="1" w:styleId="Heading4Char">
    <w:name w:val="Heading 4 Char"/>
    <w:basedOn w:val="DefaultParagraphFont"/>
    <w:link w:val="Heading4"/>
    <w:rsid w:val="002A33CB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CD688D"/>
    <w:pPr>
      <w:numPr>
        <w:numId w:val="40"/>
      </w:numPr>
      <w:spacing w:after="120"/>
    </w:pPr>
  </w:style>
  <w:style w:type="paragraph" w:customStyle="1" w:styleId="ContactInformation">
    <w:name w:val="Contact Information"/>
    <w:basedOn w:val="Heading3"/>
    <w:rsid w:val="0028669B"/>
    <w:pPr>
      <w:spacing w:before="20"/>
    </w:pPr>
  </w:style>
  <w:style w:type="character" w:styleId="Hyperlink">
    <w:name w:val="Hyperlink"/>
    <w:basedOn w:val="DefaultParagraphFont"/>
    <w:rsid w:val="002B42F2"/>
    <w:rPr>
      <w:color w:val="0000FF" w:themeColor="hyperlink"/>
      <w:u w:val="single"/>
    </w:r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basedOn w:val="DefaultParagraphFont"/>
    <w:link w:val="Bulletfir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1stlinewspaceCharChar">
    <w:name w:val="1st line w/space Char Char"/>
    <w:basedOn w:val="DefaultParagraphFont"/>
    <w:link w:val="1stlinewspace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4FCA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194FCA"/>
    <w:rPr>
      <w:rFonts w:ascii="Garamond" w:hAnsi="Garamond"/>
      <w:b/>
      <w:bCs/>
      <w:i/>
      <w:szCs w:val="24"/>
      <w:lang w:val="en-US" w:eastAsia="en-US" w:bidi="ar-SA"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paragraph" w:styleId="NoSpacing">
    <w:name w:val="No Spacing"/>
    <w:uiPriority w:val="1"/>
    <w:qFormat/>
    <w:rsid w:val="005E2411"/>
    <w:rPr>
      <w:rFonts w:ascii="Calibri" w:hAnsi="Calibri"/>
      <w:sz w:val="22"/>
      <w:szCs w:val="22"/>
    </w:rPr>
  </w:style>
  <w:style w:type="paragraph" w:customStyle="1" w:styleId="address">
    <w:name w:val="address"/>
    <w:basedOn w:val="Normal"/>
    <w:rsid w:val="005E2411"/>
    <w:pPr>
      <w:spacing w:before="0"/>
    </w:pPr>
    <w:rPr>
      <w:rFonts w:ascii="Calibri" w:hAnsi="Calibri"/>
      <w:szCs w:val="20"/>
    </w:rPr>
  </w:style>
  <w:style w:type="paragraph" w:styleId="ListParagraph">
    <w:name w:val="List Paragraph"/>
    <w:basedOn w:val="Normal"/>
    <w:uiPriority w:val="34"/>
    <w:qFormat/>
    <w:rsid w:val="00202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2A33CB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2A33CB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rsid w:val="0028669B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2A33C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3CB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842682"/>
    <w:pPr>
      <w:spacing w:before="120"/>
    </w:pPr>
    <w:rPr>
      <w:bCs/>
    </w:rPr>
  </w:style>
  <w:style w:type="character" w:customStyle="1" w:styleId="Heading2Char">
    <w:name w:val="Heading 2 Char"/>
    <w:basedOn w:val="1stlinewspaceCharChar"/>
    <w:link w:val="Heading2"/>
    <w:rsid w:val="002A33CB"/>
    <w:rPr>
      <w:rFonts w:ascii="Garamond" w:hAnsi="Garamond"/>
      <w:b/>
      <w:bCs/>
      <w:szCs w:val="24"/>
      <w:lang w:val="en-US" w:eastAsia="en-US" w:bidi="ar-SA"/>
    </w:rPr>
  </w:style>
  <w:style w:type="character" w:customStyle="1" w:styleId="Copyright">
    <w:name w:val="Copyright"/>
    <w:basedOn w:val="DefaultParagraphFont"/>
    <w:rsid w:val="002A33CB"/>
    <w:rPr>
      <w:sz w:val="16"/>
    </w:rPr>
  </w:style>
  <w:style w:type="character" w:customStyle="1" w:styleId="Heading4Char">
    <w:name w:val="Heading 4 Char"/>
    <w:basedOn w:val="DefaultParagraphFont"/>
    <w:link w:val="Heading4"/>
    <w:rsid w:val="002A33CB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CD688D"/>
    <w:pPr>
      <w:numPr>
        <w:numId w:val="40"/>
      </w:numPr>
      <w:spacing w:after="120"/>
    </w:pPr>
  </w:style>
  <w:style w:type="paragraph" w:customStyle="1" w:styleId="ContactInformation">
    <w:name w:val="Contact Information"/>
    <w:basedOn w:val="Heading3"/>
    <w:rsid w:val="0028669B"/>
    <w:pPr>
      <w:spacing w:before="20"/>
    </w:pPr>
  </w:style>
  <w:style w:type="character" w:styleId="Hyperlink">
    <w:name w:val="Hyperlink"/>
    <w:basedOn w:val="DefaultParagraphFont"/>
    <w:rsid w:val="002B42F2"/>
    <w:rPr>
      <w:color w:val="0000FF" w:themeColor="hyperlink"/>
      <w:u w:val="single"/>
    </w:r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basedOn w:val="DefaultParagraphFont"/>
    <w:link w:val="Bulletfir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1stlinewspaceCharChar">
    <w:name w:val="1st line w/space Char Char"/>
    <w:basedOn w:val="DefaultParagraphFont"/>
    <w:link w:val="1stlinewspace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4FCA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194FCA"/>
    <w:rPr>
      <w:rFonts w:ascii="Garamond" w:hAnsi="Garamond"/>
      <w:b/>
      <w:bCs/>
      <w:i/>
      <w:szCs w:val="24"/>
      <w:lang w:val="en-US" w:eastAsia="en-US" w:bidi="ar-SA"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paragraph" w:styleId="NoSpacing">
    <w:name w:val="No Spacing"/>
    <w:uiPriority w:val="1"/>
    <w:qFormat/>
    <w:rsid w:val="005E2411"/>
    <w:rPr>
      <w:rFonts w:ascii="Calibri" w:hAnsi="Calibri"/>
      <w:sz w:val="22"/>
      <w:szCs w:val="22"/>
    </w:rPr>
  </w:style>
  <w:style w:type="paragraph" w:customStyle="1" w:styleId="address">
    <w:name w:val="address"/>
    <w:basedOn w:val="Normal"/>
    <w:rsid w:val="005E2411"/>
    <w:pPr>
      <w:spacing w:before="0"/>
    </w:pPr>
    <w:rPr>
      <w:rFonts w:ascii="Calibri" w:hAnsi="Calibri"/>
      <w:szCs w:val="20"/>
    </w:rPr>
  </w:style>
  <w:style w:type="paragraph" w:styleId="ListParagraph">
    <w:name w:val="List Paragraph"/>
    <w:basedOn w:val="Normal"/>
    <w:uiPriority w:val="34"/>
    <w:qFormat/>
    <w:rsid w:val="0020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upp\AppData\Roaming\Microsoft\Templates\Functional%20resume%20emphasizing%20edu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F1D2A-5C4F-8446-960F-53E532D77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\Users\egupp\AppData\Roaming\Microsoft\Templates\Functional resume emphasizing education.dot</Template>
  <TotalTime>128</TotalTime>
  <Pages>2</Pages>
  <Words>487</Words>
  <Characters>2777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Gupp</dc:creator>
  <cp:lastModifiedBy>qwerty askii</cp:lastModifiedBy>
  <cp:revision>26</cp:revision>
  <cp:lastPrinted>2016-02-26T20:47:00Z</cp:lastPrinted>
  <dcterms:created xsi:type="dcterms:W3CDTF">2016-02-26T19:54:00Z</dcterms:created>
  <dcterms:modified xsi:type="dcterms:W3CDTF">2016-03-17T00:24:00Z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TC063694331033</vt:lpwstr>
  </property>
</Properties>
</file>