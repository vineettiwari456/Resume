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F0BF3B8CD5DE40CBA80EE50A5CE971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C7A5F" w:rsidRDefault="009D3642">
          <w:pPr>
            <w:pStyle w:val="Title"/>
          </w:pPr>
          <w:r>
            <w:t>Thomson Nguyen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DC7A5F" w:rsidTr="00DC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C7A5F" w:rsidRDefault="00DC7A5F"/>
        </w:tc>
        <w:tc>
          <w:tcPr>
            <w:tcW w:w="4087" w:type="pct"/>
          </w:tcPr>
          <w:p w:rsidR="00DC7A5F" w:rsidRDefault="00DC7A5F"/>
        </w:tc>
      </w:tr>
      <w:tr w:rsidR="00DC7A5F" w:rsidTr="00DC7A5F">
        <w:tc>
          <w:tcPr>
            <w:tcW w:w="913" w:type="pct"/>
          </w:tcPr>
          <w:p w:rsidR="00DC7A5F" w:rsidRDefault="00DC7A5F"/>
        </w:tc>
        <w:tc>
          <w:tcPr>
            <w:tcW w:w="4087" w:type="pct"/>
          </w:tcPr>
          <w:p w:rsidR="00DC7A5F" w:rsidRDefault="009D3642" w:rsidP="009D3642">
            <w:pPr>
              <w:pStyle w:val="ContactInfo"/>
            </w:pPr>
            <w:r>
              <w:t>10671 Claussen Street, Garden Grove,CA 92840</w:t>
            </w:r>
            <w:r w:rsidR="00291A88">
              <w:t> </w:t>
            </w:r>
            <w:r w:rsidR="00291A88">
              <w:rPr>
                <w:color w:val="A6A6A6" w:themeColor="background1" w:themeShade="A6"/>
              </w:rPr>
              <w:t>|</w:t>
            </w:r>
            <w:r w:rsidR="00291A88">
              <w:t> </w:t>
            </w:r>
            <w:r>
              <w:t>1(714)2514633</w:t>
            </w:r>
            <w:r w:rsidR="00291A88">
              <w:t> </w:t>
            </w:r>
            <w:r w:rsidR="00291A88">
              <w:rPr>
                <w:color w:val="A6A6A6" w:themeColor="background1" w:themeShade="A6"/>
              </w:rPr>
              <w:t>|</w:t>
            </w:r>
            <w:r w:rsidR="00291A88">
              <w:t> </w:t>
            </w:r>
            <w:r>
              <w:t>thomsonguyen1990@gmail.com</w:t>
            </w:r>
          </w:p>
        </w:tc>
      </w:tr>
    </w:tbl>
    <w:p w:rsidR="00DC7A5F" w:rsidRDefault="00291A88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DC7A5F" w:rsidTr="00DC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C7A5F" w:rsidRDefault="00DC7A5F"/>
        </w:tc>
        <w:tc>
          <w:tcPr>
            <w:tcW w:w="4087" w:type="pct"/>
          </w:tcPr>
          <w:p w:rsidR="00DC7A5F" w:rsidRDefault="00DC7A5F"/>
        </w:tc>
      </w:tr>
      <w:tr w:rsidR="00DC7A5F" w:rsidTr="00DC7A5F">
        <w:tc>
          <w:tcPr>
            <w:tcW w:w="913" w:type="pct"/>
          </w:tcPr>
          <w:p w:rsidR="00DC7A5F" w:rsidRDefault="00DC7A5F"/>
        </w:tc>
        <w:tc>
          <w:tcPr>
            <w:tcW w:w="4087" w:type="pct"/>
          </w:tcPr>
          <w:p w:rsidR="00DC7A5F" w:rsidRDefault="00A54349" w:rsidP="00A54349">
            <w:r>
              <w:t>I am seeking opportunity to work with this company. I hoping to be an asset to this company.</w:t>
            </w:r>
            <w:bookmarkStart w:id="0" w:name="_GoBack"/>
            <w:bookmarkEnd w:id="0"/>
          </w:p>
        </w:tc>
      </w:tr>
    </w:tbl>
    <w:p w:rsidR="00DC7A5F" w:rsidRDefault="00291A88">
      <w:pPr>
        <w:pStyle w:val="SectionHeading"/>
      </w:pPr>
      <w:r>
        <w:t xml:space="preserve">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DC7A5F" w:rsidTr="00DC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C7A5F" w:rsidRDefault="00DC7A5F"/>
        </w:tc>
        <w:tc>
          <w:tcPr>
            <w:tcW w:w="4087" w:type="pct"/>
          </w:tcPr>
          <w:p w:rsidR="00DC7A5F" w:rsidRDefault="00DC7A5F"/>
        </w:tc>
      </w:tr>
      <w:tr w:rsidR="00DC7A5F" w:rsidTr="00DC7A5F">
        <w:tc>
          <w:tcPr>
            <w:tcW w:w="913" w:type="pct"/>
          </w:tcPr>
          <w:p w:rsidR="00DC7A5F" w:rsidRDefault="00DC7A5F"/>
        </w:tc>
        <w:tc>
          <w:tcPr>
            <w:tcW w:w="4087" w:type="pct"/>
          </w:tcPr>
          <w:p w:rsidR="00DC7A5F" w:rsidRDefault="00DC7A5F">
            <w:pPr>
              <w:pStyle w:val="Subsection"/>
            </w:pPr>
          </w:p>
          <w:p w:rsidR="00DC7A5F" w:rsidRDefault="00DC7A5F" w:rsidP="00B71A96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07DCAAD1532646DE8C7DCE0BB1524A45"/>
              </w:placeholder>
              <w15:repeatingSectionItem/>
            </w:sdtPr>
            <w:sdtEndPr/>
            <w:sdtContent>
              <w:tr w:rsidR="00DC7A5F" w:rsidTr="00DC7A5F">
                <w:tc>
                  <w:tcPr>
                    <w:tcW w:w="913" w:type="pct"/>
                  </w:tcPr>
                  <w:p w:rsidR="00DC7A5F" w:rsidRDefault="00DC7A5F"/>
                </w:tc>
                <w:tc>
                  <w:tcPr>
                    <w:tcW w:w="4087" w:type="pct"/>
                  </w:tcPr>
                  <w:p w:rsidR="00B71A96" w:rsidRDefault="00B71A96">
                    <w:pPr>
                      <w:pStyle w:val="Subsection"/>
                    </w:pPr>
                    <w:r>
                      <w:t>Endless drive- I never give up on my education and I graduate in 2014</w:t>
                    </w:r>
                  </w:p>
                  <w:p w:rsidR="00DC7A5F" w:rsidRDefault="00DC7A5F" w:rsidP="00B71A96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</w:sdtContent>
      </w:sdt>
    </w:tbl>
    <w:p w:rsidR="00DC7A5F" w:rsidRDefault="00291A88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DC7A5F" w:rsidTr="00DC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C7A5F" w:rsidRDefault="00DC7A5F">
            <w:pPr>
              <w:spacing w:line="240" w:lineRule="auto"/>
            </w:pPr>
          </w:p>
        </w:tc>
        <w:tc>
          <w:tcPr>
            <w:tcW w:w="4087" w:type="pct"/>
          </w:tcPr>
          <w:p w:rsidR="00DC7A5F" w:rsidRDefault="00DC7A5F">
            <w:pPr>
              <w:spacing w:line="240" w:lineRule="auto"/>
            </w:pPr>
          </w:p>
        </w:tc>
      </w:tr>
      <w:tr w:rsidR="00DC7A5F" w:rsidTr="00DC7A5F">
        <w:tc>
          <w:tcPr>
            <w:tcW w:w="913" w:type="pct"/>
          </w:tcPr>
          <w:p w:rsidR="00DC7A5F" w:rsidRDefault="00B71A96" w:rsidP="00B71A96">
            <w:pPr>
              <w:pStyle w:val="Date"/>
            </w:pPr>
            <w:r>
              <w:t>No experience</w:t>
            </w:r>
          </w:p>
        </w:tc>
        <w:tc>
          <w:tcPr>
            <w:tcW w:w="4087" w:type="pct"/>
          </w:tcPr>
          <w:p w:rsidR="00DC7A5F" w:rsidRDefault="00291A88">
            <w:pPr>
              <w:pStyle w:val="Subsection"/>
            </w:pPr>
            <w:r>
              <w:t>  </w:t>
            </w:r>
          </w:p>
          <w:p w:rsidR="00DC7A5F" w:rsidRDefault="00DC7A5F" w:rsidP="00B71A96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07DCAAD1532646DE8C7DCE0BB1524A45"/>
              </w:placeholder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DC7A5F" w:rsidTr="00DC7A5F">
                <w:tc>
                  <w:tcPr>
                    <w:tcW w:w="913" w:type="pct"/>
                  </w:tcPr>
                  <w:p w:rsidR="00DC7A5F" w:rsidRDefault="00DC7A5F" w:rsidP="00B71A96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:rsidR="00DC7A5F" w:rsidRDefault="00DC7A5F" w:rsidP="00B71A96">
                    <w:pPr>
                      <w:pStyle w:val="Subsection"/>
                    </w:pPr>
                  </w:p>
                </w:tc>
              </w:tr>
            </w:sdtContent>
          </w:sdt>
        </w:sdtContent>
      </w:sdt>
    </w:tbl>
    <w:p w:rsidR="00DC7A5F" w:rsidRDefault="00291A88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DC7A5F" w:rsidTr="00DC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DC7A5F" w:rsidRDefault="00DC7A5F">
            <w:pPr>
              <w:spacing w:line="240" w:lineRule="auto"/>
            </w:pPr>
          </w:p>
        </w:tc>
        <w:tc>
          <w:tcPr>
            <w:tcW w:w="4087" w:type="pct"/>
          </w:tcPr>
          <w:p w:rsidR="00DC7A5F" w:rsidRDefault="00DC7A5F">
            <w:pPr>
              <w:spacing w:line="240" w:lineRule="auto"/>
            </w:pPr>
          </w:p>
        </w:tc>
      </w:tr>
      <w:tr w:rsidR="00DC7A5F" w:rsidTr="00DC7A5F">
        <w:tc>
          <w:tcPr>
            <w:tcW w:w="913" w:type="pct"/>
          </w:tcPr>
          <w:p w:rsidR="00DC7A5F" w:rsidRDefault="0035583B" w:rsidP="0035583B">
            <w:pPr>
              <w:pStyle w:val="Date"/>
            </w:pPr>
            <w:r>
              <w:t>5/17/2014</w:t>
            </w:r>
          </w:p>
        </w:tc>
        <w:tc>
          <w:tcPr>
            <w:tcW w:w="4087" w:type="pct"/>
          </w:tcPr>
          <w:p w:rsidR="00DC7A5F" w:rsidRDefault="0035583B" w:rsidP="0035583B">
            <w:pPr>
              <w:pStyle w:val="Subsection"/>
            </w:pPr>
            <w:r>
              <w:t xml:space="preserve">Finance Bachelor degree, </w:t>
            </w:r>
            <w:r w:rsidRPr="0035583B">
              <w:rPr>
                <w:i/>
              </w:rPr>
              <w:t>CSUF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07DCAAD1532646DE8C7DCE0BB1524A45"/>
              </w:placeholder>
              <w15:repeatingSectionItem/>
            </w:sdtPr>
            <w:sdtEndPr/>
            <w:sdtContent>
              <w:tr w:rsidR="00DC7A5F" w:rsidTr="00DC7A5F">
                <w:tc>
                  <w:tcPr>
                    <w:tcW w:w="913" w:type="pct"/>
                  </w:tcPr>
                  <w:p w:rsidR="00DC7A5F" w:rsidRDefault="00F56EBE">
                    <w:pPr>
                      <w:pStyle w:val="Date"/>
                    </w:pPr>
                    <w:sdt>
                      <w:sdtPr>
                        <w:id w:val="-468750273"/>
                        <w:placeholder>
                          <w:docPart w:val="E03E608501BD4210BDC5A7C4F51CA6BD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291A88">
                          <w:t>[Dates]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DC7A5F" w:rsidRDefault="0035583B" w:rsidP="0035583B">
                    <w:pPr>
                      <w:pStyle w:val="Subsection"/>
                    </w:pPr>
                    <w:r>
                      <w:t>High  School degree</w:t>
                    </w:r>
                    <w:r w:rsidR="00291A88">
                      <w:t>,  </w:t>
                    </w:r>
                    <w:r>
                      <w:rPr>
                        <w:rStyle w:val="Emphasis"/>
                      </w:rPr>
                      <w:t>Garden Grove High School</w:t>
                    </w:r>
                  </w:p>
                </w:tc>
              </w:tr>
            </w:sdtContent>
          </w:sdt>
        </w:sdtContent>
      </w:sdt>
    </w:tbl>
    <w:p w:rsidR="00DC7A5F" w:rsidRDefault="00DC7A5F"/>
    <w:sectPr w:rsidR="00DC7A5F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EBE" w:rsidRDefault="00F56EBE">
      <w:pPr>
        <w:spacing w:after="0"/>
      </w:pPr>
      <w:r>
        <w:separator/>
      </w:r>
    </w:p>
    <w:p w:rsidR="00F56EBE" w:rsidRDefault="00F56EBE"/>
  </w:endnote>
  <w:endnote w:type="continuationSeparator" w:id="0">
    <w:p w:rsidR="00F56EBE" w:rsidRDefault="00F56EBE">
      <w:pPr>
        <w:spacing w:after="0"/>
      </w:pPr>
      <w:r>
        <w:continuationSeparator/>
      </w:r>
    </w:p>
    <w:p w:rsidR="00F56EBE" w:rsidRDefault="00F56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A5F" w:rsidRDefault="00291A88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EBE" w:rsidRDefault="00F56EBE">
      <w:pPr>
        <w:spacing w:after="0"/>
      </w:pPr>
      <w:r>
        <w:separator/>
      </w:r>
    </w:p>
    <w:p w:rsidR="00F56EBE" w:rsidRDefault="00F56EBE"/>
  </w:footnote>
  <w:footnote w:type="continuationSeparator" w:id="0">
    <w:p w:rsidR="00F56EBE" w:rsidRDefault="00F56EBE">
      <w:pPr>
        <w:spacing w:after="0"/>
      </w:pPr>
      <w:r>
        <w:continuationSeparator/>
      </w:r>
    </w:p>
    <w:p w:rsidR="00F56EBE" w:rsidRDefault="00F56EB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42"/>
    <w:rsid w:val="000358C4"/>
    <w:rsid w:val="00291A88"/>
    <w:rsid w:val="0035583B"/>
    <w:rsid w:val="009D3642"/>
    <w:rsid w:val="00A54349"/>
    <w:rsid w:val="00B71A96"/>
    <w:rsid w:val="00DC7A5F"/>
    <w:rsid w:val="00EC43DD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B8432-7E74-4F90-B6B4-9F17A03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s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BF3B8CD5DE40CBA80EE50A5CE97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6B89-F753-4F6A-B5AE-1C0D87670946}"/>
      </w:docPartPr>
      <w:docPartBody>
        <w:p w:rsidR="00BC14E8" w:rsidRDefault="00222E0F">
          <w:pPr>
            <w:pStyle w:val="F0BF3B8CD5DE40CBA80EE50A5CE9716E"/>
          </w:pPr>
          <w:r>
            <w:t>[Your Name]</w:t>
          </w:r>
        </w:p>
      </w:docPartBody>
    </w:docPart>
    <w:docPart>
      <w:docPartPr>
        <w:name w:val="07DCAAD1532646DE8C7DCE0BB1524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A5BE-3BA1-4A9B-9F8A-027A11748C05}"/>
      </w:docPartPr>
      <w:docPartBody>
        <w:p w:rsidR="00BC14E8" w:rsidRDefault="00222E0F">
          <w:pPr>
            <w:pStyle w:val="07DCAAD1532646DE8C7DCE0BB1524A4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3E608501BD4210BDC5A7C4F51C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9F2F2-DE45-4872-8DE3-AB60D9FAF7E7}"/>
      </w:docPartPr>
      <w:docPartBody>
        <w:p w:rsidR="00BC14E8" w:rsidRDefault="00222E0F">
          <w:pPr>
            <w:pStyle w:val="E03E608501BD4210BDC5A7C4F51CA6BD"/>
          </w:pPr>
          <w:r>
            <w:t>[Dates]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0F"/>
    <w:rsid w:val="00222E0F"/>
    <w:rsid w:val="009D17EB"/>
    <w:rsid w:val="00BC14E8"/>
    <w:rsid w:val="00C64CF4"/>
    <w:rsid w:val="00F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F3B8CD5DE40CBA80EE50A5CE9716E">
    <w:name w:val="F0BF3B8CD5DE40CBA80EE50A5CE9716E"/>
  </w:style>
  <w:style w:type="paragraph" w:customStyle="1" w:styleId="D67242B890564982B3C9EE6732E81399">
    <w:name w:val="D67242B890564982B3C9EE6732E81399"/>
  </w:style>
  <w:style w:type="paragraph" w:customStyle="1" w:styleId="B7DD0180219A43629C37E2C2E6B50DF9">
    <w:name w:val="B7DD0180219A43629C37E2C2E6B50DF9"/>
  </w:style>
  <w:style w:type="paragraph" w:customStyle="1" w:styleId="E1A9CFDCFD974AADB5CDB60DFBCE5E81">
    <w:name w:val="E1A9CFDCFD974AADB5CDB60DFBCE5E81"/>
  </w:style>
  <w:style w:type="paragraph" w:customStyle="1" w:styleId="CD416AEBD66A4FF2906CBBB6349B5747">
    <w:name w:val="CD416AEBD66A4FF2906CBBB6349B5747"/>
  </w:style>
  <w:style w:type="paragraph" w:customStyle="1" w:styleId="F173BE6AF94B464DB8E12C01948AF283">
    <w:name w:val="F173BE6AF94B464DB8E12C01948AF28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DCAAD1532646DE8C7DCE0BB1524A45">
    <w:name w:val="07DCAAD1532646DE8C7DCE0BB1524A45"/>
  </w:style>
  <w:style w:type="paragraph" w:customStyle="1" w:styleId="2E286BE24427446E851F63C0638DEDAE">
    <w:name w:val="2E286BE24427446E851F63C0638DEDAE"/>
  </w:style>
  <w:style w:type="paragraph" w:customStyle="1" w:styleId="E03E608501BD4210BDC5A7C4F51CA6BD">
    <w:name w:val="E03E608501BD4210BDC5A7C4F51CA6BD"/>
  </w:style>
  <w:style w:type="paragraph" w:customStyle="1" w:styleId="8359625D268E4363AD94CA68238E8394">
    <w:name w:val="8359625D268E4363AD94CA68238E8394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36B933B6AA32477D883FBF1F9DFCF681">
    <w:name w:val="36B933B6AA32477D883FBF1F9DFCF681"/>
  </w:style>
  <w:style w:type="paragraph" w:customStyle="1" w:styleId="0A9F8BEF30AE4606B4ED1BCC68FB38C6">
    <w:name w:val="0A9F8BEF30AE4606B4ED1BCC68FB38C6"/>
  </w:style>
  <w:style w:type="paragraph" w:customStyle="1" w:styleId="0313A3327F164AB0BFAB86D0428C8B12">
    <w:name w:val="0313A3327F164AB0BFAB86D0428C8B12"/>
  </w:style>
  <w:style w:type="paragraph" w:customStyle="1" w:styleId="2CE7021B9D534956ADE820C3F2B941D1">
    <w:name w:val="2CE7021B9D534956ADE820C3F2B941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Thomson Nguyen</dc:creator>
  <cp:keywords/>
  <cp:lastModifiedBy>Thomson Nguyen</cp:lastModifiedBy>
  <cp:revision>4</cp:revision>
  <dcterms:created xsi:type="dcterms:W3CDTF">2014-10-22T18:29:00Z</dcterms:created>
  <dcterms:modified xsi:type="dcterms:W3CDTF">2016-01-13T20:20:00Z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