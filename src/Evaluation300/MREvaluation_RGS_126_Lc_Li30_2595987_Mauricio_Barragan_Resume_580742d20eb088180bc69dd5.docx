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ED" w:rsidRPr="00113599" w:rsidRDefault="00AD3D1A" w:rsidP="00D52C55">
      <w:pPr>
        <w:pStyle w:val="Title"/>
        <w:jc w:val="center"/>
        <w:rPr>
          <w:rFonts w:ascii="Arial" w:hAnsi="Arial" w:cs="Arial"/>
        </w:rPr>
      </w:pPr>
      <w:r>
        <w:t>‍‍</w:t>
      </w:r>
      <w:sdt>
        <w:sdtPr>
          <w:rPr>
            <w:rFonts w:ascii="Arial" w:hAnsi="Arial" w:cs="Arial"/>
            <w:color w:val="auto"/>
            <w:sz w:val="96"/>
            <w:szCs w:val="96"/>
          </w:rPr>
          <w:alias w:val="Your Name"/>
          <w:tag w:val=""/>
          <w:id w:val="1246310863"/>
          <w:placeholder>
            <w:docPart w:val="199BCEC084A14FD59499469B9FEDACE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51FC0" w:rsidRPr="00335997">
            <w:rPr>
              <w:rFonts w:ascii="Arial" w:hAnsi="Arial" w:cs="Arial"/>
              <w:color w:val="auto"/>
              <w:sz w:val="96"/>
              <w:szCs w:val="96"/>
            </w:rPr>
            <w:t>Mauricio Barragan</w:t>
          </w:r>
        </w:sdtContent>
      </w:sdt>
    </w:p>
    <w:p w:rsidR="004844ED" w:rsidRPr="00113599" w:rsidRDefault="00527068" w:rsidP="00D162D6">
      <w:pPr>
        <w:spacing w:after="0"/>
        <w:jc w:val="center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alias w:val="Address"/>
          <w:tag w:val=""/>
          <w:id w:val="-593780209"/>
          <w:placeholder>
            <w:docPart w:val="6FABFD535F4C43098F64FC8DD2543FF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51FC0">
            <w:rPr>
              <w:rFonts w:ascii="Arial" w:hAnsi="Arial" w:cs="Arial"/>
              <w:sz w:val="24"/>
              <w:szCs w:val="24"/>
            </w:rPr>
            <w:t>314 Miltonia St.</w:t>
          </w:r>
        </w:sdtContent>
      </w:sdt>
      <w:r w:rsidR="00B51FC0">
        <w:rPr>
          <w:rFonts w:ascii="Arial" w:hAnsi="Arial" w:cs="Arial"/>
          <w:sz w:val="24"/>
          <w:szCs w:val="24"/>
        </w:rPr>
        <w:t xml:space="preserve"> Linden, NJ 07036</w:t>
      </w:r>
      <w:r w:rsidR="00AD3D1A" w:rsidRPr="00113599">
        <w:rPr>
          <w:rFonts w:ascii="Arial" w:hAnsi="Arial" w:cs="Arial"/>
          <w:sz w:val="24"/>
          <w:szCs w:val="24"/>
        </w:rPr>
        <w:t> | </w:t>
      </w:r>
      <w:sdt>
        <w:sdtPr>
          <w:rPr>
            <w:rFonts w:ascii="Arial" w:hAnsi="Arial" w:cs="Arial"/>
            <w:sz w:val="24"/>
            <w:szCs w:val="24"/>
          </w:rPr>
          <w:alias w:val="Telephone"/>
          <w:tag w:val=""/>
          <w:id w:val="-1416317146"/>
          <w:placeholder>
            <w:docPart w:val="1AED9BB3E14449E283F2A1C1ECC583D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51FC0">
            <w:rPr>
              <w:rFonts w:ascii="Arial" w:hAnsi="Arial" w:cs="Arial"/>
              <w:sz w:val="24"/>
              <w:szCs w:val="24"/>
            </w:rPr>
            <w:t>(973)558-3171</w:t>
          </w:r>
        </w:sdtContent>
      </w:sdt>
      <w:r w:rsidR="00AD3D1A" w:rsidRPr="00113599">
        <w:rPr>
          <w:rFonts w:ascii="Arial" w:hAnsi="Arial" w:cs="Arial"/>
          <w:sz w:val="24"/>
          <w:szCs w:val="24"/>
        </w:rPr>
        <w:t> | </w:t>
      </w:r>
      <w:sdt>
        <w:sdtPr>
          <w:rPr>
            <w:rFonts w:ascii="Arial" w:hAnsi="Arial" w:cs="Arial"/>
            <w:sz w:val="24"/>
            <w:szCs w:val="24"/>
          </w:rPr>
          <w:alias w:val="Email"/>
          <w:tag w:val=""/>
          <w:id w:val="-391963670"/>
          <w:placeholder>
            <w:docPart w:val="12DEA7AD2F8B4832A557F0A57AD8C64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51FC0">
            <w:rPr>
              <w:rFonts w:ascii="Arial" w:hAnsi="Arial" w:cs="Arial"/>
              <w:sz w:val="24"/>
              <w:szCs w:val="24"/>
            </w:rPr>
            <w:t>mauriciofbarragan@hotmail.com</w:t>
          </w:r>
        </w:sdtContent>
      </w:sdt>
    </w:p>
    <w:p w:rsidR="004844ED" w:rsidRPr="00335997" w:rsidRDefault="00D52C55">
      <w:pPr>
        <w:pStyle w:val="SectionHeading"/>
        <w:spacing w:before="720"/>
        <w:rPr>
          <w:rFonts w:ascii="Arial" w:hAnsi="Arial" w:cs="Arial"/>
          <w:i/>
          <w:color w:val="auto"/>
          <w:sz w:val="40"/>
          <w:szCs w:val="40"/>
        </w:rPr>
      </w:pPr>
      <w:r w:rsidRPr="00335997">
        <w:rPr>
          <w:rFonts w:ascii="Arial" w:hAnsi="Arial" w:cs="Arial"/>
          <w:i/>
          <w:color w:val="auto"/>
          <w:sz w:val="40"/>
          <w:szCs w:val="40"/>
        </w:rPr>
        <w:t>-</w:t>
      </w:r>
      <w:r w:rsidR="00AD3D1A" w:rsidRPr="00335997">
        <w:rPr>
          <w:rFonts w:ascii="Arial" w:hAnsi="Arial" w:cs="Arial"/>
          <w:i/>
          <w:color w:val="auto"/>
          <w:sz w:val="40"/>
          <w:szCs w:val="40"/>
        </w:rPr>
        <w:t>Objective</w:t>
      </w:r>
      <w:r w:rsidRPr="00335997">
        <w:rPr>
          <w:rFonts w:ascii="Arial" w:hAnsi="Arial" w:cs="Arial"/>
          <w:i/>
          <w:color w:val="auto"/>
          <w:sz w:val="40"/>
          <w:szCs w:val="40"/>
        </w:rPr>
        <w:t>:</w:t>
      </w:r>
    </w:p>
    <w:p w:rsidR="004844ED" w:rsidRPr="00113599" w:rsidRDefault="00B51FC0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Complete all assigned tasks in</w:t>
      </w:r>
      <w:r w:rsidR="001A0C21">
        <w:rPr>
          <w:rFonts w:ascii="Arial" w:hAnsi="Arial" w:cs="Arial"/>
          <w:sz w:val="32"/>
          <w:szCs w:val="32"/>
        </w:rPr>
        <w:t xml:space="preserve"> the most efficient </w:t>
      </w:r>
      <w:r w:rsidR="00605F1F">
        <w:rPr>
          <w:rFonts w:ascii="Arial" w:hAnsi="Arial" w:cs="Arial"/>
          <w:sz w:val="32"/>
          <w:szCs w:val="32"/>
        </w:rPr>
        <w:t>and e</w:t>
      </w:r>
      <w:r w:rsidR="00F26B3C">
        <w:rPr>
          <w:rFonts w:ascii="Arial" w:hAnsi="Arial" w:cs="Arial"/>
          <w:sz w:val="32"/>
          <w:szCs w:val="32"/>
        </w:rPr>
        <w:t>ffective</w:t>
      </w:r>
      <w:r>
        <w:rPr>
          <w:rFonts w:ascii="Arial" w:hAnsi="Arial" w:cs="Arial"/>
          <w:sz w:val="32"/>
          <w:szCs w:val="32"/>
        </w:rPr>
        <w:t xml:space="preserve"> way.  </w:t>
      </w:r>
    </w:p>
    <w:p w:rsidR="004844ED" w:rsidRPr="00335997" w:rsidRDefault="00D52C55" w:rsidP="00B51FC0">
      <w:pPr>
        <w:pStyle w:val="SectionHeading"/>
        <w:rPr>
          <w:rFonts w:ascii="Arial" w:hAnsi="Arial" w:cs="Arial"/>
          <w:i/>
          <w:color w:val="auto"/>
          <w:sz w:val="40"/>
          <w:szCs w:val="40"/>
        </w:rPr>
      </w:pPr>
      <w:r w:rsidRPr="00335997">
        <w:rPr>
          <w:rFonts w:ascii="Arial" w:hAnsi="Arial" w:cs="Arial"/>
          <w:i/>
          <w:color w:val="auto"/>
          <w:sz w:val="40"/>
          <w:szCs w:val="40"/>
        </w:rPr>
        <w:t>-</w:t>
      </w:r>
      <w:r w:rsidR="00AD3D1A" w:rsidRPr="00335997">
        <w:rPr>
          <w:rFonts w:ascii="Arial" w:hAnsi="Arial" w:cs="Arial"/>
          <w:i/>
          <w:color w:val="auto"/>
          <w:sz w:val="40"/>
          <w:szCs w:val="40"/>
        </w:rPr>
        <w:t>Education</w:t>
      </w:r>
      <w:r w:rsidRPr="00335997">
        <w:rPr>
          <w:rFonts w:ascii="Arial" w:hAnsi="Arial" w:cs="Arial"/>
          <w:i/>
          <w:color w:val="auto"/>
          <w:sz w:val="40"/>
          <w:szCs w:val="40"/>
        </w:rPr>
        <w:t>:</w:t>
      </w:r>
    </w:p>
    <w:p w:rsidR="00C650A2" w:rsidRPr="00DE710C" w:rsidRDefault="00DE710C" w:rsidP="00DE710C">
      <w:pPr>
        <w:rPr>
          <w:sz w:val="32"/>
          <w:szCs w:val="32"/>
        </w:rPr>
      </w:pPr>
      <w:r>
        <w:rPr>
          <w:sz w:val="32"/>
          <w:szCs w:val="32"/>
        </w:rPr>
        <w:t>Continuing e</w:t>
      </w:r>
      <w:r w:rsidR="00984B37">
        <w:rPr>
          <w:sz w:val="32"/>
          <w:szCs w:val="32"/>
        </w:rPr>
        <w:t xml:space="preserve">ducation at </w:t>
      </w:r>
      <w:r>
        <w:rPr>
          <w:sz w:val="32"/>
          <w:szCs w:val="32"/>
        </w:rPr>
        <w:t>Kean University</w:t>
      </w:r>
      <w:r w:rsidR="00984B37">
        <w:rPr>
          <w:sz w:val="32"/>
          <w:szCs w:val="32"/>
        </w:rPr>
        <w:t xml:space="preserve"> (Economics)</w:t>
      </w:r>
      <w:r>
        <w:rPr>
          <w:sz w:val="32"/>
          <w:szCs w:val="32"/>
        </w:rPr>
        <w:t>.</w:t>
      </w:r>
    </w:p>
    <w:p w:rsidR="004844ED" w:rsidRPr="00335997" w:rsidRDefault="00D52C55">
      <w:pPr>
        <w:pStyle w:val="SectionHeading"/>
        <w:rPr>
          <w:rFonts w:ascii="Arial" w:hAnsi="Arial" w:cs="Arial"/>
          <w:i/>
          <w:color w:val="auto"/>
          <w:sz w:val="40"/>
          <w:szCs w:val="40"/>
        </w:rPr>
      </w:pPr>
      <w:r w:rsidRPr="00335997">
        <w:rPr>
          <w:rFonts w:ascii="Arial" w:hAnsi="Arial" w:cs="Arial"/>
          <w:i/>
          <w:color w:val="auto"/>
          <w:sz w:val="40"/>
          <w:szCs w:val="40"/>
        </w:rPr>
        <w:t>-</w:t>
      </w:r>
      <w:r w:rsidR="00AD3D1A" w:rsidRPr="00335997">
        <w:rPr>
          <w:rFonts w:ascii="Arial" w:hAnsi="Arial" w:cs="Arial"/>
          <w:i/>
          <w:color w:val="auto"/>
          <w:sz w:val="40"/>
          <w:szCs w:val="40"/>
        </w:rPr>
        <w:t>S</w:t>
      </w:r>
      <w:r w:rsidRPr="00335997">
        <w:rPr>
          <w:rFonts w:ascii="Arial" w:hAnsi="Arial" w:cs="Arial"/>
          <w:i/>
          <w:color w:val="auto"/>
          <w:sz w:val="40"/>
          <w:szCs w:val="40"/>
        </w:rPr>
        <w:t>kills:</w:t>
      </w:r>
    </w:p>
    <w:p w:rsidR="00D52C55" w:rsidRPr="00113599" w:rsidRDefault="004637B1" w:rsidP="00D52C55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Great customer care skills. </w:t>
      </w:r>
    </w:p>
    <w:p w:rsidR="00D52C55" w:rsidRPr="004637B1" w:rsidRDefault="004637B1" w:rsidP="004637B1">
      <w:pPr>
        <w:pStyle w:val="ListBullet"/>
        <w:rPr>
          <w:rFonts w:ascii="Arial" w:hAnsi="Arial" w:cs="Arial"/>
          <w:sz w:val="32"/>
          <w:szCs w:val="32"/>
        </w:rPr>
      </w:pPr>
      <w:r w:rsidRPr="004637B1">
        <w:rPr>
          <w:rFonts w:ascii="Arial" w:hAnsi="Arial" w:cs="Arial"/>
          <w:sz w:val="32"/>
          <w:szCs w:val="32"/>
        </w:rPr>
        <w:t>Effective communication skills, both written, and verbal in English, and Spanish.</w:t>
      </w:r>
    </w:p>
    <w:p w:rsidR="00D52C55" w:rsidRDefault="004637B1" w:rsidP="004637B1">
      <w:pPr>
        <w:pStyle w:val="ListBullet"/>
        <w:rPr>
          <w:rFonts w:ascii="Arial" w:hAnsi="Arial" w:cs="Arial"/>
          <w:sz w:val="32"/>
          <w:szCs w:val="32"/>
        </w:rPr>
      </w:pPr>
      <w:r w:rsidRPr="004637B1">
        <w:rPr>
          <w:rFonts w:ascii="Arial" w:hAnsi="Arial" w:cs="Arial"/>
          <w:sz w:val="32"/>
          <w:szCs w:val="32"/>
        </w:rPr>
        <w:t>Possess high standard of integrity.</w:t>
      </w:r>
      <w:r w:rsidR="00D52C55" w:rsidRPr="004637B1">
        <w:rPr>
          <w:rFonts w:ascii="Arial" w:hAnsi="Arial" w:cs="Arial"/>
          <w:sz w:val="32"/>
          <w:szCs w:val="32"/>
        </w:rPr>
        <w:t xml:space="preserve"> </w:t>
      </w:r>
    </w:p>
    <w:p w:rsidR="000873CF" w:rsidRDefault="00D75482" w:rsidP="000873CF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Fast learner </w:t>
      </w:r>
    </w:p>
    <w:p w:rsidR="00605F1F" w:rsidRDefault="00605F1F" w:rsidP="000873CF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Good with math</w:t>
      </w:r>
    </w:p>
    <w:p w:rsidR="00704D25" w:rsidRDefault="00704D25" w:rsidP="000873CF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Computer literate </w:t>
      </w:r>
    </w:p>
    <w:p w:rsidR="00984B37" w:rsidRDefault="00984B37" w:rsidP="00984B37">
      <w:pPr>
        <w:pStyle w:val="ListBullet"/>
        <w:numPr>
          <w:ilvl w:val="0"/>
          <w:numId w:val="0"/>
        </w:numPr>
        <w:ind w:left="144" w:hanging="144"/>
        <w:rPr>
          <w:rFonts w:ascii="Arial" w:hAnsi="Arial" w:cs="Arial"/>
          <w:sz w:val="32"/>
          <w:szCs w:val="32"/>
        </w:rPr>
      </w:pPr>
    </w:p>
    <w:p w:rsidR="004844ED" w:rsidRDefault="00D52C55" w:rsidP="00984B37">
      <w:pPr>
        <w:pStyle w:val="ListBullet"/>
        <w:numPr>
          <w:ilvl w:val="0"/>
          <w:numId w:val="0"/>
        </w:numPr>
        <w:ind w:left="144" w:hanging="144"/>
        <w:rPr>
          <w:rFonts w:ascii="Arial" w:hAnsi="Arial" w:cs="Arial"/>
          <w:b/>
          <w:i/>
          <w:color w:val="auto"/>
          <w:sz w:val="40"/>
          <w:szCs w:val="40"/>
        </w:rPr>
      </w:pPr>
      <w:r w:rsidRPr="00A43702">
        <w:rPr>
          <w:rFonts w:ascii="Arial" w:hAnsi="Arial" w:cs="Arial"/>
          <w:b/>
          <w:i/>
          <w:color w:val="auto"/>
          <w:sz w:val="40"/>
          <w:szCs w:val="40"/>
        </w:rPr>
        <w:t>-</w:t>
      </w:r>
      <w:r w:rsidR="00AD3D1A" w:rsidRPr="00A43702">
        <w:rPr>
          <w:rFonts w:ascii="Arial" w:hAnsi="Arial" w:cs="Arial"/>
          <w:b/>
          <w:i/>
          <w:color w:val="auto"/>
          <w:sz w:val="40"/>
          <w:szCs w:val="40"/>
        </w:rPr>
        <w:t>Experience</w:t>
      </w:r>
      <w:r w:rsidRPr="00A43702">
        <w:rPr>
          <w:rFonts w:ascii="Arial" w:hAnsi="Arial" w:cs="Arial"/>
          <w:b/>
          <w:i/>
          <w:color w:val="auto"/>
          <w:sz w:val="40"/>
          <w:szCs w:val="40"/>
        </w:rPr>
        <w:t>:</w:t>
      </w:r>
      <w:r w:rsidR="001A0D09" w:rsidRPr="00A43702">
        <w:rPr>
          <w:rFonts w:ascii="Arial" w:hAnsi="Arial" w:cs="Arial"/>
          <w:b/>
          <w:i/>
          <w:color w:val="auto"/>
          <w:sz w:val="40"/>
          <w:szCs w:val="40"/>
        </w:rPr>
        <w:t xml:space="preserve"> </w:t>
      </w:r>
    </w:p>
    <w:p w:rsidR="00984B37" w:rsidRDefault="00984B37" w:rsidP="00984B37">
      <w:pPr>
        <w:pStyle w:val="ListBullet"/>
        <w:numPr>
          <w:ilvl w:val="0"/>
          <w:numId w:val="0"/>
        </w:numPr>
        <w:rPr>
          <w:rFonts w:ascii="Arial" w:hAnsi="Arial" w:cs="Arial"/>
          <w:b/>
          <w:i/>
          <w:color w:val="auto"/>
          <w:sz w:val="40"/>
          <w:szCs w:val="40"/>
        </w:rPr>
      </w:pPr>
    </w:p>
    <w:p w:rsidR="00984B37" w:rsidRPr="0076592B" w:rsidRDefault="00984B37" w:rsidP="0076592B">
      <w:pPr>
        <w:pStyle w:val="ListBullet"/>
        <w:numPr>
          <w:ilvl w:val="0"/>
          <w:numId w:val="0"/>
        </w:numPr>
        <w:ind w:left="144" w:hanging="144"/>
        <w:rPr>
          <w:rFonts w:ascii="Arial" w:hAnsi="Arial" w:cs="Arial"/>
          <w:b/>
          <w:i/>
          <w:sz w:val="32"/>
          <w:szCs w:val="32"/>
          <w:u w:val="single"/>
        </w:rPr>
      </w:pPr>
      <w:r w:rsidRPr="0076592B">
        <w:rPr>
          <w:rFonts w:ascii="Arial" w:hAnsi="Arial" w:cs="Arial"/>
          <w:b/>
          <w:i/>
          <w:sz w:val="32"/>
          <w:szCs w:val="32"/>
          <w:u w:val="single"/>
        </w:rPr>
        <w:t>A&amp;J Seabras Supermarket</w:t>
      </w:r>
    </w:p>
    <w:p w:rsidR="00984B37" w:rsidRDefault="00087234" w:rsidP="00087234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Six</w:t>
      </w:r>
      <w:r w:rsidR="00605F1F">
        <w:rPr>
          <w:rFonts w:ascii="Arial" w:hAnsi="Arial" w:cs="Arial"/>
          <w:sz w:val="32"/>
          <w:szCs w:val="32"/>
        </w:rPr>
        <w:t xml:space="preserve"> </w:t>
      </w:r>
      <w:r w:rsidR="00DE710C">
        <w:rPr>
          <w:rFonts w:ascii="Arial" w:hAnsi="Arial" w:cs="Arial"/>
          <w:sz w:val="32"/>
          <w:szCs w:val="32"/>
        </w:rPr>
        <w:t>months Ca</w:t>
      </w:r>
      <w:r w:rsidR="00984B37">
        <w:rPr>
          <w:rFonts w:ascii="Arial" w:hAnsi="Arial" w:cs="Arial"/>
          <w:sz w:val="32"/>
          <w:szCs w:val="32"/>
        </w:rPr>
        <w:t>shier</w:t>
      </w:r>
    </w:p>
    <w:p w:rsidR="00DE710C" w:rsidRDefault="00DE710C" w:rsidP="00984B37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(973)-732-4630</w:t>
      </w:r>
    </w:p>
    <w:p w:rsidR="00984B37" w:rsidRDefault="00984B37" w:rsidP="00984B37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32"/>
          <w:szCs w:val="32"/>
        </w:rPr>
      </w:pPr>
    </w:p>
    <w:p w:rsidR="00984B37" w:rsidRDefault="00984B37" w:rsidP="00984B37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32"/>
          <w:szCs w:val="32"/>
        </w:rPr>
      </w:pPr>
    </w:p>
    <w:p w:rsidR="00984B37" w:rsidRPr="0076592B" w:rsidRDefault="00984B37" w:rsidP="0076592B">
      <w:pPr>
        <w:pStyle w:val="ListBullet"/>
        <w:numPr>
          <w:ilvl w:val="0"/>
          <w:numId w:val="0"/>
        </w:numPr>
        <w:ind w:left="144" w:hanging="144"/>
        <w:rPr>
          <w:rFonts w:ascii="Arial" w:hAnsi="Arial" w:cs="Arial"/>
          <w:b/>
          <w:i/>
          <w:sz w:val="32"/>
          <w:szCs w:val="32"/>
          <w:u w:val="single"/>
        </w:rPr>
      </w:pPr>
      <w:r w:rsidRPr="0076592B">
        <w:rPr>
          <w:rFonts w:ascii="Arial" w:hAnsi="Arial" w:cs="Arial"/>
          <w:b/>
          <w:i/>
          <w:sz w:val="32"/>
          <w:szCs w:val="32"/>
          <w:u w:val="single"/>
        </w:rPr>
        <w:lastRenderedPageBreak/>
        <w:t>Got Shoes?</w:t>
      </w:r>
    </w:p>
    <w:p w:rsidR="00984B37" w:rsidRDefault="00DE710C" w:rsidP="00087234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Three mont</w:t>
      </w:r>
      <w:r w:rsidR="00984B37">
        <w:rPr>
          <w:rFonts w:ascii="Arial" w:hAnsi="Arial" w:cs="Arial"/>
          <w:sz w:val="32"/>
          <w:szCs w:val="32"/>
        </w:rPr>
        <w:t>hs Sales Associate</w:t>
      </w:r>
    </w:p>
    <w:p w:rsidR="00087234" w:rsidRDefault="00DE710C" w:rsidP="00984B37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(973)-900-6100</w:t>
      </w:r>
    </w:p>
    <w:p w:rsidR="00087234" w:rsidRDefault="00087234" w:rsidP="00087234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32"/>
          <w:szCs w:val="32"/>
        </w:rPr>
      </w:pPr>
    </w:p>
    <w:p w:rsidR="00984B37" w:rsidRPr="0076592B" w:rsidRDefault="00984B37" w:rsidP="0076592B">
      <w:pPr>
        <w:pStyle w:val="ListBullet"/>
        <w:numPr>
          <w:ilvl w:val="0"/>
          <w:numId w:val="0"/>
        </w:numPr>
        <w:ind w:left="144" w:hanging="144"/>
        <w:rPr>
          <w:rFonts w:ascii="Arial" w:hAnsi="Arial" w:cs="Arial"/>
          <w:b/>
          <w:i/>
          <w:sz w:val="32"/>
          <w:szCs w:val="32"/>
          <w:u w:val="single"/>
        </w:rPr>
      </w:pPr>
      <w:r w:rsidRPr="0076592B">
        <w:rPr>
          <w:rFonts w:ascii="Arial" w:hAnsi="Arial" w:cs="Arial"/>
          <w:b/>
          <w:i/>
          <w:sz w:val="32"/>
          <w:szCs w:val="32"/>
          <w:u w:val="single"/>
        </w:rPr>
        <w:t>Discover Freight Forwarder Corp.</w:t>
      </w:r>
    </w:p>
    <w:p w:rsidR="00984B37" w:rsidRDefault="00DE710C" w:rsidP="00984B37">
      <w:pPr>
        <w:pStyle w:val="ListBullet"/>
        <w:numPr>
          <w:ilvl w:val="0"/>
          <w:numId w:val="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Two and a half years of experience in</w:t>
      </w:r>
      <w:r w:rsidR="00984B37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</w:p>
    <w:p w:rsidR="00984B37" w:rsidRDefault="00984B37" w:rsidP="00391E22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Customer service</w:t>
      </w:r>
    </w:p>
    <w:p w:rsidR="00984B37" w:rsidRDefault="00984B37" w:rsidP="00391E22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Ocean freight service</w:t>
      </w:r>
    </w:p>
    <w:p w:rsidR="00984B37" w:rsidRDefault="00984B37" w:rsidP="00391E22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Accounts receivable</w:t>
      </w:r>
    </w:p>
    <w:p w:rsidR="002C04B2" w:rsidRDefault="002C04B2" w:rsidP="00391E22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Documentation/Data Entry</w:t>
      </w:r>
      <w:bookmarkStart w:id="0" w:name="_GoBack"/>
      <w:bookmarkEnd w:id="0"/>
    </w:p>
    <w:p w:rsidR="00984B37" w:rsidRDefault="00984B37" w:rsidP="00391E22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</w:t>
      </w:r>
      <w:r w:rsidR="00DE710C">
        <w:rPr>
          <w:rFonts w:ascii="Arial" w:hAnsi="Arial" w:cs="Arial"/>
          <w:sz w:val="32"/>
          <w:szCs w:val="32"/>
        </w:rPr>
        <w:t xml:space="preserve">iling </w:t>
      </w:r>
    </w:p>
    <w:p w:rsidR="00984B37" w:rsidRDefault="00984B37" w:rsidP="00391E22">
      <w:pPr>
        <w:pStyle w:val="ListBulle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Clerk</w:t>
      </w:r>
    </w:p>
    <w:p w:rsidR="00391E22" w:rsidRDefault="00DE710C" w:rsidP="00984B37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(973)-522-0021 </w:t>
      </w:r>
    </w:p>
    <w:p w:rsidR="00984B37" w:rsidRDefault="00984B37" w:rsidP="00984B37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32"/>
          <w:szCs w:val="32"/>
        </w:rPr>
      </w:pPr>
    </w:p>
    <w:p w:rsidR="00984B37" w:rsidRDefault="00984B37" w:rsidP="00984B37">
      <w:pPr>
        <w:pStyle w:val="SectionHeading"/>
        <w:rPr>
          <w:rFonts w:ascii="Arial" w:hAnsi="Arial" w:cs="Arial"/>
          <w:color w:val="auto"/>
        </w:rPr>
      </w:pPr>
      <w:r w:rsidRPr="00984B37">
        <w:rPr>
          <w:rFonts w:ascii="Arial" w:hAnsi="Arial" w:cs="Arial"/>
          <w:i/>
          <w:color w:val="auto"/>
          <w:sz w:val="40"/>
          <w:szCs w:val="40"/>
        </w:rPr>
        <w:t>-References</w:t>
      </w:r>
      <w:r w:rsidRPr="00984B37">
        <w:rPr>
          <w:rFonts w:ascii="Arial" w:hAnsi="Arial" w:cs="Arial"/>
          <w:color w:val="auto"/>
        </w:rPr>
        <w:t>:</w:t>
      </w:r>
    </w:p>
    <w:p w:rsidR="005651A2" w:rsidRDefault="005651A2" w:rsidP="005651A2"/>
    <w:p w:rsidR="00024F26" w:rsidRPr="0076592B" w:rsidRDefault="00024F26" w:rsidP="00024F26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32"/>
          <w:szCs w:val="32"/>
          <w:u w:val="single"/>
        </w:rPr>
      </w:pPr>
      <w:r w:rsidRPr="0076592B">
        <w:rPr>
          <w:rFonts w:ascii="Arial" w:hAnsi="Arial" w:cs="Arial"/>
          <w:b/>
          <w:sz w:val="32"/>
          <w:szCs w:val="32"/>
          <w:u w:val="single"/>
        </w:rPr>
        <w:t>Gera</w:t>
      </w:r>
      <w:r w:rsidR="005651A2" w:rsidRPr="0076592B">
        <w:rPr>
          <w:rFonts w:ascii="Arial" w:hAnsi="Arial" w:cs="Arial"/>
          <w:b/>
          <w:sz w:val="32"/>
          <w:szCs w:val="32"/>
          <w:u w:val="single"/>
        </w:rPr>
        <w:t xml:space="preserve">ld Lane </w:t>
      </w:r>
    </w:p>
    <w:p w:rsidR="00024F26" w:rsidRPr="00024F26" w:rsidRDefault="005651A2" w:rsidP="00024F26">
      <w:pPr>
        <w:pStyle w:val="ListParagraph"/>
        <w:rPr>
          <w:rFonts w:ascii="Arial" w:hAnsi="Arial" w:cs="Arial"/>
          <w:sz w:val="32"/>
          <w:szCs w:val="32"/>
        </w:rPr>
      </w:pPr>
      <w:r w:rsidRPr="00024F26">
        <w:rPr>
          <w:rFonts w:ascii="Arial" w:hAnsi="Arial" w:cs="Arial"/>
          <w:sz w:val="32"/>
          <w:szCs w:val="32"/>
        </w:rPr>
        <w:t xml:space="preserve">Chiropractor </w:t>
      </w:r>
    </w:p>
    <w:p w:rsidR="005651A2" w:rsidRPr="00024F26" w:rsidRDefault="005651A2" w:rsidP="00024F26">
      <w:pPr>
        <w:pStyle w:val="ListParagraph"/>
        <w:rPr>
          <w:rFonts w:ascii="Arial" w:hAnsi="Arial" w:cs="Arial"/>
          <w:b/>
          <w:sz w:val="32"/>
          <w:szCs w:val="32"/>
        </w:rPr>
      </w:pPr>
      <w:r w:rsidRPr="00024F26">
        <w:rPr>
          <w:rFonts w:ascii="Arial" w:hAnsi="Arial" w:cs="Arial"/>
          <w:sz w:val="32"/>
          <w:szCs w:val="32"/>
        </w:rPr>
        <w:t>(973)-344-5656</w:t>
      </w:r>
    </w:p>
    <w:p w:rsidR="005651A2" w:rsidRDefault="005651A2" w:rsidP="005651A2">
      <w:pPr>
        <w:pStyle w:val="ListParagraph"/>
        <w:rPr>
          <w:rFonts w:ascii="Arial" w:hAnsi="Arial" w:cs="Arial"/>
          <w:sz w:val="32"/>
          <w:szCs w:val="32"/>
        </w:rPr>
      </w:pPr>
    </w:p>
    <w:p w:rsidR="005651A2" w:rsidRPr="0076592B" w:rsidRDefault="005651A2" w:rsidP="005651A2">
      <w:pPr>
        <w:pStyle w:val="ListParagraph"/>
        <w:numPr>
          <w:ilvl w:val="0"/>
          <w:numId w:val="12"/>
        </w:numPr>
        <w:rPr>
          <w:rFonts w:ascii="Arial" w:hAnsi="Arial" w:cs="Arial"/>
          <w:sz w:val="32"/>
          <w:szCs w:val="32"/>
          <w:u w:val="single"/>
        </w:rPr>
      </w:pPr>
      <w:r w:rsidRPr="0076592B">
        <w:rPr>
          <w:rFonts w:ascii="Arial" w:hAnsi="Arial" w:cs="Arial"/>
          <w:b/>
          <w:sz w:val="32"/>
          <w:szCs w:val="32"/>
          <w:u w:val="single"/>
        </w:rPr>
        <w:t>Sandra Guevara</w:t>
      </w:r>
    </w:p>
    <w:p w:rsidR="005651A2" w:rsidRDefault="005651A2" w:rsidP="005651A2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Manager at Discover Freight Forwarder Corp.</w:t>
      </w:r>
    </w:p>
    <w:p w:rsidR="005651A2" w:rsidRPr="005651A2" w:rsidRDefault="005651A2" w:rsidP="005651A2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(973)-522-0021</w:t>
      </w:r>
    </w:p>
    <w:p w:rsidR="00984B37" w:rsidRPr="00DE710C" w:rsidRDefault="00984B37" w:rsidP="00984B37">
      <w:pPr>
        <w:pStyle w:val="ListBullet"/>
        <w:numPr>
          <w:ilvl w:val="0"/>
          <w:numId w:val="0"/>
        </w:numPr>
        <w:ind w:left="144"/>
        <w:rPr>
          <w:rFonts w:ascii="Arial" w:hAnsi="Arial" w:cs="Arial"/>
          <w:sz w:val="32"/>
          <w:szCs w:val="32"/>
        </w:rPr>
      </w:pPr>
    </w:p>
    <w:sectPr w:rsidR="00984B37" w:rsidRPr="00DE710C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068" w:rsidRDefault="00527068">
      <w:pPr>
        <w:spacing w:after="0"/>
      </w:pPr>
      <w:r>
        <w:separator/>
      </w:r>
    </w:p>
  </w:endnote>
  <w:endnote w:type="continuationSeparator" w:id="0">
    <w:p w:rsidR="00527068" w:rsidRDefault="005270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4ED" w:rsidRDefault="00AD3D1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C04B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068" w:rsidRDefault="00527068">
      <w:pPr>
        <w:spacing w:after="0"/>
      </w:pPr>
      <w:r>
        <w:separator/>
      </w:r>
    </w:p>
  </w:footnote>
  <w:footnote w:type="continuationSeparator" w:id="0">
    <w:p w:rsidR="00527068" w:rsidRDefault="005270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4474DE0"/>
    <w:multiLevelType w:val="hybridMultilevel"/>
    <w:tmpl w:val="933A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4F21"/>
    <w:multiLevelType w:val="hybridMultilevel"/>
    <w:tmpl w:val="C24C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2CEB"/>
    <w:multiLevelType w:val="hybridMultilevel"/>
    <w:tmpl w:val="7C009E9C"/>
    <w:lvl w:ilvl="0" w:tplc="90F8F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60428"/>
    <w:multiLevelType w:val="hybridMultilevel"/>
    <w:tmpl w:val="217A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E1C"/>
    <w:multiLevelType w:val="hybridMultilevel"/>
    <w:tmpl w:val="2FA67DD8"/>
    <w:lvl w:ilvl="0" w:tplc="90F8FC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DF7016"/>
    <w:multiLevelType w:val="hybridMultilevel"/>
    <w:tmpl w:val="7BC2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31DC2"/>
    <w:multiLevelType w:val="hybridMultilevel"/>
    <w:tmpl w:val="B204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51028"/>
    <w:multiLevelType w:val="hybridMultilevel"/>
    <w:tmpl w:val="A6F4795E"/>
    <w:lvl w:ilvl="0" w:tplc="90F8F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D48ED"/>
    <w:multiLevelType w:val="hybridMultilevel"/>
    <w:tmpl w:val="D26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A2"/>
    <w:rsid w:val="00022BAB"/>
    <w:rsid w:val="00024F26"/>
    <w:rsid w:val="00083753"/>
    <w:rsid w:val="000843EE"/>
    <w:rsid w:val="00087234"/>
    <w:rsid w:val="000873CF"/>
    <w:rsid w:val="00110E0A"/>
    <w:rsid w:val="00113599"/>
    <w:rsid w:val="00135B0D"/>
    <w:rsid w:val="001A0C21"/>
    <w:rsid w:val="001A0D09"/>
    <w:rsid w:val="001D5964"/>
    <w:rsid w:val="00201362"/>
    <w:rsid w:val="002C04B2"/>
    <w:rsid w:val="00335997"/>
    <w:rsid w:val="00391E22"/>
    <w:rsid w:val="00426E7D"/>
    <w:rsid w:val="004637B1"/>
    <w:rsid w:val="004844ED"/>
    <w:rsid w:val="00491BF6"/>
    <w:rsid w:val="00492D1C"/>
    <w:rsid w:val="004A0E18"/>
    <w:rsid w:val="00506F2F"/>
    <w:rsid w:val="005147C6"/>
    <w:rsid w:val="00527068"/>
    <w:rsid w:val="005651A2"/>
    <w:rsid w:val="005D6413"/>
    <w:rsid w:val="005D673E"/>
    <w:rsid w:val="00600C38"/>
    <w:rsid w:val="00605F1F"/>
    <w:rsid w:val="006421AD"/>
    <w:rsid w:val="00704D25"/>
    <w:rsid w:val="00750173"/>
    <w:rsid w:val="0076592B"/>
    <w:rsid w:val="00791B8F"/>
    <w:rsid w:val="007F3FD0"/>
    <w:rsid w:val="00840938"/>
    <w:rsid w:val="008622CB"/>
    <w:rsid w:val="00901A66"/>
    <w:rsid w:val="009077F3"/>
    <w:rsid w:val="00927FB6"/>
    <w:rsid w:val="0095728E"/>
    <w:rsid w:val="00984B37"/>
    <w:rsid w:val="009876C8"/>
    <w:rsid w:val="00997084"/>
    <w:rsid w:val="009B4195"/>
    <w:rsid w:val="00A37570"/>
    <w:rsid w:val="00A43702"/>
    <w:rsid w:val="00AD3D1A"/>
    <w:rsid w:val="00AE10B3"/>
    <w:rsid w:val="00B32F39"/>
    <w:rsid w:val="00B40F7D"/>
    <w:rsid w:val="00B50568"/>
    <w:rsid w:val="00B51FC0"/>
    <w:rsid w:val="00B5669E"/>
    <w:rsid w:val="00B829DF"/>
    <w:rsid w:val="00B9277F"/>
    <w:rsid w:val="00BD471F"/>
    <w:rsid w:val="00BF56E4"/>
    <w:rsid w:val="00C01D9D"/>
    <w:rsid w:val="00C3098C"/>
    <w:rsid w:val="00C42889"/>
    <w:rsid w:val="00C650A2"/>
    <w:rsid w:val="00C75259"/>
    <w:rsid w:val="00CC3F5E"/>
    <w:rsid w:val="00D162D6"/>
    <w:rsid w:val="00D17ADE"/>
    <w:rsid w:val="00D24368"/>
    <w:rsid w:val="00D52C55"/>
    <w:rsid w:val="00D75482"/>
    <w:rsid w:val="00DC50F2"/>
    <w:rsid w:val="00DE710C"/>
    <w:rsid w:val="00E1520B"/>
    <w:rsid w:val="00E63184"/>
    <w:rsid w:val="00E76B0B"/>
    <w:rsid w:val="00F07493"/>
    <w:rsid w:val="00F26B3C"/>
    <w:rsid w:val="00F87464"/>
    <w:rsid w:val="00FA0042"/>
    <w:rsid w:val="00FA2CB6"/>
    <w:rsid w:val="00FB0725"/>
    <w:rsid w:val="00FD23D8"/>
    <w:rsid w:val="00F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052F"/>
  <w15:chartTrackingRefBased/>
  <w15:docId w15:val="{0C6372CF-97F3-4AFF-A5AF-2730D636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B5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ia%20VB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BCEC084A14FD59499469B9FEDA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9A397-3B02-4188-BACF-D1F8B3FCA457}"/>
      </w:docPartPr>
      <w:docPartBody>
        <w:p w:rsidR="00C37925" w:rsidRDefault="00764815">
          <w:pPr>
            <w:pStyle w:val="199BCEC084A14FD59499469B9FEDACE1"/>
          </w:pPr>
          <w:r>
            <w:t>[Your Name]</w:t>
          </w:r>
        </w:p>
      </w:docPartBody>
    </w:docPart>
    <w:docPart>
      <w:docPartPr>
        <w:name w:val="6FABFD535F4C43098F64FC8DD2543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1C4BD-842D-4486-9BF5-4E8AED09A104}"/>
      </w:docPartPr>
      <w:docPartBody>
        <w:p w:rsidR="00C37925" w:rsidRDefault="00764815">
          <w:pPr>
            <w:pStyle w:val="6FABFD535F4C43098F64FC8DD2543FFE"/>
          </w:pPr>
          <w:r>
            <w:t>[Address, City, ST  ZIP Code]</w:t>
          </w:r>
        </w:p>
      </w:docPartBody>
    </w:docPart>
    <w:docPart>
      <w:docPartPr>
        <w:name w:val="1AED9BB3E14449E283F2A1C1ECC58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AA460-7C61-433D-850D-8B14BA947EC0}"/>
      </w:docPartPr>
      <w:docPartBody>
        <w:p w:rsidR="00C37925" w:rsidRDefault="00764815">
          <w:pPr>
            <w:pStyle w:val="1AED9BB3E14449E283F2A1C1ECC583D8"/>
          </w:pPr>
          <w:r>
            <w:t>[Telephone]</w:t>
          </w:r>
        </w:p>
      </w:docPartBody>
    </w:docPart>
    <w:docPart>
      <w:docPartPr>
        <w:name w:val="12DEA7AD2F8B4832A557F0A57AD8C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6B80A-B1F8-49D4-BAAA-A95566B19C10}"/>
      </w:docPartPr>
      <w:docPartBody>
        <w:p w:rsidR="00C37925" w:rsidRDefault="00764815">
          <w:pPr>
            <w:pStyle w:val="12DEA7AD2F8B4832A557F0A57AD8C64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F6"/>
    <w:rsid w:val="00020348"/>
    <w:rsid w:val="00090B26"/>
    <w:rsid w:val="000B1ECB"/>
    <w:rsid w:val="000B7A17"/>
    <w:rsid w:val="00180308"/>
    <w:rsid w:val="001B01F6"/>
    <w:rsid w:val="0027517A"/>
    <w:rsid w:val="002E2317"/>
    <w:rsid w:val="00314277"/>
    <w:rsid w:val="00345893"/>
    <w:rsid w:val="003A60EB"/>
    <w:rsid w:val="005569FE"/>
    <w:rsid w:val="006201FB"/>
    <w:rsid w:val="00764815"/>
    <w:rsid w:val="009645AA"/>
    <w:rsid w:val="00A02FB5"/>
    <w:rsid w:val="00A27DF4"/>
    <w:rsid w:val="00A60B11"/>
    <w:rsid w:val="00A76651"/>
    <w:rsid w:val="00AB3F99"/>
    <w:rsid w:val="00BD3898"/>
    <w:rsid w:val="00C37925"/>
    <w:rsid w:val="00C573A7"/>
    <w:rsid w:val="00C62F7D"/>
    <w:rsid w:val="00C91845"/>
    <w:rsid w:val="00CC3FB7"/>
    <w:rsid w:val="00D023CF"/>
    <w:rsid w:val="00D65686"/>
    <w:rsid w:val="00D725B7"/>
    <w:rsid w:val="00DB0584"/>
    <w:rsid w:val="00DD670B"/>
    <w:rsid w:val="00F00BC7"/>
    <w:rsid w:val="00F6369B"/>
    <w:rsid w:val="00F67BFC"/>
    <w:rsid w:val="00F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BCEC084A14FD59499469B9FEDACE1">
    <w:name w:val="199BCEC084A14FD59499469B9FEDACE1"/>
  </w:style>
  <w:style w:type="paragraph" w:customStyle="1" w:styleId="6FABFD535F4C43098F64FC8DD2543FFE">
    <w:name w:val="6FABFD535F4C43098F64FC8DD2543FFE"/>
  </w:style>
  <w:style w:type="paragraph" w:customStyle="1" w:styleId="1AED9BB3E14449E283F2A1C1ECC583D8">
    <w:name w:val="1AED9BB3E14449E283F2A1C1ECC583D8"/>
  </w:style>
  <w:style w:type="paragraph" w:customStyle="1" w:styleId="12DEA7AD2F8B4832A557F0A57AD8C64D">
    <w:name w:val="12DEA7AD2F8B4832A557F0A57AD8C64D"/>
  </w:style>
  <w:style w:type="paragraph" w:customStyle="1" w:styleId="2EC19FC188D84DA9AC2565457F8C4B1B">
    <w:name w:val="2EC19FC188D84DA9AC2565457F8C4B1B"/>
  </w:style>
  <w:style w:type="paragraph" w:customStyle="1" w:styleId="D7B1B1C9103543A493B1A1FEDD6B851F">
    <w:name w:val="D7B1B1C9103543A493B1A1FEDD6B851F"/>
  </w:style>
  <w:style w:type="paragraph" w:customStyle="1" w:styleId="8B272BC4AB2041AD94929577D64D29DB">
    <w:name w:val="8B272BC4AB2041AD94929577D64D29DB"/>
  </w:style>
  <w:style w:type="paragraph" w:customStyle="1" w:styleId="C4BE0A88227A4A3B9C8A7AABAFDA6D22">
    <w:name w:val="C4BE0A88227A4A3B9C8A7AABAFDA6D22"/>
  </w:style>
  <w:style w:type="paragraph" w:customStyle="1" w:styleId="9FC7555AAC92438B971B57A792287B72">
    <w:name w:val="9FC7555AAC92438B971B57A792287B72"/>
  </w:style>
  <w:style w:type="character" w:styleId="PlaceholderText">
    <w:name w:val="Placeholder Text"/>
    <w:basedOn w:val="DefaultParagraphFont"/>
    <w:uiPriority w:val="99"/>
    <w:semiHidden/>
    <w:rsid w:val="001B01F6"/>
    <w:rPr>
      <w:color w:val="808080"/>
    </w:rPr>
  </w:style>
  <w:style w:type="paragraph" w:customStyle="1" w:styleId="BF37734F0FB343E7B3693D26F69E8885">
    <w:name w:val="BF37734F0FB343E7B3693D26F69E8885"/>
  </w:style>
  <w:style w:type="paragraph" w:customStyle="1" w:styleId="1399481ECE5344FE9C1D1486C304A05F">
    <w:name w:val="1399481ECE5344FE9C1D1486C304A05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EC16395A8B76430D8766074DF022A5DC">
    <w:name w:val="EC16395A8B76430D8766074DF022A5DC"/>
  </w:style>
  <w:style w:type="paragraph" w:customStyle="1" w:styleId="E166C521561249908D4362A89897186C">
    <w:name w:val="E166C521561249908D4362A89897186C"/>
  </w:style>
  <w:style w:type="paragraph" w:customStyle="1" w:styleId="11A744F6E60E4481B8122A94D8A50496">
    <w:name w:val="11A744F6E60E4481B8122A94D8A50496"/>
  </w:style>
  <w:style w:type="paragraph" w:customStyle="1" w:styleId="83328691FDB84B05A271F6D3B15CED38">
    <w:name w:val="83328691FDB84B05A271F6D3B15CED38"/>
  </w:style>
  <w:style w:type="paragraph" w:customStyle="1" w:styleId="C5FDEADE13D144CAB10D35D3674E1C89">
    <w:name w:val="C5FDEADE13D144CAB10D35D3674E1C89"/>
  </w:style>
  <w:style w:type="paragraph" w:customStyle="1" w:styleId="1899F3F07651489181655A4EE9C1574C">
    <w:name w:val="1899F3F07651489181655A4EE9C1574C"/>
  </w:style>
  <w:style w:type="paragraph" w:customStyle="1" w:styleId="C5B5EC6B44914F4DBA2005A687431A76">
    <w:name w:val="C5B5EC6B44914F4DBA2005A687431A76"/>
  </w:style>
  <w:style w:type="paragraph" w:customStyle="1" w:styleId="348896261F2C4BD4A68755C63C8DD94C">
    <w:name w:val="348896261F2C4BD4A68755C63C8DD94C"/>
    <w:rsid w:val="001B01F6"/>
  </w:style>
  <w:style w:type="paragraph" w:customStyle="1" w:styleId="CA05305E8917425ABC3AAF8528D7B96C">
    <w:name w:val="CA05305E8917425ABC3AAF8528D7B96C"/>
    <w:rsid w:val="001B01F6"/>
  </w:style>
  <w:style w:type="paragraph" w:customStyle="1" w:styleId="A4F5208378BD4E289698DBF1A13BE663">
    <w:name w:val="A4F5208378BD4E289698DBF1A13BE663"/>
    <w:rsid w:val="001B01F6"/>
  </w:style>
  <w:style w:type="paragraph" w:customStyle="1" w:styleId="1EA92B77882A455DBB05E4E86D767CDE">
    <w:name w:val="1EA92B77882A455DBB05E4E86D767CDE"/>
    <w:rsid w:val="001B01F6"/>
  </w:style>
  <w:style w:type="paragraph" w:customStyle="1" w:styleId="F7F82762028442C7B694EA8C0D8F6668">
    <w:name w:val="F7F82762028442C7B694EA8C0D8F6668"/>
    <w:rsid w:val="001B0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314 Miltonia St.</CompanyAddress>
  <CompanyPhone>(973)558-3171</CompanyPhone>
  <CompanyFax/>
  <CompanyEmail>mauriciofbarragan@hotmail.com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35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Barragan</dc:creator>
  <cp:keywords/>
  <cp:lastModifiedBy>Mauricio</cp:lastModifiedBy>
  <cp:revision>15</cp:revision>
  <dcterms:created xsi:type="dcterms:W3CDTF">2016-05-07T15:08:00Z</dcterms:created>
  <dcterms:modified xsi:type="dcterms:W3CDTF">2016-08-09T23:01:00Z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