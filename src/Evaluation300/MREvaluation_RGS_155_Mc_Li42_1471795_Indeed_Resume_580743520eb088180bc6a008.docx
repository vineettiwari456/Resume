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ombre del currículo"/>
        <w:tag w:val="Nombre del currículo"/>
        <w:id w:val="-924265653"/>
        <w:placeholder>
          <w:docPart w:val="B5F0A4181ED64F0C804A11DA3DE19125"/>
        </w:placeholder>
        <w:docPartList>
          <w:docPartGallery w:val="Quick Parts"/>
          <w:docPartCategory w:val=" Nombre del currículo"/>
        </w:docPartList>
      </w:sdtPr>
      <w:sdtEndPr/>
      <w:sdtContent>
        <w:sdt>
          <w:sdtPr>
            <w:alias w:val="Nombre del currículo"/>
            <w:tag w:val="Nombre del currículo"/>
            <w:id w:val="1729560279"/>
            <w:placeholder>
              <w:docPart w:val="BEB02A1642AA4436A6C8678910607E3D"/>
            </w:placeholder>
            <w:docPartList>
              <w:docPartGallery w:val="Quick Parts"/>
              <w:docPartCategory w:val=" Nombre del currículo"/>
            </w:docPartList>
          </w:sdtPr>
          <w:sdtEndPr/>
          <w:sdtContent>
            <w:p w:rsidR="00A75BC4" w:rsidRPr="00CC05A6" w:rsidRDefault="00FD168F" w:rsidP="00A75BC4">
              <w:pPr>
                <w:rPr>
                  <w:lang w:val="es-ES"/>
                </w:rPr>
              </w:pPr>
              <w:sdt>
                <w:sdtPr>
                  <w:id w:val="1404875842"/>
                  <w:placeholder>
                    <w:docPart w:val="1EE36BF31F644BC3951562E35D8C1C8F"/>
                  </w:placeholder>
                  <w:date w:fullDate="2015-07-21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r w:rsidR="00A75BC4">
                    <w:rPr>
                      <w:lang w:val="es-ES"/>
                    </w:rPr>
                    <w:t>21-7-2015</w:t>
                  </w:r>
                </w:sdtContent>
              </w:sdt>
              <w:r w:rsidR="00A75BC4">
                <w:rPr>
                  <w:lang w:val="es-ES"/>
                </w:rPr>
                <w:t xml:space="preserve"> </w:t>
              </w:r>
            </w:p>
            <w:p w:rsidR="00A75BC4" w:rsidRPr="00CC05A6" w:rsidRDefault="00FD168F" w:rsidP="00A75BC4">
              <w:pPr>
                <w:pStyle w:val="Nombre"/>
                <w:rPr>
                  <w:lang w:val="es-ES"/>
                </w:rPr>
              </w:pPr>
              <w:sdt>
                <w:sdtPr>
                  <w:rPr>
                    <w:lang w:val="es-ES"/>
                  </w:rPr>
                  <w:alias w:val="Autor"/>
                  <w:tag w:val=""/>
                  <w:id w:val="1823003119"/>
                  <w:placeholder>
                    <w:docPart w:val="A32879799A684EB689FD6DF302138F76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roofErr w:type="spellStart"/>
                  <w:r w:rsidR="00A75BC4" w:rsidRPr="00A75BC4">
                    <w:rPr>
                      <w:lang w:val="es-ES"/>
                    </w:rPr>
                    <w:t>Angel</w:t>
                  </w:r>
                  <w:proofErr w:type="spellEnd"/>
                  <w:r w:rsidR="00623FA7">
                    <w:rPr>
                      <w:lang w:val="es-ES"/>
                    </w:rPr>
                    <w:t xml:space="preserve"> L. Manso</w:t>
                  </w:r>
                </w:sdtContent>
              </w:sdt>
            </w:p>
            <w:sdt>
              <w:sdtPr>
                <w:rPr>
                  <w:sz w:val="21"/>
                  <w:lang w:val="es-ES"/>
                </w:rPr>
                <w:alias w:val="Teléfono"/>
                <w:tag w:val=""/>
                <w:id w:val="1357783703"/>
                <w:placeholder>
                  <w:docPart w:val="12CEDB441C8D4248AE4454D435CA07F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p w:rsidR="00A75BC4" w:rsidRPr="00CC05A6" w:rsidRDefault="00A75BC4" w:rsidP="00A75BC4">
                  <w:pPr>
                    <w:pStyle w:val="Telfono"/>
                    <w:rPr>
                      <w:lang w:val="es-ES"/>
                    </w:rPr>
                  </w:pPr>
                  <w:r w:rsidRPr="00A75BC4">
                    <w:rPr>
                      <w:sz w:val="21"/>
                      <w:lang w:val="es-ES"/>
                    </w:rPr>
                    <w:t xml:space="preserve"> (305)-305-4484</w:t>
                  </w:r>
                </w:p>
              </w:sdtContent>
            </w:sdt>
            <w:p w:rsidR="00A75BC4" w:rsidRPr="00CC05A6" w:rsidRDefault="00A75BC4" w:rsidP="00A75BC4">
              <w:pPr>
                <w:pStyle w:val="Nombre"/>
                <w:rPr>
                  <w:lang w:val="es-ES"/>
                </w:rPr>
              </w:pPr>
            </w:p>
            <w:p w:rsidR="00A75BC4" w:rsidRPr="00A75BC4" w:rsidRDefault="00FD168F" w:rsidP="00A75BC4">
              <w:pPr>
                <w:pStyle w:val="Direccindelremitente"/>
                <w:rPr>
                  <w:lang w:val="es-ES"/>
                </w:rPr>
              </w:pPr>
              <w:sdt>
                <w:sdtPr>
                  <w:rPr>
                    <w:lang w:val="es-ES"/>
                  </w:rPr>
                  <w:alias w:val="Dirección de correo electrónico"/>
                  <w:tag w:val=""/>
                  <w:id w:val="527535243"/>
                  <w:placeholder>
                    <w:docPart w:val="BFC7CC86A9E943D79C93BF31C847B95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r w:rsidR="00A75BC4">
                    <w:rPr>
                      <w:lang w:val="es-ES"/>
                    </w:rPr>
                    <w:t>ledalian8962@yahoo.es</w:t>
                  </w:r>
                </w:sdtContent>
              </w:sdt>
            </w:p>
            <w:sdt>
              <w:sdtPr>
                <w:rPr>
                  <w:lang w:val="es-ES"/>
                </w:rPr>
                <w:alias w:val="Dirección"/>
                <w:tag w:val=""/>
                <w:id w:val="539556739"/>
                <w:placeholder>
                  <w:docPart w:val="7E6D373359FB4405A2394237A0BF31D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p w:rsidR="00A75BC4" w:rsidRPr="00CC05A6" w:rsidRDefault="00A75BC4" w:rsidP="00A75BC4">
                  <w:pPr>
                    <w:pStyle w:val="Direccindelremitente"/>
                    <w:rPr>
                      <w:lang w:val="es-ES"/>
                    </w:rPr>
                  </w:pPr>
                  <w:r w:rsidRPr="00A75BC4">
                    <w:rPr>
                      <w:lang w:val="es-ES"/>
                    </w:rPr>
                    <w:t xml:space="preserve">8879A </w:t>
                  </w:r>
                  <w:proofErr w:type="spellStart"/>
                  <w:r w:rsidRPr="00A75BC4">
                    <w:rPr>
                      <w:lang w:val="es-ES"/>
                    </w:rPr>
                    <w:t>Fontainebleau</w:t>
                  </w:r>
                  <w:proofErr w:type="spellEnd"/>
                  <w:r w:rsidRPr="00A75BC4">
                    <w:rPr>
                      <w:lang w:val="es-ES"/>
                    </w:rPr>
                    <w:t xml:space="preserve"> </w:t>
                  </w:r>
                  <w:proofErr w:type="spellStart"/>
                  <w:r w:rsidRPr="00A75BC4">
                    <w:rPr>
                      <w:lang w:val="es-ES"/>
                    </w:rPr>
                    <w:t>blvd</w:t>
                  </w:r>
                  <w:proofErr w:type="spellEnd"/>
                  <w:r w:rsidRPr="00A75BC4">
                    <w:rPr>
                      <w:lang w:val="es-ES"/>
                    </w:rPr>
                    <w:t xml:space="preserve"> #106 Miami, Florida 33172</w:t>
                  </w:r>
                </w:p>
              </w:sdtContent>
            </w:sdt>
            <w:p w:rsidR="00A75BC4" w:rsidRPr="00CC05A6" w:rsidRDefault="00A75BC4" w:rsidP="00A75BC4">
              <w:pPr>
                <w:pStyle w:val="Direccindelremitente"/>
                <w:rPr>
                  <w:lang w:val="es-ES"/>
                </w:rPr>
              </w:pPr>
            </w:p>
            <w:p w:rsidR="00A75BC4" w:rsidRDefault="00FD168F" w:rsidP="00A75BC4"/>
          </w:sdtContent>
        </w:sdt>
        <w:p w:rsidR="00A66FC4" w:rsidRDefault="00A75BC4" w:rsidP="00A75BC4">
          <w:r>
            <w:rPr>
              <w:rStyle w:val="Textodelmarcadordeposicin"/>
              <w:color w:val="000000"/>
            </w:rPr>
            <w:t xml:space="preserve"> </w:t>
          </w:r>
        </w:p>
        <w:p w:rsidR="00A66FC4" w:rsidRDefault="00FD168F"/>
      </w:sdtContent>
    </w:sdt>
    <w:p w:rsidR="00A66FC4" w:rsidRPr="00865127" w:rsidRDefault="00D93A14">
      <w:pPr>
        <w:pStyle w:val="Encabezadodeseccin"/>
      </w:pPr>
      <w:proofErr w:type="spellStart"/>
      <w:r w:rsidRPr="00865127">
        <w:t>Objetiv</w:t>
      </w:r>
      <w:r w:rsidR="00A75BC4" w:rsidRPr="00865127">
        <w:t>e</w:t>
      </w:r>
      <w:proofErr w:type="spellEnd"/>
    </w:p>
    <w:p w:rsidR="00A66FC4" w:rsidRPr="00865127" w:rsidRDefault="00623FA7">
      <w:proofErr w:type="gramStart"/>
      <w:r>
        <w:t xml:space="preserve">To provide my knowledge </w:t>
      </w:r>
      <w:r w:rsidR="00865127">
        <w:t>and experience in a professional environment.</w:t>
      </w:r>
      <w:proofErr w:type="gramEnd"/>
    </w:p>
    <w:p w:rsidR="00A66FC4" w:rsidRPr="00C36C19" w:rsidRDefault="00A75BC4">
      <w:pPr>
        <w:pStyle w:val="Encabezadodeseccin"/>
        <w:rPr>
          <w:lang w:val="es-ES"/>
        </w:rPr>
      </w:pPr>
      <w:proofErr w:type="spellStart"/>
      <w:r w:rsidRPr="00C36C19">
        <w:rPr>
          <w:lang w:val="es-ES"/>
        </w:rPr>
        <w:t>Educat</w:t>
      </w:r>
      <w:r w:rsidR="00D93A14" w:rsidRPr="00C36C19">
        <w:rPr>
          <w:lang w:val="es-ES"/>
        </w:rPr>
        <w:t>i</w:t>
      </w:r>
      <w:r w:rsidRPr="00C36C19">
        <w:rPr>
          <w:lang w:val="es-ES"/>
        </w:rPr>
        <w:t>o</w:t>
      </w:r>
      <w:r w:rsidR="00D93A14" w:rsidRPr="00C36C19">
        <w:rPr>
          <w:lang w:val="es-ES"/>
        </w:rPr>
        <w:t>n</w:t>
      </w:r>
      <w:proofErr w:type="spellEnd"/>
    </w:p>
    <w:p w:rsidR="00A66FC4" w:rsidRPr="00C36C19" w:rsidRDefault="00865127">
      <w:pPr>
        <w:pStyle w:val="Subseccin"/>
        <w:rPr>
          <w:color w:val="auto"/>
          <w:lang w:val="es-ES"/>
        </w:rPr>
      </w:pPr>
      <w:r w:rsidRPr="00C36C19">
        <w:rPr>
          <w:color w:val="auto"/>
          <w:lang w:val="es-ES"/>
        </w:rPr>
        <w:t xml:space="preserve">Instituto Superior </w:t>
      </w:r>
      <w:proofErr w:type="spellStart"/>
      <w:r w:rsidRPr="00C36C19">
        <w:rPr>
          <w:color w:val="auto"/>
          <w:lang w:val="es-ES"/>
        </w:rPr>
        <w:t>Pedagogico</w:t>
      </w:r>
      <w:proofErr w:type="spellEnd"/>
      <w:r w:rsidRPr="00C36C19">
        <w:rPr>
          <w:color w:val="auto"/>
          <w:lang w:val="es-ES"/>
        </w:rPr>
        <w:t xml:space="preserve"> </w:t>
      </w:r>
      <w:proofErr w:type="spellStart"/>
      <w:r w:rsidRPr="00C36C19">
        <w:rPr>
          <w:color w:val="auto"/>
          <w:lang w:val="es-ES"/>
        </w:rPr>
        <w:t>Havana</w:t>
      </w:r>
      <w:proofErr w:type="spellEnd"/>
      <w:r w:rsidRPr="00C36C19">
        <w:rPr>
          <w:color w:val="auto"/>
          <w:lang w:val="es-ES"/>
        </w:rPr>
        <w:t>, Cuba</w:t>
      </w:r>
    </w:p>
    <w:p w:rsidR="00A66FC4" w:rsidRDefault="00865127">
      <w:pPr>
        <w:pStyle w:val="Fechadesubseccin"/>
        <w:spacing w:after="0"/>
      </w:pPr>
      <w:r>
        <w:t>July 15 1983</w:t>
      </w:r>
      <w:r w:rsidR="00D93A14" w:rsidRPr="00865127">
        <w:rPr>
          <w:color w:val="A9A57C" w:themeColor="accent1"/>
        </w:rPr>
        <w:t>|</w:t>
      </w:r>
      <w:r w:rsidR="00D93A14" w:rsidRPr="00865127">
        <w:t xml:space="preserve"> </w:t>
      </w:r>
      <w:r>
        <w:t>Licensed Graduate with a degree in Education</w:t>
      </w:r>
    </w:p>
    <w:p w:rsidR="00865127" w:rsidRPr="00865127" w:rsidRDefault="00865127">
      <w:pPr>
        <w:pStyle w:val="Fechadesubseccin"/>
        <w:spacing w:after="0"/>
        <w:rPr>
          <w:rStyle w:val="nfasisintenso"/>
        </w:rPr>
      </w:pPr>
      <w:r>
        <w:t>July 23 1984 Graduate courses for the preparation of Professors in computers</w:t>
      </w:r>
    </w:p>
    <w:p w:rsidR="00A66FC4" w:rsidRPr="00C36C19" w:rsidRDefault="00D93A14">
      <w:pPr>
        <w:pStyle w:val="Encabezadodeseccin"/>
      </w:pPr>
      <w:r w:rsidRPr="00C36C19">
        <w:t>Experienc</w:t>
      </w:r>
      <w:r w:rsidR="004C6345" w:rsidRPr="00C36C19">
        <w:t>e</w:t>
      </w:r>
    </w:p>
    <w:p w:rsidR="00A66FC4" w:rsidRPr="004C6345" w:rsidRDefault="004C6345">
      <w:pPr>
        <w:spacing w:after="0"/>
        <w:rPr>
          <w:i/>
          <w:iCs/>
        </w:rPr>
      </w:pPr>
      <w:r w:rsidRPr="004C6345">
        <w:t>Teacher</w:t>
      </w:r>
      <w:r w:rsidR="00D93A14" w:rsidRPr="004C6345">
        <w:rPr>
          <w:rStyle w:val="nfasisintenso"/>
        </w:rPr>
        <w:t xml:space="preserve"> </w:t>
      </w:r>
      <w:r w:rsidRPr="004C6345">
        <w:rPr>
          <w:b/>
          <w:bCs/>
          <w:i/>
          <w:iCs/>
          <w:color w:val="000000"/>
        </w:rPr>
        <w:t>September 1984</w:t>
      </w:r>
      <w:r w:rsidR="00D93A14" w:rsidRPr="004C6345">
        <w:t xml:space="preserve"> – </w:t>
      </w:r>
      <w:r>
        <w:t>August 2005 in Havana, Cuba</w:t>
      </w:r>
    </w:p>
    <w:p w:rsidR="004C6345" w:rsidRDefault="004C6345">
      <w:r w:rsidRPr="007414A0">
        <w:t xml:space="preserve">Factory worker in CGI Windows and Door - February 2006 – </w:t>
      </w:r>
      <w:r w:rsidR="00E24A8E">
        <w:t>October</w:t>
      </w:r>
      <w:bookmarkStart w:id="0" w:name="_GoBack"/>
      <w:bookmarkEnd w:id="0"/>
      <w:r w:rsidRPr="007414A0">
        <w:t xml:space="preserve"> 2014</w:t>
      </w:r>
    </w:p>
    <w:p w:rsidR="004C6345" w:rsidRDefault="004C6345">
      <w:r w:rsidRPr="007414A0">
        <w:t xml:space="preserve">Plant Manager in ECO Window Systems </w:t>
      </w:r>
      <w:r w:rsidR="00C15417" w:rsidRPr="007414A0">
        <w:t xml:space="preserve">October 2014 – </w:t>
      </w:r>
      <w:r w:rsidR="00E24A8E" w:rsidRPr="007414A0">
        <w:t>Jun</w:t>
      </w:r>
      <w:r w:rsidR="00E24A8E">
        <w:t>e</w:t>
      </w:r>
      <w:r w:rsidR="00C15417" w:rsidRPr="007414A0">
        <w:t xml:space="preserve"> 2015</w:t>
      </w:r>
    </w:p>
    <w:p w:rsidR="00E24A8E" w:rsidRPr="007414A0" w:rsidRDefault="00E24A8E">
      <w:r>
        <w:t>Assistant of Mechanic of Duct</w:t>
      </w:r>
    </w:p>
    <w:p w:rsidR="00C36C19" w:rsidRPr="00C36C19" w:rsidRDefault="00E24A8E" w:rsidP="00C36C19">
      <w:pPr>
        <w:pStyle w:val="Encabezadodeseccin"/>
        <w:rPr>
          <w:lang w:val="es-ES"/>
        </w:rPr>
      </w:pPr>
      <w:r>
        <w:rPr>
          <w:lang w:val="es-ES"/>
        </w:rPr>
        <w:t>Aptitudes</w:t>
      </w:r>
    </w:p>
    <w:p w:rsidR="00A66FC4" w:rsidRPr="007414A0" w:rsidRDefault="00C15417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7414A0">
        <w:rPr>
          <w:color w:val="auto"/>
        </w:rPr>
        <w:t xml:space="preserve"> knowledge of how to control process of production from start to finish</w:t>
      </w:r>
    </w:p>
    <w:p w:rsidR="00C15417" w:rsidRPr="007414A0" w:rsidRDefault="00C15417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7414A0">
        <w:rPr>
          <w:color w:val="auto"/>
        </w:rPr>
        <w:t>knowledge of how to control the quality of the product</w:t>
      </w:r>
    </w:p>
    <w:p w:rsidR="00C15417" w:rsidRPr="007414A0" w:rsidRDefault="00C15417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7414A0">
        <w:rPr>
          <w:color w:val="auto"/>
        </w:rPr>
        <w:t>knowledge of how to apply security measures that comes with heavy machines in the workplace</w:t>
      </w:r>
    </w:p>
    <w:p w:rsidR="00C15417" w:rsidRDefault="00C15417">
      <w:pPr>
        <w:pStyle w:val="Prrafodelista"/>
        <w:numPr>
          <w:ilvl w:val="0"/>
          <w:numId w:val="4"/>
        </w:numPr>
        <w:spacing w:after="0"/>
        <w:ind w:left="288" w:hanging="288"/>
      </w:pPr>
      <w:r w:rsidRPr="007414A0">
        <w:rPr>
          <w:color w:val="auto"/>
        </w:rPr>
        <w:t>Knowledge of how to use word, excel, and the windows operating system properly</w:t>
      </w:r>
      <w:r>
        <w:t>.</w:t>
      </w:r>
    </w:p>
    <w:p w:rsidR="00C36C19" w:rsidRPr="00C36C19" w:rsidRDefault="00C36C19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color w:val="auto"/>
        </w:rPr>
        <w:t>Knowledge on how to install doorknob, lock, and hinged on doors (the final assembly)</w:t>
      </w:r>
      <w:r w:rsidR="009910BE">
        <w:rPr>
          <w:color w:val="auto"/>
        </w:rPr>
        <w:t>.</w:t>
      </w:r>
    </w:p>
    <w:p w:rsidR="00A66FC4" w:rsidRPr="00C15417" w:rsidRDefault="00A66FC4">
      <w:pPr>
        <w:spacing w:after="200" w:line="276" w:lineRule="auto"/>
      </w:pPr>
    </w:p>
    <w:sectPr w:rsidR="00A66FC4" w:rsidRPr="00C15417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68F" w:rsidRDefault="00FD168F">
      <w:pPr>
        <w:spacing w:after="0" w:line="240" w:lineRule="auto"/>
      </w:pPr>
      <w:r>
        <w:separator/>
      </w:r>
    </w:p>
  </w:endnote>
  <w:endnote w:type="continuationSeparator" w:id="0">
    <w:p w:rsidR="00FD168F" w:rsidRDefault="00FD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C4" w:rsidRDefault="00D93A1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6FC4" w:rsidRDefault="00A66FC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A66FC4" w:rsidRDefault="00A66FC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6FC4" w:rsidRDefault="00A66FC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A66FC4" w:rsidRDefault="00A66FC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66FC4" w:rsidRDefault="00D93A1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A66FC4" w:rsidRDefault="00D93A14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C4" w:rsidRDefault="00D93A14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6FC4" w:rsidRDefault="00A66FC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A66FC4" w:rsidRDefault="00A66FC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6FC4" w:rsidRDefault="00A66FC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A66FC4" w:rsidRDefault="00A66FC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66FC4" w:rsidRDefault="00D93A1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A66FC4" w:rsidRDefault="00D93A14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68F" w:rsidRDefault="00FD168F">
      <w:pPr>
        <w:spacing w:after="0" w:line="240" w:lineRule="auto"/>
      </w:pPr>
      <w:r>
        <w:separator/>
      </w:r>
    </w:p>
  </w:footnote>
  <w:footnote w:type="continuationSeparator" w:id="0">
    <w:p w:rsidR="00FD168F" w:rsidRDefault="00FD1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C4" w:rsidRDefault="00D93A14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6FC4" w:rsidRDefault="00D93A1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A66FC4" w:rsidRDefault="00D93A1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6FC4" w:rsidRDefault="00A66FC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A66FC4" w:rsidRDefault="00A66FC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6FC4" w:rsidRDefault="00A66FC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A66FC4" w:rsidRDefault="00A66FC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C4" w:rsidRDefault="00D93A1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6FC4" w:rsidRDefault="00A66FC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A66FC4" w:rsidRDefault="00A66FC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6FC4" w:rsidRDefault="00A66FC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A66FC4" w:rsidRDefault="00A66FC4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C4"/>
    <w:rsid w:val="004C6345"/>
    <w:rsid w:val="00623FA7"/>
    <w:rsid w:val="007414A0"/>
    <w:rsid w:val="00865127"/>
    <w:rsid w:val="009910BE"/>
    <w:rsid w:val="00A66FC4"/>
    <w:rsid w:val="00A75BC4"/>
    <w:rsid w:val="00C15417"/>
    <w:rsid w:val="00C36C19"/>
    <w:rsid w:val="00D22DEE"/>
    <w:rsid w:val="00D93A14"/>
    <w:rsid w:val="00E24A8E"/>
    <w:rsid w:val="00FD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F0A4181ED64F0C804A11DA3DE19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892D-708F-4CC0-8A2F-95E6CECD0FD0}"/>
      </w:docPartPr>
      <w:docPartBody>
        <w:p w:rsidR="006B2F9C" w:rsidRDefault="004B4D86">
          <w:pPr>
            <w:pStyle w:val="B5F0A4181ED64F0C804A11DA3DE19125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BEB02A1642AA4436A6C867891060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9E7E-C700-48E8-8EF3-AE9E24502285}"/>
      </w:docPartPr>
      <w:docPartBody>
        <w:p w:rsidR="006B2F9C" w:rsidRDefault="00DA0694" w:rsidP="00DA0694">
          <w:pPr>
            <w:pStyle w:val="BEB02A1642AA4436A6C8678910607E3D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1EE36BF31F644BC3951562E35D8C1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74D06-C426-4230-B044-96DD8BCEF8B3}"/>
      </w:docPartPr>
      <w:docPartBody>
        <w:p w:rsidR="006B2F9C" w:rsidRDefault="00DA0694" w:rsidP="00DA0694">
          <w:pPr>
            <w:pStyle w:val="1EE36BF31F644BC3951562E35D8C1C8F"/>
          </w:pPr>
          <w:r>
            <w:rPr>
              <w:lang w:val="es-ES"/>
            </w:rPr>
            <w:t>[Escriba la fecha]</w:t>
          </w:r>
        </w:p>
      </w:docPartBody>
    </w:docPart>
    <w:docPart>
      <w:docPartPr>
        <w:name w:val="A32879799A684EB689FD6DF302138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41336-46AC-4B32-BD4D-D138849CA60A}"/>
      </w:docPartPr>
      <w:docPartBody>
        <w:p w:rsidR="006B2F9C" w:rsidRDefault="00DA0694" w:rsidP="00DA0694">
          <w:pPr>
            <w:pStyle w:val="A32879799A684EB689FD6DF302138F76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12CEDB441C8D4248AE4454D435CA0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D68A2-8399-4DF2-8DB6-76ED365E14CB}"/>
      </w:docPartPr>
      <w:docPartBody>
        <w:p w:rsidR="006B2F9C" w:rsidRDefault="00DA0694" w:rsidP="00DA0694">
          <w:pPr>
            <w:pStyle w:val="12CEDB441C8D4248AE4454D435CA07FF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BFC7CC86A9E943D79C93BF31C847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275E4-01E3-4FBB-84CE-A799DC620734}"/>
      </w:docPartPr>
      <w:docPartBody>
        <w:p w:rsidR="006B2F9C" w:rsidRDefault="00DA0694" w:rsidP="00DA0694">
          <w:pPr>
            <w:pStyle w:val="BFC7CC86A9E943D79C93BF31C847B95D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7E6D373359FB4405A2394237A0BF3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95331-43FE-4E7D-9ACD-6783CA388C3A}"/>
      </w:docPartPr>
      <w:docPartBody>
        <w:p w:rsidR="006B2F9C" w:rsidRDefault="00DA0694" w:rsidP="00DA0694">
          <w:pPr>
            <w:pStyle w:val="7E6D373359FB4405A2394237A0BF31DC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94"/>
    <w:rsid w:val="0009517E"/>
    <w:rsid w:val="004B4D86"/>
    <w:rsid w:val="0061478C"/>
    <w:rsid w:val="006B2F9C"/>
    <w:rsid w:val="00DA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DA0694"/>
    <w:rPr>
      <w:color w:val="808080"/>
    </w:rPr>
  </w:style>
  <w:style w:type="paragraph" w:customStyle="1" w:styleId="B5F0A4181ED64F0C804A11DA3DE19125">
    <w:name w:val="B5F0A4181ED64F0C804A11DA3DE19125"/>
  </w:style>
  <w:style w:type="paragraph" w:customStyle="1" w:styleId="07FA9160A4D743339B6642C99326820C">
    <w:name w:val="07FA9160A4D743339B6642C99326820C"/>
  </w:style>
  <w:style w:type="paragraph" w:customStyle="1" w:styleId="941BE5991C00449589F21EBB59C73631">
    <w:name w:val="941BE5991C00449589F21EBB59C73631"/>
  </w:style>
  <w:style w:type="paragraph" w:customStyle="1" w:styleId="5AE7988EEBC94F0C86B6E08C35D54980">
    <w:name w:val="5AE7988EEBC94F0C86B6E08C35D54980"/>
  </w:style>
  <w:style w:type="paragraph" w:customStyle="1" w:styleId="C0F88CB58817430682F3822AEAF08D94">
    <w:name w:val="C0F88CB58817430682F3822AEAF08D94"/>
  </w:style>
  <w:style w:type="paragraph" w:customStyle="1" w:styleId="28D6B3DB154E47D199AB89AD287CBCDA">
    <w:name w:val="28D6B3DB154E47D199AB89AD287CBCDA"/>
  </w:style>
  <w:style w:type="paragraph" w:customStyle="1" w:styleId="5EBBB30092044BC396E0BDC0E8B1DDA8">
    <w:name w:val="5EBBB30092044BC396E0BDC0E8B1DDA8"/>
  </w:style>
  <w:style w:type="paragraph" w:customStyle="1" w:styleId="B7B9FF92098D4237B0025A90DF1A7633">
    <w:name w:val="B7B9FF92098D4237B0025A90DF1A7633"/>
  </w:style>
  <w:style w:type="paragraph" w:customStyle="1" w:styleId="C415675F453A45D79069B3CE14C8D9E7">
    <w:name w:val="C415675F453A45D79069B3CE14C8D9E7"/>
  </w:style>
  <w:style w:type="paragraph" w:customStyle="1" w:styleId="ED575A77E11A4713836692AE1EB213F4">
    <w:name w:val="ED575A77E11A4713836692AE1EB213F4"/>
  </w:style>
  <w:style w:type="paragraph" w:customStyle="1" w:styleId="136375D4805F4B35B01AACA6B5FFD0B7">
    <w:name w:val="136375D4805F4B35B01AACA6B5FFD0B7"/>
  </w:style>
  <w:style w:type="paragraph" w:customStyle="1" w:styleId="42CFDFB563F9418F94B175F75D5D218A">
    <w:name w:val="42CFDFB563F9418F94B175F75D5D218A"/>
  </w:style>
  <w:style w:type="paragraph" w:customStyle="1" w:styleId="62ABC2ABA61D4B139ADDD06B6685E2BF">
    <w:name w:val="62ABC2ABA61D4B139ADDD06B6685E2BF"/>
  </w:style>
  <w:style w:type="paragraph" w:customStyle="1" w:styleId="E85159D92DF84A789557B8731875A306">
    <w:name w:val="E85159D92DF84A789557B8731875A306"/>
  </w:style>
  <w:style w:type="paragraph" w:customStyle="1" w:styleId="D5EC2DD7F0814681B6BF985DA874A635">
    <w:name w:val="D5EC2DD7F0814681B6BF985DA874A635"/>
  </w:style>
  <w:style w:type="paragraph" w:customStyle="1" w:styleId="716961F1B0ED483FB2EAA1DDAA784EC1">
    <w:name w:val="716961F1B0ED483FB2EAA1DDAA784EC1"/>
  </w:style>
  <w:style w:type="paragraph" w:customStyle="1" w:styleId="695D7FA5D63C4F269EE3FA297A132672">
    <w:name w:val="695D7FA5D63C4F269EE3FA297A132672"/>
  </w:style>
  <w:style w:type="paragraph" w:customStyle="1" w:styleId="753FD4A3792042F3A8167C29D348117C">
    <w:name w:val="753FD4A3792042F3A8167C29D348117C"/>
  </w:style>
  <w:style w:type="paragraph" w:customStyle="1" w:styleId="FBB472211791404D9D21085D18E7C34A">
    <w:name w:val="FBB472211791404D9D21085D18E7C34A"/>
  </w:style>
  <w:style w:type="paragraph" w:customStyle="1" w:styleId="BEB02A1642AA4436A6C8678910607E3D">
    <w:name w:val="BEB02A1642AA4436A6C8678910607E3D"/>
    <w:rsid w:val="00DA0694"/>
  </w:style>
  <w:style w:type="paragraph" w:customStyle="1" w:styleId="1EE36BF31F644BC3951562E35D8C1C8F">
    <w:name w:val="1EE36BF31F644BC3951562E35D8C1C8F"/>
    <w:rsid w:val="00DA0694"/>
  </w:style>
  <w:style w:type="paragraph" w:customStyle="1" w:styleId="A32879799A684EB689FD6DF302138F76">
    <w:name w:val="A32879799A684EB689FD6DF302138F76"/>
    <w:rsid w:val="00DA0694"/>
  </w:style>
  <w:style w:type="paragraph" w:customStyle="1" w:styleId="12CEDB441C8D4248AE4454D435CA07FF">
    <w:name w:val="12CEDB441C8D4248AE4454D435CA07FF"/>
    <w:rsid w:val="00DA0694"/>
  </w:style>
  <w:style w:type="paragraph" w:customStyle="1" w:styleId="BFC7CC86A9E943D79C93BF31C847B95D">
    <w:name w:val="BFC7CC86A9E943D79C93BF31C847B95D"/>
    <w:rsid w:val="00DA0694"/>
  </w:style>
  <w:style w:type="paragraph" w:customStyle="1" w:styleId="7E6D373359FB4405A2394237A0BF31DC">
    <w:name w:val="7E6D373359FB4405A2394237A0BF31DC"/>
    <w:rsid w:val="00DA0694"/>
  </w:style>
  <w:style w:type="paragraph" w:customStyle="1" w:styleId="064A48770BCC43F683D0EC9A04941C89">
    <w:name w:val="064A48770BCC43F683D0EC9A04941C89"/>
    <w:rsid w:val="00DA06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DA0694"/>
    <w:rPr>
      <w:color w:val="808080"/>
    </w:rPr>
  </w:style>
  <w:style w:type="paragraph" w:customStyle="1" w:styleId="B5F0A4181ED64F0C804A11DA3DE19125">
    <w:name w:val="B5F0A4181ED64F0C804A11DA3DE19125"/>
  </w:style>
  <w:style w:type="paragraph" w:customStyle="1" w:styleId="07FA9160A4D743339B6642C99326820C">
    <w:name w:val="07FA9160A4D743339B6642C99326820C"/>
  </w:style>
  <w:style w:type="paragraph" w:customStyle="1" w:styleId="941BE5991C00449589F21EBB59C73631">
    <w:name w:val="941BE5991C00449589F21EBB59C73631"/>
  </w:style>
  <w:style w:type="paragraph" w:customStyle="1" w:styleId="5AE7988EEBC94F0C86B6E08C35D54980">
    <w:name w:val="5AE7988EEBC94F0C86B6E08C35D54980"/>
  </w:style>
  <w:style w:type="paragraph" w:customStyle="1" w:styleId="C0F88CB58817430682F3822AEAF08D94">
    <w:name w:val="C0F88CB58817430682F3822AEAF08D94"/>
  </w:style>
  <w:style w:type="paragraph" w:customStyle="1" w:styleId="28D6B3DB154E47D199AB89AD287CBCDA">
    <w:name w:val="28D6B3DB154E47D199AB89AD287CBCDA"/>
  </w:style>
  <w:style w:type="paragraph" w:customStyle="1" w:styleId="5EBBB30092044BC396E0BDC0E8B1DDA8">
    <w:name w:val="5EBBB30092044BC396E0BDC0E8B1DDA8"/>
  </w:style>
  <w:style w:type="paragraph" w:customStyle="1" w:styleId="B7B9FF92098D4237B0025A90DF1A7633">
    <w:name w:val="B7B9FF92098D4237B0025A90DF1A7633"/>
  </w:style>
  <w:style w:type="paragraph" w:customStyle="1" w:styleId="C415675F453A45D79069B3CE14C8D9E7">
    <w:name w:val="C415675F453A45D79069B3CE14C8D9E7"/>
  </w:style>
  <w:style w:type="paragraph" w:customStyle="1" w:styleId="ED575A77E11A4713836692AE1EB213F4">
    <w:name w:val="ED575A77E11A4713836692AE1EB213F4"/>
  </w:style>
  <w:style w:type="paragraph" w:customStyle="1" w:styleId="136375D4805F4B35B01AACA6B5FFD0B7">
    <w:name w:val="136375D4805F4B35B01AACA6B5FFD0B7"/>
  </w:style>
  <w:style w:type="paragraph" w:customStyle="1" w:styleId="42CFDFB563F9418F94B175F75D5D218A">
    <w:name w:val="42CFDFB563F9418F94B175F75D5D218A"/>
  </w:style>
  <w:style w:type="paragraph" w:customStyle="1" w:styleId="62ABC2ABA61D4B139ADDD06B6685E2BF">
    <w:name w:val="62ABC2ABA61D4B139ADDD06B6685E2BF"/>
  </w:style>
  <w:style w:type="paragraph" w:customStyle="1" w:styleId="E85159D92DF84A789557B8731875A306">
    <w:name w:val="E85159D92DF84A789557B8731875A306"/>
  </w:style>
  <w:style w:type="paragraph" w:customStyle="1" w:styleId="D5EC2DD7F0814681B6BF985DA874A635">
    <w:name w:val="D5EC2DD7F0814681B6BF985DA874A635"/>
  </w:style>
  <w:style w:type="paragraph" w:customStyle="1" w:styleId="716961F1B0ED483FB2EAA1DDAA784EC1">
    <w:name w:val="716961F1B0ED483FB2EAA1DDAA784EC1"/>
  </w:style>
  <w:style w:type="paragraph" w:customStyle="1" w:styleId="695D7FA5D63C4F269EE3FA297A132672">
    <w:name w:val="695D7FA5D63C4F269EE3FA297A132672"/>
  </w:style>
  <w:style w:type="paragraph" w:customStyle="1" w:styleId="753FD4A3792042F3A8167C29D348117C">
    <w:name w:val="753FD4A3792042F3A8167C29D348117C"/>
  </w:style>
  <w:style w:type="paragraph" w:customStyle="1" w:styleId="FBB472211791404D9D21085D18E7C34A">
    <w:name w:val="FBB472211791404D9D21085D18E7C34A"/>
  </w:style>
  <w:style w:type="paragraph" w:customStyle="1" w:styleId="BEB02A1642AA4436A6C8678910607E3D">
    <w:name w:val="BEB02A1642AA4436A6C8678910607E3D"/>
    <w:rsid w:val="00DA0694"/>
  </w:style>
  <w:style w:type="paragraph" w:customStyle="1" w:styleId="1EE36BF31F644BC3951562E35D8C1C8F">
    <w:name w:val="1EE36BF31F644BC3951562E35D8C1C8F"/>
    <w:rsid w:val="00DA0694"/>
  </w:style>
  <w:style w:type="paragraph" w:customStyle="1" w:styleId="A32879799A684EB689FD6DF302138F76">
    <w:name w:val="A32879799A684EB689FD6DF302138F76"/>
    <w:rsid w:val="00DA0694"/>
  </w:style>
  <w:style w:type="paragraph" w:customStyle="1" w:styleId="12CEDB441C8D4248AE4454D435CA07FF">
    <w:name w:val="12CEDB441C8D4248AE4454D435CA07FF"/>
    <w:rsid w:val="00DA0694"/>
  </w:style>
  <w:style w:type="paragraph" w:customStyle="1" w:styleId="BFC7CC86A9E943D79C93BF31C847B95D">
    <w:name w:val="BFC7CC86A9E943D79C93BF31C847B95D"/>
    <w:rsid w:val="00DA0694"/>
  </w:style>
  <w:style w:type="paragraph" w:customStyle="1" w:styleId="7E6D373359FB4405A2394237A0BF31DC">
    <w:name w:val="7E6D373359FB4405A2394237A0BF31DC"/>
    <w:rsid w:val="00DA0694"/>
  </w:style>
  <w:style w:type="paragraph" w:customStyle="1" w:styleId="064A48770BCC43F683D0EC9A04941C89">
    <w:name w:val="064A48770BCC43F683D0EC9A04941C89"/>
    <w:rsid w:val="00DA06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8879A Fontainebleau blvd #106 Miami, Florida 33172</CompanyAddress>
  <CompanyPhone> (305)-305-4484</CompanyPhone>
  <CompanyFax/>
  <CompanyEmail>ledalian8962@yahoo.es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E360148-D198-4F35-996A-39DCCD8C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76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L. Manso</dc:creator>
  <cp:lastModifiedBy>Angel</cp:lastModifiedBy>
  <cp:revision>6</cp:revision>
  <cp:lastPrinted>2016-02-24T15:53:00Z</cp:lastPrinted>
  <dcterms:created xsi:type="dcterms:W3CDTF">2015-07-22T00:51:00Z</dcterms:created>
  <dcterms:modified xsi:type="dcterms:W3CDTF">2016-02-24T15:56:00Z</dcterms:modified>
</cp:coreProperties>
</file>