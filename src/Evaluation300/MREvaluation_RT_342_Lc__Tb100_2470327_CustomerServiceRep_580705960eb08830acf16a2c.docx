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25"/>
        <w:tblW w:w="10018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133"/>
        <w:gridCol w:w="7885"/>
      </w:tblGrid>
      <w:tr w:rsidR="009A6B3C" w:rsidTr="00316DC1">
        <w:trPr>
          <w:trHeight w:val="633"/>
        </w:trPr>
        <w:tc>
          <w:tcPr>
            <w:tcW w:w="2133" w:type="dxa"/>
          </w:tcPr>
          <w:p w:rsidR="009A6B3C" w:rsidRDefault="009A6B3C" w:rsidP="00B74A20">
            <w:pPr>
              <w:spacing w:line="240" w:lineRule="auto"/>
            </w:pPr>
          </w:p>
        </w:tc>
        <w:tc>
          <w:tcPr>
            <w:tcW w:w="7885" w:type="dxa"/>
            <w:tcMar>
              <w:bottom w:w="576" w:type="dxa"/>
            </w:tcMar>
          </w:tcPr>
          <w:p w:rsidR="009A6B3C" w:rsidRDefault="00A853A7" w:rsidP="00B74A20">
            <w:pPr>
              <w:pStyle w:val="Name"/>
            </w:pPr>
            <w:sdt>
              <w:sdtPr>
                <w:rPr>
                  <w:sz w:val="40"/>
                  <w:szCs w:val="40"/>
                </w:rPr>
                <w:alias w:val="Your Name"/>
                <w:tag w:val=""/>
                <w:id w:val="1197042864"/>
                <w:placeholder>
                  <w:docPart w:val="4BB9D3149362422AB7C68219332C267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7B6597" w:rsidRPr="00923C20">
                  <w:rPr>
                    <w:sz w:val="40"/>
                    <w:szCs w:val="40"/>
                  </w:rPr>
                  <w:t>Quintisha Lyles</w:t>
                </w:r>
              </w:sdtContent>
            </w:sdt>
          </w:p>
          <w:p w:rsidR="009A6B3C" w:rsidRDefault="00A70057" w:rsidP="00B74A20">
            <w:pPr>
              <w:pStyle w:val="NoSpacing"/>
            </w:pPr>
            <w:r>
              <w:t>8090 Willoughby CT Alpharetta GA 30005</w:t>
            </w:r>
            <w:r w:rsidR="00923C20">
              <w:t>  </w:t>
            </w:r>
            <w:r w:rsidR="00923C20">
              <w:rPr>
                <w:rStyle w:val="Emphasis"/>
              </w:rPr>
              <w:t>|</w:t>
            </w:r>
            <w:r w:rsidR="00923C20">
              <w:t> </w:t>
            </w:r>
            <w:r w:rsidR="00923C20">
              <w:rPr>
                <w:kern w:val="20"/>
              </w:rPr>
              <w:t> </w:t>
            </w:r>
            <w:r w:rsidR="007B6597">
              <w:t>quintishaarlyles@gmail.com</w:t>
            </w:r>
            <w:r w:rsidR="00923C20">
              <w:t>  </w:t>
            </w:r>
            <w:r w:rsidR="00923C20">
              <w:rPr>
                <w:rStyle w:val="Emphasis"/>
              </w:rPr>
              <w:t>|</w:t>
            </w:r>
            <w:r w:rsidR="00923C20">
              <w:t>  </w:t>
            </w:r>
            <w:r w:rsidR="007B6597">
              <w:t>404-916-5201</w:t>
            </w:r>
          </w:p>
        </w:tc>
      </w:tr>
      <w:tr w:rsidR="009A6B3C" w:rsidTr="00316DC1">
        <w:trPr>
          <w:trHeight w:val="589"/>
        </w:trPr>
        <w:tc>
          <w:tcPr>
            <w:tcW w:w="2133" w:type="dxa"/>
          </w:tcPr>
          <w:p w:rsidR="009A6B3C" w:rsidRDefault="00923C20" w:rsidP="00B74A20">
            <w:pPr>
              <w:pStyle w:val="Heading1"/>
            </w:pPr>
            <w:r>
              <w:t>Objective</w:t>
            </w:r>
          </w:p>
        </w:tc>
        <w:tc>
          <w:tcPr>
            <w:tcW w:w="7885" w:type="dxa"/>
          </w:tcPr>
          <w:p w:rsidR="009A6B3C" w:rsidRDefault="007B6597" w:rsidP="00B74A20">
            <w:r w:rsidRPr="007B6597">
              <w:t>To secure a position focusing on client relations/customer service in order to utilize and expand my experience and skills in the workforce.</w:t>
            </w:r>
          </w:p>
        </w:tc>
      </w:tr>
      <w:tr w:rsidR="009A6B3C" w:rsidTr="00316DC1">
        <w:trPr>
          <w:trHeight w:val="1943"/>
        </w:trPr>
        <w:tc>
          <w:tcPr>
            <w:tcW w:w="2133" w:type="dxa"/>
          </w:tcPr>
          <w:p w:rsidR="009A6B3C" w:rsidRDefault="007B6597" w:rsidP="00B74A20">
            <w:pPr>
              <w:pStyle w:val="Heading1"/>
            </w:pPr>
            <w:r>
              <w:t>Customer Service Representative</w:t>
            </w:r>
          </w:p>
        </w:tc>
        <w:tc>
          <w:tcPr>
            <w:tcW w:w="7885" w:type="dxa"/>
          </w:tcPr>
          <w:p w:rsidR="00FA47FD" w:rsidRPr="00FA47FD" w:rsidRDefault="00FA47FD" w:rsidP="00B74A20">
            <w:pPr>
              <w:pStyle w:val="Heading3"/>
              <w:rPr>
                <w:i/>
                <w:caps w:val="0"/>
                <w:color w:val="262626" w:themeColor="text1" w:themeTint="D9"/>
                <w:sz w:val="18"/>
                <w:szCs w:val="18"/>
                <w:u w:val="single"/>
              </w:rPr>
            </w:pPr>
            <w:r w:rsidRPr="00FA47FD">
              <w:rPr>
                <w:i/>
                <w:caps w:val="0"/>
                <w:color w:val="262626" w:themeColor="text1" w:themeTint="D9"/>
                <w:sz w:val="18"/>
                <w:szCs w:val="18"/>
                <w:u w:val="single"/>
              </w:rPr>
              <w:t>Exceeding Guest expectations</w:t>
            </w:r>
            <w:r>
              <w:rPr>
                <w:i/>
                <w:caps w:val="0"/>
                <w:color w:val="262626" w:themeColor="text1" w:themeTint="D9"/>
                <w:sz w:val="18"/>
                <w:szCs w:val="18"/>
                <w:u w:val="single"/>
              </w:rPr>
              <w:t xml:space="preserve"> and</w:t>
            </w:r>
            <w:r w:rsidRPr="00FA47FD">
              <w:rPr>
                <w:i/>
                <w:caps w:val="0"/>
                <w:color w:val="262626" w:themeColor="text1" w:themeTint="D9"/>
                <w:sz w:val="18"/>
                <w:szCs w:val="18"/>
                <w:u w:val="single"/>
              </w:rPr>
              <w:t xml:space="preserve"> build lasting clientele while increasing sales!</w:t>
            </w:r>
          </w:p>
          <w:p w:rsidR="007B6597" w:rsidRPr="007B6597" w:rsidRDefault="007B6597" w:rsidP="00B74A20">
            <w:pPr>
              <w:pStyle w:val="Heading3"/>
              <w:rPr>
                <w:caps w:val="0"/>
                <w:color w:val="262626" w:themeColor="text1" w:themeTint="D9"/>
                <w:sz w:val="18"/>
                <w:szCs w:val="18"/>
              </w:rPr>
            </w:pPr>
            <w:r w:rsidRPr="007B6597">
              <w:rPr>
                <w:caps w:val="0"/>
                <w:color w:val="262626" w:themeColor="text1" w:themeTint="D9"/>
                <w:sz w:val="18"/>
                <w:szCs w:val="18"/>
              </w:rPr>
              <w:t xml:space="preserve">Energetic, results-driven </w:t>
            </w:r>
            <w:r w:rsidR="00923C20">
              <w:rPr>
                <w:caps w:val="0"/>
                <w:color w:val="262626" w:themeColor="text1" w:themeTint="D9"/>
                <w:sz w:val="18"/>
                <w:szCs w:val="18"/>
              </w:rPr>
              <w:t xml:space="preserve">seasoned </w:t>
            </w:r>
            <w:r w:rsidRPr="007B6597">
              <w:rPr>
                <w:caps w:val="0"/>
                <w:color w:val="262626" w:themeColor="text1" w:themeTint="D9"/>
                <w:sz w:val="18"/>
                <w:szCs w:val="18"/>
              </w:rPr>
              <w:t xml:space="preserve">professional with </w:t>
            </w:r>
            <w:r w:rsidR="00A73DF6">
              <w:rPr>
                <w:caps w:val="0"/>
                <w:color w:val="262626" w:themeColor="text1" w:themeTint="D9"/>
                <w:sz w:val="18"/>
                <w:szCs w:val="18"/>
              </w:rPr>
              <w:t>5</w:t>
            </w:r>
            <w:r w:rsidR="00FA47FD">
              <w:rPr>
                <w:caps w:val="0"/>
                <w:color w:val="262626" w:themeColor="text1" w:themeTint="D9"/>
                <w:sz w:val="18"/>
                <w:szCs w:val="18"/>
              </w:rPr>
              <w:t xml:space="preserve"> years of</w:t>
            </w:r>
            <w:r w:rsidRPr="007B6597">
              <w:rPr>
                <w:caps w:val="0"/>
                <w:color w:val="262626" w:themeColor="text1" w:themeTint="D9"/>
                <w:sz w:val="18"/>
                <w:szCs w:val="18"/>
              </w:rPr>
              <w:t xml:space="preserve"> experience in customer service arena.</w:t>
            </w:r>
          </w:p>
          <w:p w:rsidR="007B6597" w:rsidRPr="007B6597" w:rsidRDefault="007B6597" w:rsidP="00B74A20">
            <w:pPr>
              <w:pStyle w:val="Heading3"/>
              <w:rPr>
                <w:caps w:val="0"/>
                <w:color w:val="262626" w:themeColor="text1" w:themeTint="D9"/>
                <w:sz w:val="18"/>
                <w:szCs w:val="18"/>
              </w:rPr>
            </w:pPr>
            <w:r w:rsidRPr="007B6597">
              <w:rPr>
                <w:caps w:val="0"/>
                <w:color w:val="262626" w:themeColor="text1" w:themeTint="D9"/>
                <w:sz w:val="18"/>
                <w:szCs w:val="18"/>
              </w:rPr>
              <w:t>Proven ability to manage multiple projects while meeting challenging deadlines.</w:t>
            </w:r>
          </w:p>
          <w:p w:rsidR="007B6597" w:rsidRPr="007B6597" w:rsidRDefault="007B6597" w:rsidP="00B74A20">
            <w:pPr>
              <w:pStyle w:val="Heading3"/>
              <w:rPr>
                <w:caps w:val="0"/>
                <w:color w:val="262626" w:themeColor="text1" w:themeTint="D9"/>
                <w:sz w:val="18"/>
                <w:szCs w:val="18"/>
              </w:rPr>
            </w:pPr>
            <w:r w:rsidRPr="007B6597">
              <w:rPr>
                <w:caps w:val="0"/>
                <w:color w:val="262626" w:themeColor="text1" w:themeTint="D9"/>
                <w:sz w:val="18"/>
                <w:szCs w:val="18"/>
              </w:rPr>
              <w:t>Excel in listening to customer needs, articulating product benefits and creating solutions that provide value to the customer.</w:t>
            </w:r>
          </w:p>
          <w:p w:rsidR="00FA47FD" w:rsidRPr="00FA47FD" w:rsidRDefault="000376A2" w:rsidP="00B74A20">
            <w:r>
              <w:t>P</w:t>
            </w:r>
            <w:r w:rsidR="00FA47FD" w:rsidRPr="00FA47FD">
              <w:t>roficient in Microsoft Word, Access, Exc</w:t>
            </w:r>
            <w:r w:rsidR="00923C20">
              <w:t>el, and PowerPoint, (POS</w:t>
            </w:r>
            <w:r w:rsidR="00FA47FD" w:rsidRPr="00FA47FD">
              <w:t>): Hotsauce &amp; Micros.</w:t>
            </w:r>
          </w:p>
        </w:tc>
      </w:tr>
      <w:tr w:rsidR="009A6B3C" w:rsidTr="00316DC1">
        <w:trPr>
          <w:trHeight w:val="5701"/>
        </w:trPr>
        <w:tc>
          <w:tcPr>
            <w:tcW w:w="2133" w:type="dxa"/>
          </w:tcPr>
          <w:p w:rsidR="009A6B3C" w:rsidRDefault="00923C20" w:rsidP="00B74A20">
            <w:pPr>
              <w:pStyle w:val="Heading1"/>
            </w:pPr>
            <w:r>
              <w:t>Experience</w:t>
            </w:r>
          </w:p>
        </w:tc>
        <w:tc>
          <w:tcPr>
            <w:tcW w:w="7885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olor w:val="262626" w:themeColor="text1" w:themeTint="D9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2259A5FA6ED64401A7C6C0466077BF9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9A6B3C" w:rsidRDefault="002330F9" w:rsidP="00B74A20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 xml:space="preserve">Secure Contact Soultions </w:t>
                    </w:r>
                    <w:bookmarkStart w:id="0" w:name="_GoBack"/>
                    <w:bookmarkEnd w:id="0"/>
                    <w:r w:rsidR="001C5285">
                      <w:rPr>
                        <w:rStyle w:val="Strong"/>
                      </w:rPr>
                      <w:t>inbound call center</w:t>
                    </w:r>
                  </w:p>
                  <w:p w:rsidR="009A6B3C" w:rsidRDefault="003769EE" w:rsidP="00B74A20">
                    <w:pPr>
                      <w:pStyle w:val="Heading3"/>
                    </w:pPr>
                    <w:r>
                      <w:t>02/2015</w:t>
                    </w:r>
                    <w:r w:rsidR="006655B0">
                      <w:t>-Present</w:t>
                    </w:r>
                    <w:r w:rsidR="001C5285">
                      <w:t xml:space="preserve"> </w:t>
                    </w:r>
                  </w:p>
                  <w:p w:rsidR="002B62AE" w:rsidRDefault="00CC3C9D" w:rsidP="002B62AE">
                    <w:pPr>
                      <w:pStyle w:val="Heading3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 w:rsidRPr="00CC3C9D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Maintained a high rating for each metric that the company used to rate call associates.</w:t>
                    </w:r>
                  </w:p>
                  <w:p w:rsidR="000376A2" w:rsidRPr="002B62AE" w:rsidRDefault="002B62AE" w:rsidP="002B62AE">
                    <w:pPr>
                      <w:pStyle w:val="Heading3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 w:rsidRPr="002B62A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Ability to use a computer keyboard with suffi</w:t>
                    </w:r>
                    <w:r w:rsidR="001C5285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cient speed to meet job demands</w:t>
                    </w:r>
                    <w:r w:rsidR="007B6597" w:rsidRPr="002B62AE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 xml:space="preserve">. </w:t>
                    </w:r>
                  </w:p>
                  <w:p w:rsidR="00447D09" w:rsidRDefault="001C5285" w:rsidP="00447D0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 w:rsidRPr="001C5285">
                      <w:t>Resolves problems by clarifying issues; researching and exploring answers and alternative solutions; implementing solutions; escalating unresolved problems.</w:t>
                    </w:r>
                  </w:p>
                  <w:p w:rsidR="00527A53" w:rsidRDefault="00447D09" w:rsidP="00447D0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Able to type 60 WPM</w:t>
                    </w:r>
                  </w:p>
                  <w:p w:rsidR="009A6B3C" w:rsidRPr="000376A2" w:rsidRDefault="00527A53" w:rsidP="00447D09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 xml:space="preserve">Processed payments for major telephone companies.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2259A5FA6ED64401A7C6C0466077BF9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A6B3C" w:rsidRDefault="007B6597" w:rsidP="00B74A20">
                    <w:pPr>
                      <w:pStyle w:val="Heading2"/>
                    </w:pPr>
                    <w:r>
                      <w:rPr>
                        <w:rStyle w:val="Strong"/>
                      </w:rPr>
                      <w:t>Internship</w:t>
                    </w:r>
                    <w:r w:rsidR="00923C20">
                      <w:t xml:space="preserve"> </w:t>
                    </w:r>
                    <w:r>
                      <w:t>nartey law group</w:t>
                    </w:r>
                  </w:p>
                  <w:p w:rsidR="009A6B3C" w:rsidRDefault="003769EE" w:rsidP="00B74A20">
                    <w:pPr>
                      <w:pStyle w:val="Heading3"/>
                    </w:pPr>
                    <w:r>
                      <w:t>03/14-01/2015</w:t>
                    </w:r>
                  </w:p>
                  <w:p w:rsidR="007B6597" w:rsidRPr="007B6597" w:rsidRDefault="007B6597" w:rsidP="00B74A20">
                    <w:pPr>
                      <w:pStyle w:val="Heading3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</w:pPr>
                    <w:r w:rsidRPr="007B6597">
                      <w:rPr>
                        <w:caps w:val="0"/>
                        <w:color w:val="262626" w:themeColor="text1" w:themeTint="D9"/>
                        <w:sz w:val="18"/>
                        <w:szCs w:val="18"/>
                      </w:rPr>
                      <w:t>Handle debt record database and software: CUBS and Pacer.</w:t>
                    </w:r>
                  </w:p>
                  <w:p w:rsidR="006655B0" w:rsidRDefault="007B6597" w:rsidP="00B74A2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</w:pPr>
                    <w:r w:rsidRPr="007B6597">
                      <w:t>Excelled in role requiring the ability to handle a variety of customer service and administrative tasks and resolve customer issues with expediency</w:t>
                    </w:r>
                  </w:p>
                  <w:p w:rsidR="006655B0" w:rsidRDefault="006655B0" w:rsidP="00B74A2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</w:pPr>
                    <w:r w:rsidRPr="006655B0">
                      <w:t>Manage inventory of office supplies and equipmen</w:t>
                    </w:r>
                    <w:r>
                      <w:t>t</w:t>
                    </w:r>
                  </w:p>
                  <w:p w:rsidR="007B6597" w:rsidRDefault="006655B0" w:rsidP="00316DC1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</w:pPr>
                    <w:r w:rsidRPr="006655B0">
                      <w:t>Schedule staff appointments with cl</w:t>
                    </w:r>
                    <w:r w:rsidR="00316DC1">
                      <w:t>ients or company representatives.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771248435"/>
                  <w:placeholder>
                    <w:docPart w:val="BC2669233B18406E87215CD2B716E79B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7B6597" w:rsidRDefault="007B6597" w:rsidP="00B74A20">
                    <w:pPr>
                      <w:pStyle w:val="Heading2"/>
                    </w:pPr>
                    <w:r>
                      <w:rPr>
                        <w:rStyle w:val="Strong"/>
                      </w:rPr>
                      <w:t>certified trainer/lead server</w:t>
                    </w:r>
                    <w:r>
                      <w:t xml:space="preserve"> mardi gras cafe</w:t>
                    </w:r>
                  </w:p>
                  <w:p w:rsidR="007B6597" w:rsidRDefault="007B6597" w:rsidP="00B74A20">
                    <w:pPr>
                      <w:pStyle w:val="Heading3"/>
                    </w:pPr>
                    <w:r>
                      <w:t>01</w:t>
                    </w:r>
                    <w:r w:rsidR="003769EE">
                      <w:t>/12-02/2014</w:t>
                    </w:r>
                  </w:p>
                  <w:p w:rsidR="0016701E" w:rsidRDefault="0016701E" w:rsidP="00B74A20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Agreed to serve as a mentor for new hires to speed up learning curve.</w:t>
                    </w:r>
                  </w:p>
                  <w:p w:rsidR="0016701E" w:rsidRDefault="0016701E" w:rsidP="00B74A20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Established first social media center for the company providing a unified center for business and customer interactions. </w:t>
                    </w:r>
                  </w:p>
                  <w:p w:rsidR="008136ED" w:rsidRDefault="0016701E" w:rsidP="00B74A20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Empowered my customer service staff with authority and responsibility, improving department productivity by 20 percent.</w:t>
                    </w:r>
                  </w:p>
                  <w:p w:rsidR="009A6B3C" w:rsidRDefault="000376A2" w:rsidP="00B74A20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Schedule</w:t>
                    </w:r>
                    <w:r w:rsidR="008136ED">
                      <w:t xml:space="preserve"> wait a</w:t>
                    </w:r>
                    <w:r>
                      <w:t xml:space="preserve">nd floor staff and </w:t>
                    </w:r>
                    <w:r w:rsidR="008136ED">
                      <w:t>approve time off</w:t>
                    </w:r>
                    <w:r>
                      <w:t>.</w:t>
                    </w:r>
                  </w:p>
                </w:sdtContent>
              </w:sdt>
            </w:sdtContent>
          </w:sdt>
        </w:tc>
      </w:tr>
      <w:tr w:rsidR="009A6B3C" w:rsidTr="00316DC1">
        <w:trPr>
          <w:trHeight w:val="849"/>
        </w:trPr>
        <w:tc>
          <w:tcPr>
            <w:tcW w:w="2133" w:type="dxa"/>
          </w:tcPr>
          <w:p w:rsidR="009A6B3C" w:rsidRDefault="00923C20" w:rsidP="00B74A20">
            <w:pPr>
              <w:pStyle w:val="Heading1"/>
            </w:pPr>
            <w:r>
              <w:t>Education</w:t>
            </w:r>
          </w:p>
        </w:tc>
        <w:tc>
          <w:tcPr>
            <w:tcW w:w="7885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2259A5FA6ED64401A7C6C0466077BF98"/>
                  </w:placeholder>
                  <w15:repeatingSectionItem/>
                </w:sdtPr>
                <w:sdtEndPr/>
                <w:sdtContent>
                  <w:p w:rsidR="009A6B3C" w:rsidRDefault="00FA47FD" w:rsidP="00B74A20">
                    <w:pPr>
                      <w:pStyle w:val="Heading2"/>
                    </w:pPr>
                    <w:r>
                      <w:rPr>
                        <w:rStyle w:val="Strong"/>
                      </w:rPr>
                      <w:t>Clark Atlanta University</w:t>
                    </w:r>
                    <w:r w:rsidR="00923C20">
                      <w:t xml:space="preserve">, </w:t>
                    </w:r>
                    <w:r>
                      <w:t>Atlanta, GA</w:t>
                    </w:r>
                  </w:p>
                  <w:p w:rsidR="009A6B3C" w:rsidRDefault="00FA47FD" w:rsidP="00B74A20">
                    <w:pPr>
                      <w:pStyle w:val="Heading3"/>
                    </w:pPr>
                    <w:r>
                      <w:t>Political SCience</w:t>
                    </w:r>
                  </w:p>
                  <w:p w:rsidR="009A6B3C" w:rsidRDefault="00923C20" w:rsidP="00B74A20">
                    <w:pPr>
                      <w:spacing w:line="240" w:lineRule="auto"/>
                    </w:pPr>
                    <w:r>
                      <w:t>Public Speaking,</w:t>
                    </w:r>
                    <w:r w:rsidR="00FA47FD" w:rsidRPr="00FA47FD">
                      <w:t xml:space="preserve"> Government, Urban Pol</w:t>
                    </w:r>
                    <w:r>
                      <w:t>itics, International Relations,</w:t>
                    </w:r>
                    <w:r w:rsidR="00FA47FD" w:rsidRPr="00FA47FD">
                      <w:t xml:space="preserve"> Statistics</w:t>
                    </w:r>
                  </w:p>
                </w:sdtContent>
              </w:sdt>
            </w:sdtContent>
          </w:sdt>
        </w:tc>
      </w:tr>
      <w:tr w:rsidR="009A6B3C" w:rsidTr="00316DC1">
        <w:trPr>
          <w:trHeight w:val="1180"/>
        </w:trPr>
        <w:tc>
          <w:tcPr>
            <w:tcW w:w="2133" w:type="dxa"/>
          </w:tcPr>
          <w:p w:rsidR="009A6B3C" w:rsidRDefault="00923C20" w:rsidP="00B74A20">
            <w:pPr>
              <w:pStyle w:val="Heading1"/>
            </w:pPr>
            <w:r>
              <w:t>Leadership</w:t>
            </w:r>
          </w:p>
        </w:tc>
        <w:tc>
          <w:tcPr>
            <w:tcW w:w="7885" w:type="dxa"/>
          </w:tcPr>
          <w:p w:rsidR="00FA47FD" w:rsidRDefault="00FA47FD" w:rsidP="00B74A20">
            <w:r>
              <w:t>ALPHA PHI OMEGA NATIONAL CO-ED SERVICE FRATERNITY</w:t>
            </w:r>
          </w:p>
          <w:p w:rsidR="009A6B3C" w:rsidRDefault="00FA47FD" w:rsidP="00B74A20">
            <w:r>
              <w:t>Utilize time management, communication, and organization skills while dedicating 10+ hours weekly towards serving as a leader of the organization. Completed and submitted requisitions for on campus activities.</w:t>
            </w:r>
          </w:p>
        </w:tc>
      </w:tr>
    </w:tbl>
    <w:p w:rsidR="009A6B3C" w:rsidRDefault="009A6B3C" w:rsidP="00923C20"/>
    <w:sectPr w:rsidR="009A6B3C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3A7" w:rsidRDefault="00A853A7">
      <w:pPr>
        <w:spacing w:after="0" w:line="240" w:lineRule="auto"/>
      </w:pPr>
      <w:r>
        <w:separator/>
      </w:r>
    </w:p>
  </w:endnote>
  <w:endnote w:type="continuationSeparator" w:id="0">
    <w:p w:rsidR="00A853A7" w:rsidRDefault="00A8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3C" w:rsidRDefault="00923C2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16DC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3A7" w:rsidRDefault="00A853A7">
      <w:pPr>
        <w:spacing w:after="0" w:line="240" w:lineRule="auto"/>
      </w:pPr>
      <w:r>
        <w:separator/>
      </w:r>
    </w:p>
  </w:footnote>
  <w:footnote w:type="continuationSeparator" w:id="0">
    <w:p w:rsidR="00A853A7" w:rsidRDefault="00A85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A3990"/>
    <w:multiLevelType w:val="hybridMultilevel"/>
    <w:tmpl w:val="53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6207"/>
    <w:multiLevelType w:val="hybridMultilevel"/>
    <w:tmpl w:val="F434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B2CD7"/>
    <w:multiLevelType w:val="hybridMultilevel"/>
    <w:tmpl w:val="2524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97"/>
    <w:rsid w:val="000376A2"/>
    <w:rsid w:val="000F5C3C"/>
    <w:rsid w:val="00107BF4"/>
    <w:rsid w:val="0016701E"/>
    <w:rsid w:val="001C5285"/>
    <w:rsid w:val="00223759"/>
    <w:rsid w:val="002330F9"/>
    <w:rsid w:val="002B4F71"/>
    <w:rsid w:val="002B62AE"/>
    <w:rsid w:val="002E0C0C"/>
    <w:rsid w:val="002F3B20"/>
    <w:rsid w:val="0031395E"/>
    <w:rsid w:val="00316DC1"/>
    <w:rsid w:val="0035226B"/>
    <w:rsid w:val="003769EE"/>
    <w:rsid w:val="00392A56"/>
    <w:rsid w:val="003F2D74"/>
    <w:rsid w:val="003F6C71"/>
    <w:rsid w:val="00447D09"/>
    <w:rsid w:val="00456A36"/>
    <w:rsid w:val="00477101"/>
    <w:rsid w:val="004C068C"/>
    <w:rsid w:val="00527A53"/>
    <w:rsid w:val="006655B0"/>
    <w:rsid w:val="006E431F"/>
    <w:rsid w:val="007A4E72"/>
    <w:rsid w:val="007B6597"/>
    <w:rsid w:val="008136ED"/>
    <w:rsid w:val="008663F2"/>
    <w:rsid w:val="00923C20"/>
    <w:rsid w:val="00955930"/>
    <w:rsid w:val="009A0EFA"/>
    <w:rsid w:val="009A6B3C"/>
    <w:rsid w:val="00A0004F"/>
    <w:rsid w:val="00A70057"/>
    <w:rsid w:val="00A73DF6"/>
    <w:rsid w:val="00A853A7"/>
    <w:rsid w:val="00B55573"/>
    <w:rsid w:val="00B74A20"/>
    <w:rsid w:val="00BA16CA"/>
    <w:rsid w:val="00BC7046"/>
    <w:rsid w:val="00BE4A40"/>
    <w:rsid w:val="00CC3C9D"/>
    <w:rsid w:val="00D1458D"/>
    <w:rsid w:val="00D74A49"/>
    <w:rsid w:val="00E95D28"/>
    <w:rsid w:val="00ED46B9"/>
    <w:rsid w:val="00FA47FD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D89B-E8EA-4185-B37E-A75589BE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6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TC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B9D3149362422AB7C68219332C2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64F97-BD74-41BE-9A56-DFB91DCBD4EB}"/>
      </w:docPartPr>
      <w:docPartBody>
        <w:p w:rsidR="00DF7CCC" w:rsidRDefault="001A3E4D">
          <w:pPr>
            <w:pStyle w:val="4BB9D3149362422AB7C68219332C267B"/>
          </w:pPr>
          <w:r>
            <w:t>[Your Name]</w:t>
          </w:r>
        </w:p>
      </w:docPartBody>
    </w:docPart>
    <w:docPart>
      <w:docPartPr>
        <w:name w:val="2259A5FA6ED64401A7C6C0466077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4D489-7FD8-42D6-BA3B-DCEA8484D608}"/>
      </w:docPartPr>
      <w:docPartBody>
        <w:p w:rsidR="00DF7CCC" w:rsidRDefault="001A3E4D">
          <w:pPr>
            <w:pStyle w:val="2259A5FA6ED64401A7C6C0466077BF9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C2669233B18406E87215CD2B716E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D38BD-C79B-4873-84E7-3120E8404E72}"/>
      </w:docPartPr>
      <w:docPartBody>
        <w:p w:rsidR="00DF7CCC" w:rsidRDefault="001A3E4D" w:rsidP="001A3E4D">
          <w:pPr>
            <w:pStyle w:val="BC2669233B18406E87215CD2B716E7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4D"/>
    <w:rsid w:val="001A3E4D"/>
    <w:rsid w:val="002A4272"/>
    <w:rsid w:val="002D5A6F"/>
    <w:rsid w:val="003A0AF9"/>
    <w:rsid w:val="00817D81"/>
    <w:rsid w:val="00874A0B"/>
    <w:rsid w:val="00B56CA5"/>
    <w:rsid w:val="00DF7CCC"/>
    <w:rsid w:val="00E44320"/>
    <w:rsid w:val="00E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B9D3149362422AB7C68219332C267B">
    <w:name w:val="4BB9D3149362422AB7C68219332C267B"/>
  </w:style>
  <w:style w:type="paragraph" w:customStyle="1" w:styleId="7DFA6DE5962449EEB04A29C8C766AC3E">
    <w:name w:val="7DFA6DE5962449EEB04A29C8C766AC3E"/>
  </w:style>
  <w:style w:type="paragraph" w:customStyle="1" w:styleId="DB320A7267674B449B2FA01A7AE37250">
    <w:name w:val="DB320A7267674B449B2FA01A7AE37250"/>
  </w:style>
  <w:style w:type="paragraph" w:customStyle="1" w:styleId="BB6B3424A9EB44F7AEAB8C0D388CE9F9">
    <w:name w:val="BB6B3424A9EB44F7AEAB8C0D388CE9F9"/>
  </w:style>
  <w:style w:type="paragraph" w:customStyle="1" w:styleId="D2A89CF67FB8419A8CA5F90B9E557E4B">
    <w:name w:val="D2A89CF67FB8419A8CA5F90B9E557E4B"/>
  </w:style>
  <w:style w:type="paragraph" w:customStyle="1" w:styleId="696437973D4E4DA49FA7E9D300601ABA">
    <w:name w:val="696437973D4E4DA49FA7E9D300601ABA"/>
  </w:style>
  <w:style w:type="character" w:styleId="PlaceholderText">
    <w:name w:val="Placeholder Text"/>
    <w:basedOn w:val="DefaultParagraphFont"/>
    <w:uiPriority w:val="99"/>
    <w:semiHidden/>
    <w:rsid w:val="001A3E4D"/>
    <w:rPr>
      <w:color w:val="808080"/>
    </w:rPr>
  </w:style>
  <w:style w:type="paragraph" w:customStyle="1" w:styleId="2259A5FA6ED64401A7C6C0466077BF98">
    <w:name w:val="2259A5FA6ED64401A7C6C0466077BF98"/>
  </w:style>
  <w:style w:type="character" w:styleId="Strong">
    <w:name w:val="Strong"/>
    <w:basedOn w:val="DefaultParagraphFont"/>
    <w:uiPriority w:val="22"/>
    <w:qFormat/>
    <w:rsid w:val="001A3E4D"/>
    <w:rPr>
      <w:b/>
      <w:bCs/>
    </w:rPr>
  </w:style>
  <w:style w:type="paragraph" w:customStyle="1" w:styleId="E479E39D05064D00A925FAA669FD5087">
    <w:name w:val="E479E39D05064D00A925FAA669FD5087"/>
  </w:style>
  <w:style w:type="paragraph" w:customStyle="1" w:styleId="3BF405B86604414896C1B38BB1F7E487">
    <w:name w:val="3BF405B86604414896C1B38BB1F7E487"/>
  </w:style>
  <w:style w:type="paragraph" w:customStyle="1" w:styleId="EDFD24CE65964457BA7F6FC7F9C53839">
    <w:name w:val="EDFD24CE65964457BA7F6FC7F9C53839"/>
  </w:style>
  <w:style w:type="paragraph" w:customStyle="1" w:styleId="73A867440ED44BBCA746895736987412">
    <w:name w:val="73A867440ED44BBCA746895736987412"/>
  </w:style>
  <w:style w:type="paragraph" w:customStyle="1" w:styleId="47FEC275C6C74C0988980A6B958D6A14">
    <w:name w:val="47FEC275C6C74C0988980A6B958D6A14"/>
  </w:style>
  <w:style w:type="paragraph" w:customStyle="1" w:styleId="59D1A7EFB1CD4D2A85A6DA242F18655F">
    <w:name w:val="59D1A7EFB1CD4D2A85A6DA242F18655F"/>
  </w:style>
  <w:style w:type="paragraph" w:customStyle="1" w:styleId="B9898EF095FB4D9995FED800EF5974D8">
    <w:name w:val="B9898EF095FB4D9995FED800EF5974D8"/>
  </w:style>
  <w:style w:type="paragraph" w:customStyle="1" w:styleId="9F2C031D41F14885A27E7EC20551A7D8">
    <w:name w:val="9F2C031D41F14885A27E7EC20551A7D8"/>
  </w:style>
  <w:style w:type="paragraph" w:customStyle="1" w:styleId="AC13AEE1C30C4BD38DB8AC2D930C3B0E">
    <w:name w:val="AC13AEE1C30C4BD38DB8AC2D930C3B0E"/>
  </w:style>
  <w:style w:type="paragraph" w:customStyle="1" w:styleId="A1989D18C4FD4237BBC5C54F85333726">
    <w:name w:val="A1989D18C4FD4237BBC5C54F85333726"/>
  </w:style>
  <w:style w:type="paragraph" w:customStyle="1" w:styleId="9CD9D657479049BABCD8465C40107363">
    <w:name w:val="9CD9D657479049BABCD8465C40107363"/>
  </w:style>
  <w:style w:type="paragraph" w:customStyle="1" w:styleId="B3DE87EAC9934AB28FD2DFC3191B23A8">
    <w:name w:val="B3DE87EAC9934AB28FD2DFC3191B23A8"/>
  </w:style>
  <w:style w:type="paragraph" w:customStyle="1" w:styleId="A034745106C547BD9CF4D878F2A314A1">
    <w:name w:val="A034745106C547BD9CF4D878F2A314A1"/>
  </w:style>
  <w:style w:type="paragraph" w:customStyle="1" w:styleId="A5A2E67C850446C5902BF7E039BA998F">
    <w:name w:val="A5A2E67C850446C5902BF7E039BA998F"/>
  </w:style>
  <w:style w:type="paragraph" w:customStyle="1" w:styleId="BC2669233B18406E87215CD2B716E79B">
    <w:name w:val="BC2669233B18406E87215CD2B716E79B"/>
    <w:rsid w:val="001A3E4D"/>
  </w:style>
  <w:style w:type="paragraph" w:customStyle="1" w:styleId="258DE718C1B74D40BE15DA6963FCE7EC">
    <w:name w:val="258DE718C1B74D40BE15DA6963FCE7EC"/>
    <w:rsid w:val="001A3E4D"/>
  </w:style>
  <w:style w:type="paragraph" w:customStyle="1" w:styleId="FFF9A872A7FC4D6EAF48649293B5AE8B">
    <w:name w:val="FFF9A872A7FC4D6EAF48649293B5AE8B"/>
    <w:rsid w:val="001A3E4D"/>
  </w:style>
  <w:style w:type="paragraph" w:customStyle="1" w:styleId="16F0DC6FB3AD460C98A82901E9D33ED5">
    <w:name w:val="16F0DC6FB3AD460C98A82901E9D33ED5"/>
    <w:rsid w:val="001A3E4D"/>
  </w:style>
  <w:style w:type="paragraph" w:customStyle="1" w:styleId="AF2B1DE1576D4EFBA9BE0C7FF6C6A2F1">
    <w:name w:val="AF2B1DE1576D4EFBA9BE0C7FF6C6A2F1"/>
    <w:rsid w:val="001A3E4D"/>
  </w:style>
  <w:style w:type="paragraph" w:customStyle="1" w:styleId="1E567285FCFB43DCAD6F19E0F09DEDB6">
    <w:name w:val="1E567285FCFB43DCAD6F19E0F09DEDB6"/>
    <w:rsid w:val="001A3E4D"/>
  </w:style>
  <w:style w:type="paragraph" w:customStyle="1" w:styleId="45C85C75A5DD4BCEB80C5C437DEE37FB">
    <w:name w:val="45C85C75A5DD4BCEB80C5C437DEE37FB"/>
    <w:rsid w:val="001A3E4D"/>
  </w:style>
  <w:style w:type="paragraph" w:customStyle="1" w:styleId="B2084F6A4EDF4F21BD701291BDC0A415">
    <w:name w:val="B2084F6A4EDF4F21BD701291BDC0A415"/>
    <w:rsid w:val="001A3E4D"/>
  </w:style>
  <w:style w:type="paragraph" w:customStyle="1" w:styleId="50F4B1B93332431FB03F56A51FD2C033">
    <w:name w:val="50F4B1B93332431FB03F56A51FD2C033"/>
    <w:rsid w:val="001A3E4D"/>
  </w:style>
  <w:style w:type="paragraph" w:customStyle="1" w:styleId="D35D8A6104C148D99030AB8B2C615C6D">
    <w:name w:val="D35D8A6104C148D99030AB8B2C615C6D"/>
    <w:rsid w:val="001A3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55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Quintisha Lyles</dc:creator>
  <cp:keywords/>
  <dc:description/>
  <cp:lastModifiedBy>QUIntisha Lyles</cp:lastModifiedBy>
  <cp:revision>8</cp:revision>
  <cp:lastPrinted>2016-07-05T16:33:00Z</cp:lastPrinted>
  <dcterms:created xsi:type="dcterms:W3CDTF">2016-08-02T03:23:00Z</dcterms:created>
  <dcterms:modified xsi:type="dcterms:W3CDTF">2016-08-08T16:11:00Z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