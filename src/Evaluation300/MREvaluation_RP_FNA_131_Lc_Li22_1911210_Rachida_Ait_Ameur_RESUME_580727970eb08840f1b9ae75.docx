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DA7" w:rsidRDefault="002C4FC2" w:rsidP="002C4FC2">
      <w:pPr>
        <w:pStyle w:val="Title"/>
        <w:jc w:val="center"/>
      </w:pPr>
      <w:r>
        <w:rPr>
          <w:rFonts w:hint="eastAsia"/>
        </w:rPr>
        <w:t>‍</w:t>
      </w:r>
      <w:r>
        <w:t>Rachida Ait Ameur</w:t>
      </w:r>
    </w:p>
    <w:p w:rsidR="00E35B0C" w:rsidRPr="00E35B0C" w:rsidRDefault="00711B0B" w:rsidP="00E35B0C">
      <w:pPr>
        <w:spacing w:after="0"/>
        <w:jc w:val="center"/>
        <w:rPr>
          <w:sz w:val="24"/>
          <w:szCs w:val="24"/>
        </w:rPr>
      </w:pPr>
      <w:sdt>
        <w:sdtPr>
          <w:rPr>
            <w:sz w:val="24"/>
            <w:szCs w:val="24"/>
          </w:rPr>
          <w:alias w:val="Address"/>
          <w:tag w:val=""/>
          <w:id w:val="-593780209"/>
          <w:placeholder>
            <w:docPart w:val="D7DA32C323BD415E99E7EA800C8C2898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2C4FC2" w:rsidRPr="00E35B0C">
            <w:rPr>
              <w:sz w:val="24"/>
              <w:szCs w:val="24"/>
            </w:rPr>
            <w:t>6536 torresdale ave 2nd fl</w:t>
          </w:r>
          <w:r w:rsidR="00C36010" w:rsidRPr="00E35B0C">
            <w:rPr>
              <w:sz w:val="24"/>
              <w:szCs w:val="24"/>
            </w:rPr>
            <w:t>oor</w:t>
          </w:r>
          <w:r w:rsidR="002C4FC2" w:rsidRPr="00E35B0C">
            <w:rPr>
              <w:sz w:val="24"/>
              <w:szCs w:val="24"/>
            </w:rPr>
            <w:t>, Philadelphia, PA 19135</w:t>
          </w:r>
        </w:sdtContent>
      </w:sdt>
      <w:r w:rsidR="00E35B0C" w:rsidRPr="00E35B0C">
        <w:rPr>
          <w:sz w:val="24"/>
          <w:szCs w:val="24"/>
        </w:rPr>
        <w:t> </w:t>
      </w:r>
    </w:p>
    <w:p w:rsidR="00E35B0C" w:rsidRPr="00E35B0C" w:rsidRDefault="00E35B0C" w:rsidP="00E35B0C">
      <w:pPr>
        <w:spacing w:after="0"/>
        <w:jc w:val="center"/>
        <w:rPr>
          <w:sz w:val="24"/>
          <w:szCs w:val="24"/>
        </w:rPr>
      </w:pPr>
      <w:r w:rsidRPr="00E35B0C">
        <w:rPr>
          <w:sz w:val="24"/>
          <w:szCs w:val="24"/>
        </w:rPr>
        <w:t xml:space="preserve"> rachida.aitameur@yahoo.com</w:t>
      </w:r>
    </w:p>
    <w:p w:rsidR="00E35B0C" w:rsidRPr="00E35B0C" w:rsidRDefault="00711B0B" w:rsidP="00E35B0C">
      <w:pPr>
        <w:spacing w:after="0"/>
        <w:jc w:val="center"/>
        <w:rPr>
          <w:sz w:val="24"/>
          <w:szCs w:val="24"/>
        </w:rPr>
      </w:pPr>
      <w:r w:rsidRPr="00E35B0C">
        <w:rPr>
          <w:sz w:val="24"/>
          <w:szCs w:val="24"/>
        </w:rPr>
        <w:t> </w:t>
      </w:r>
      <w:sdt>
        <w:sdtPr>
          <w:rPr>
            <w:sz w:val="24"/>
            <w:szCs w:val="24"/>
          </w:rPr>
          <w:alias w:val="Telephone"/>
          <w:tag w:val=""/>
          <w:id w:val="-1416317146"/>
          <w:placeholder>
            <w:docPart w:val="09F63407B838471F84609979F188527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2C4FC2" w:rsidRPr="00E35B0C">
            <w:rPr>
              <w:sz w:val="24"/>
              <w:szCs w:val="24"/>
            </w:rPr>
            <w:t>267-266-6395</w:t>
          </w:r>
        </w:sdtContent>
      </w:sdt>
      <w:r w:rsidR="00E35B0C" w:rsidRPr="00E35B0C">
        <w:rPr>
          <w:sz w:val="24"/>
          <w:szCs w:val="24"/>
        </w:rPr>
        <w:t> </w:t>
      </w:r>
    </w:p>
    <w:p w:rsidR="007E2DA7" w:rsidRPr="00E71A57" w:rsidRDefault="00711B0B" w:rsidP="00E35B0C">
      <w:pPr>
        <w:pStyle w:val="SectionHeading"/>
        <w:spacing w:before="720" w:after="0"/>
        <w:rPr>
          <w:rFonts w:ascii="Times New Roman" w:hAnsi="Times New Roman" w:cs="Times New Roman"/>
          <w:szCs w:val="24"/>
        </w:rPr>
      </w:pPr>
      <w:r w:rsidRPr="00E71A57">
        <w:rPr>
          <w:rFonts w:ascii="Times New Roman" w:hAnsi="Times New Roman" w:cs="Times New Roman"/>
          <w:szCs w:val="24"/>
        </w:rPr>
        <w:t>Objective</w:t>
      </w:r>
      <w:r w:rsidR="00C36010" w:rsidRPr="00E71A57">
        <w:rPr>
          <w:rFonts w:ascii="Times New Roman" w:hAnsi="Times New Roman" w:cs="Times New Roman"/>
          <w:szCs w:val="24"/>
        </w:rPr>
        <w:t xml:space="preserve">: </w:t>
      </w:r>
    </w:p>
    <w:p w:rsidR="00C36010" w:rsidRPr="00E71A57" w:rsidRDefault="00C36010" w:rsidP="00C36010">
      <w:pPr>
        <w:rPr>
          <w:rFonts w:ascii="Times New Roman" w:hAnsi="Times New Roman" w:cs="Times New Roman"/>
          <w:sz w:val="24"/>
          <w:szCs w:val="24"/>
        </w:rPr>
      </w:pPr>
      <w:r w:rsidRPr="00E71A57">
        <w:rPr>
          <w:rFonts w:ascii="Times New Roman" w:hAnsi="Times New Roman" w:cs="Times New Roman"/>
          <w:sz w:val="24"/>
          <w:szCs w:val="24"/>
        </w:rPr>
        <w:t>I currently looking for a position in accounting</w:t>
      </w:r>
    </w:p>
    <w:p w:rsidR="007E2DA7" w:rsidRPr="00E71A57" w:rsidRDefault="00711B0B">
      <w:pPr>
        <w:pStyle w:val="SectionHeading"/>
        <w:rPr>
          <w:rFonts w:ascii="Times New Roman" w:hAnsi="Times New Roman" w:cs="Times New Roman"/>
          <w:szCs w:val="24"/>
        </w:rPr>
      </w:pPr>
      <w:r w:rsidRPr="00E71A57">
        <w:rPr>
          <w:rFonts w:ascii="Times New Roman" w:hAnsi="Times New Roman" w:cs="Times New Roman"/>
          <w:szCs w:val="24"/>
        </w:rPr>
        <w:t>Education</w:t>
      </w:r>
    </w:p>
    <w:p w:rsidR="007E2DA7" w:rsidRPr="00E71A57" w:rsidRDefault="00E35B0C" w:rsidP="0020670B">
      <w:pPr>
        <w:pStyle w:val="Subsection"/>
        <w:spacing w:before="100" w:after="0"/>
        <w:rPr>
          <w:rFonts w:ascii="Times New Roman" w:hAnsi="Times New Roman" w:cs="Times New Roman"/>
          <w:b w:val="0"/>
          <w:sz w:val="24"/>
          <w:szCs w:val="24"/>
        </w:rPr>
      </w:pPr>
      <w:r w:rsidRPr="00E71A57">
        <w:rPr>
          <w:rFonts w:ascii="Times New Roman" w:hAnsi="Times New Roman" w:cs="Times New Roman"/>
          <w:b w:val="0"/>
          <w:caps w:val="0"/>
          <w:sz w:val="24"/>
          <w:szCs w:val="24"/>
        </w:rPr>
        <w:t>community College of Philadelphia, Philadelphia, PA</w:t>
      </w:r>
    </w:p>
    <w:p w:rsidR="00EA2FC4" w:rsidRPr="00E71A57" w:rsidRDefault="000F0041" w:rsidP="0020670B">
      <w:pPr>
        <w:pStyle w:val="ListBullet"/>
        <w:numPr>
          <w:ilvl w:val="0"/>
          <w:numId w:val="0"/>
        </w:numPr>
        <w:spacing w:after="0"/>
        <w:ind w:left="144"/>
        <w:rPr>
          <w:rFonts w:ascii="Times New Roman" w:hAnsi="Times New Roman" w:cs="Times New Roman"/>
          <w:sz w:val="24"/>
          <w:szCs w:val="24"/>
        </w:rPr>
      </w:pPr>
      <w:r w:rsidRPr="00E71A57">
        <w:rPr>
          <w:rFonts w:ascii="Times New Roman" w:hAnsi="Times New Roman" w:cs="Times New Roman"/>
          <w:sz w:val="24"/>
          <w:szCs w:val="24"/>
        </w:rPr>
        <w:t>Associate in accounting</w:t>
      </w:r>
      <w:r w:rsidR="00EA2FC4" w:rsidRPr="00E71A5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E71A57">
        <w:rPr>
          <w:rFonts w:ascii="Times New Roman" w:hAnsi="Times New Roman" w:cs="Times New Roman"/>
          <w:sz w:val="24"/>
          <w:szCs w:val="24"/>
        </w:rPr>
        <w:t xml:space="preserve">    </w:t>
      </w:r>
      <w:r w:rsidR="0020670B">
        <w:rPr>
          <w:rFonts w:ascii="Times New Roman" w:hAnsi="Times New Roman" w:cs="Times New Roman"/>
          <w:sz w:val="24"/>
          <w:szCs w:val="24"/>
        </w:rPr>
        <w:t xml:space="preserve">  </w:t>
      </w:r>
      <w:r w:rsidR="00EA2FC4" w:rsidRPr="00E71A57">
        <w:rPr>
          <w:rFonts w:ascii="Times New Roman" w:hAnsi="Times New Roman" w:cs="Times New Roman"/>
          <w:sz w:val="24"/>
          <w:szCs w:val="24"/>
        </w:rPr>
        <w:t>2014- Present</w:t>
      </w:r>
    </w:p>
    <w:p w:rsidR="00EA2FC4" w:rsidRPr="00E71A57" w:rsidRDefault="00EA2FC4" w:rsidP="0020670B">
      <w:pPr>
        <w:pStyle w:val="ListBullet"/>
        <w:numPr>
          <w:ilvl w:val="0"/>
          <w:numId w:val="0"/>
        </w:numPr>
        <w:spacing w:after="0"/>
        <w:ind w:left="144"/>
        <w:rPr>
          <w:rFonts w:ascii="Times New Roman" w:hAnsi="Times New Roman" w:cs="Times New Roman"/>
          <w:sz w:val="24"/>
          <w:szCs w:val="24"/>
        </w:rPr>
      </w:pPr>
      <w:r w:rsidRPr="00E71A57">
        <w:rPr>
          <w:rFonts w:ascii="Times New Roman" w:hAnsi="Times New Roman" w:cs="Times New Roman"/>
          <w:sz w:val="24"/>
          <w:szCs w:val="24"/>
        </w:rPr>
        <w:t>GPA: 3.16</w:t>
      </w:r>
    </w:p>
    <w:p w:rsidR="000F0041" w:rsidRPr="00E71A57" w:rsidRDefault="000F0041" w:rsidP="0020670B">
      <w:pPr>
        <w:pStyle w:val="ListBullet"/>
        <w:numPr>
          <w:ilvl w:val="0"/>
          <w:numId w:val="0"/>
        </w:numPr>
        <w:spacing w:after="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E71A57">
        <w:rPr>
          <w:rFonts w:ascii="Times New Roman" w:hAnsi="Times New Roman" w:cs="Times New Roman"/>
          <w:sz w:val="24"/>
          <w:szCs w:val="24"/>
        </w:rPr>
        <w:t>University of Mouloud Mammeri, Tizi Ouzou, Algeria</w:t>
      </w:r>
    </w:p>
    <w:p w:rsidR="000F0041" w:rsidRPr="00E71A57" w:rsidRDefault="0020670B" w:rsidP="0020670B">
      <w:pPr>
        <w:pStyle w:val="ListBullet"/>
        <w:numPr>
          <w:ilvl w:val="0"/>
          <w:numId w:val="0"/>
        </w:numPr>
        <w:spacing w:after="0"/>
        <w:ind w:left="144"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F0041" w:rsidRPr="00E71A57">
        <w:rPr>
          <w:rFonts w:ascii="Times New Roman" w:hAnsi="Times New Roman" w:cs="Times New Roman"/>
          <w:sz w:val="24"/>
          <w:szCs w:val="24"/>
        </w:rPr>
        <w:t>Bachelor in accounting                                                                          2005-2010</w:t>
      </w:r>
    </w:p>
    <w:p w:rsidR="00826E97" w:rsidRPr="00E71A57" w:rsidRDefault="00826E97" w:rsidP="0020670B">
      <w:pPr>
        <w:pStyle w:val="ListBullet"/>
        <w:numPr>
          <w:ilvl w:val="0"/>
          <w:numId w:val="0"/>
        </w:numPr>
        <w:spacing w:after="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E71A57">
        <w:rPr>
          <w:rFonts w:ascii="Times New Roman" w:hAnsi="Times New Roman" w:cs="Times New Roman"/>
          <w:sz w:val="24"/>
          <w:szCs w:val="24"/>
        </w:rPr>
        <w:t xml:space="preserve">Baccalaureate Diploma of secondary education </w:t>
      </w:r>
    </w:p>
    <w:p w:rsidR="00826E97" w:rsidRPr="00E71A57" w:rsidRDefault="0020670B" w:rsidP="0020670B">
      <w:pPr>
        <w:pStyle w:val="ListBullet"/>
        <w:numPr>
          <w:ilvl w:val="0"/>
          <w:numId w:val="0"/>
        </w:numPr>
        <w:spacing w:after="0"/>
        <w:ind w:left="144"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26E97" w:rsidRPr="00E71A57">
        <w:rPr>
          <w:rFonts w:ascii="Times New Roman" w:hAnsi="Times New Roman" w:cs="Times New Roman"/>
          <w:sz w:val="24"/>
          <w:szCs w:val="24"/>
        </w:rPr>
        <w:t>Branch: Life and Nature Sciences                                                          2004</w:t>
      </w:r>
    </w:p>
    <w:p w:rsidR="00826E97" w:rsidRPr="00E71A57" w:rsidRDefault="00826E97" w:rsidP="000F0041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sz w:val="24"/>
          <w:szCs w:val="24"/>
        </w:rPr>
      </w:pPr>
      <w:r w:rsidRPr="00E71A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0041" w:rsidRPr="00E71A57" w:rsidRDefault="000F0041" w:rsidP="00EA2FC4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sz w:val="24"/>
          <w:szCs w:val="24"/>
        </w:rPr>
      </w:pPr>
    </w:p>
    <w:p w:rsidR="007E2DA7" w:rsidRPr="00E71A57" w:rsidRDefault="00711B0B" w:rsidP="00E71A57">
      <w:pPr>
        <w:pStyle w:val="SectionHeading"/>
        <w:spacing w:after="0"/>
        <w:rPr>
          <w:rFonts w:ascii="Times New Roman" w:hAnsi="Times New Roman" w:cs="Times New Roman"/>
          <w:szCs w:val="24"/>
        </w:rPr>
      </w:pPr>
      <w:r w:rsidRPr="00E71A57">
        <w:rPr>
          <w:rFonts w:ascii="Times New Roman" w:hAnsi="Times New Roman" w:cs="Times New Roman"/>
          <w:szCs w:val="24"/>
        </w:rPr>
        <w:t>Skills &amp; Abilities</w:t>
      </w:r>
    </w:p>
    <w:p w:rsidR="00EA2FC4" w:rsidRPr="00E71A57" w:rsidRDefault="00EA2FC4" w:rsidP="00E71A5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1A57">
        <w:rPr>
          <w:rFonts w:ascii="Times New Roman" w:hAnsi="Times New Roman" w:cs="Times New Roman"/>
          <w:sz w:val="24"/>
          <w:szCs w:val="24"/>
        </w:rPr>
        <w:t>Word, Excel, PowerPoint</w:t>
      </w:r>
    </w:p>
    <w:p w:rsidR="00EA2FC4" w:rsidRPr="00E71A57" w:rsidRDefault="00EA2FC4" w:rsidP="00E71A5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1A57">
        <w:rPr>
          <w:rFonts w:ascii="Times New Roman" w:hAnsi="Times New Roman" w:cs="Times New Roman"/>
          <w:sz w:val="24"/>
          <w:szCs w:val="24"/>
        </w:rPr>
        <w:t>Individual as well as team worker</w:t>
      </w:r>
    </w:p>
    <w:p w:rsidR="00EA2FC4" w:rsidRPr="00E71A57" w:rsidRDefault="00EA2FC4" w:rsidP="00E71A5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1A57">
        <w:rPr>
          <w:rFonts w:ascii="Times New Roman" w:hAnsi="Times New Roman" w:cs="Times New Roman"/>
          <w:sz w:val="24"/>
          <w:szCs w:val="24"/>
        </w:rPr>
        <w:t>I speak four languages: French, Berebre, Arabic, and English</w:t>
      </w:r>
    </w:p>
    <w:p w:rsidR="007E2DA7" w:rsidRDefault="00EA2FC4" w:rsidP="00E71A5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1A57">
        <w:rPr>
          <w:rFonts w:ascii="Times New Roman" w:hAnsi="Times New Roman" w:cs="Times New Roman"/>
          <w:sz w:val="24"/>
          <w:szCs w:val="24"/>
        </w:rPr>
        <w:t>Strong in mathematics</w:t>
      </w:r>
    </w:p>
    <w:p w:rsidR="00E71A57" w:rsidRDefault="00E71A57" w:rsidP="00E71A5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</w:t>
      </w:r>
    </w:p>
    <w:p w:rsidR="00E71A57" w:rsidRDefault="00E71A57" w:rsidP="00E71A5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 control</w:t>
      </w:r>
    </w:p>
    <w:p w:rsidR="002E7876" w:rsidRDefault="002E7876" w:rsidP="00E71A5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 and DATA entry</w:t>
      </w:r>
    </w:p>
    <w:p w:rsidR="0020670B" w:rsidRDefault="0020670B" w:rsidP="002067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70B" w:rsidRDefault="0020670B" w:rsidP="0020670B">
      <w:pPr>
        <w:pStyle w:val="SectionHeading"/>
      </w:pPr>
      <w:r w:rsidRPr="0020670B">
        <w:t>Experience</w:t>
      </w:r>
    </w:p>
    <w:p w:rsidR="0020670B" w:rsidRPr="0020670B" w:rsidRDefault="0020670B" w:rsidP="002067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670B">
        <w:rPr>
          <w:rFonts w:ascii="Times New Roman" w:hAnsi="Times New Roman" w:cs="Times New Roman"/>
          <w:sz w:val="24"/>
          <w:szCs w:val="24"/>
        </w:rPr>
        <w:t>Marshalls distribution center, Philadelphia, PA</w:t>
      </w:r>
    </w:p>
    <w:p w:rsidR="0020670B" w:rsidRPr="0020670B" w:rsidRDefault="0020670B" w:rsidP="002067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670B">
        <w:rPr>
          <w:rFonts w:ascii="Times New Roman" w:hAnsi="Times New Roman" w:cs="Times New Roman"/>
          <w:sz w:val="24"/>
          <w:szCs w:val="24"/>
        </w:rPr>
        <w:t xml:space="preserve">General </w:t>
      </w:r>
      <w:r w:rsidR="006579A8">
        <w:rPr>
          <w:rFonts w:ascii="Times New Roman" w:hAnsi="Times New Roman" w:cs="Times New Roman"/>
          <w:sz w:val="24"/>
          <w:szCs w:val="24"/>
        </w:rPr>
        <w:t>Warehouse,</w:t>
      </w:r>
      <w:r w:rsidRPr="0020670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670B">
        <w:rPr>
          <w:rFonts w:ascii="Times New Roman" w:hAnsi="Times New Roman" w:cs="Times New Roman"/>
          <w:sz w:val="24"/>
          <w:szCs w:val="24"/>
        </w:rPr>
        <w:t>November, 2011- June, 2013</w:t>
      </w:r>
    </w:p>
    <w:p w:rsidR="0020670B" w:rsidRPr="0020670B" w:rsidRDefault="0020670B" w:rsidP="002067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670B">
        <w:rPr>
          <w:rFonts w:ascii="Times New Roman" w:hAnsi="Times New Roman" w:cs="Times New Roman"/>
          <w:sz w:val="24"/>
          <w:szCs w:val="24"/>
        </w:rPr>
        <w:t>Prepares orders by processing requests and supply orders</w:t>
      </w:r>
    </w:p>
    <w:p w:rsidR="0020670B" w:rsidRPr="0020670B" w:rsidRDefault="0020670B" w:rsidP="002067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670B">
        <w:rPr>
          <w:rFonts w:ascii="Times New Roman" w:hAnsi="Times New Roman" w:cs="Times New Roman"/>
          <w:sz w:val="24"/>
          <w:szCs w:val="24"/>
        </w:rPr>
        <w:t>Completes reports by entering required information.</w:t>
      </w:r>
    </w:p>
    <w:p w:rsidR="0020670B" w:rsidRPr="0020670B" w:rsidRDefault="0020670B" w:rsidP="002067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670B">
        <w:rPr>
          <w:rFonts w:ascii="Times New Roman" w:hAnsi="Times New Roman" w:cs="Times New Roman"/>
          <w:sz w:val="24"/>
          <w:szCs w:val="24"/>
        </w:rPr>
        <w:t xml:space="preserve">Maintains inventory controls by collecting stock location orders </w:t>
      </w:r>
      <w:bookmarkStart w:id="0" w:name="_GoBack"/>
      <w:bookmarkEnd w:id="0"/>
      <w:r w:rsidRPr="0020670B">
        <w:rPr>
          <w:rFonts w:ascii="Times New Roman" w:hAnsi="Times New Roman" w:cs="Times New Roman"/>
          <w:sz w:val="24"/>
          <w:szCs w:val="24"/>
        </w:rPr>
        <w:t>and printing requests.</w:t>
      </w:r>
    </w:p>
    <w:p w:rsidR="0020670B" w:rsidRDefault="0020670B" w:rsidP="0020670B"/>
    <w:p w:rsidR="0020670B" w:rsidRPr="0020670B" w:rsidRDefault="0020670B" w:rsidP="0020670B"/>
    <w:sectPr w:rsidR="0020670B" w:rsidRPr="0020670B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FC2" w:rsidRDefault="002C4FC2">
      <w:pPr>
        <w:spacing w:after="0"/>
      </w:pPr>
      <w:r>
        <w:separator/>
      </w:r>
    </w:p>
  </w:endnote>
  <w:endnote w:type="continuationSeparator" w:id="0">
    <w:p w:rsidR="002C4FC2" w:rsidRDefault="002C4F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DA7" w:rsidRDefault="00711B0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0670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FC2" w:rsidRDefault="002C4FC2">
      <w:pPr>
        <w:spacing w:after="0"/>
      </w:pPr>
      <w:r>
        <w:separator/>
      </w:r>
    </w:p>
  </w:footnote>
  <w:footnote w:type="continuationSeparator" w:id="0">
    <w:p w:rsidR="002C4FC2" w:rsidRDefault="002C4F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461261F5"/>
    <w:multiLevelType w:val="hybridMultilevel"/>
    <w:tmpl w:val="835CF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C2"/>
    <w:rsid w:val="000F0041"/>
    <w:rsid w:val="0020670B"/>
    <w:rsid w:val="002C4FC2"/>
    <w:rsid w:val="002E7876"/>
    <w:rsid w:val="006579A8"/>
    <w:rsid w:val="007E2DA7"/>
    <w:rsid w:val="00826E97"/>
    <w:rsid w:val="00C36010"/>
    <w:rsid w:val="00E35B0C"/>
    <w:rsid w:val="00E71A57"/>
    <w:rsid w:val="00EA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3CEA"/>
  <w15:chartTrackingRefBased/>
  <w15:docId w15:val="{9EB3C4D1-B3DA-41AA-8003-AD9A5ED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E35B0C"/>
    <w:rPr>
      <w:color w:val="39A5B7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E71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hiy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DA32C323BD415E99E7EA800C8C2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CC4F6-0D8E-4B4E-BCD0-6A78995922BF}"/>
      </w:docPartPr>
      <w:docPartBody>
        <w:p w:rsidR="00000000" w:rsidRDefault="0043001D">
          <w:pPr>
            <w:pStyle w:val="D7DA32C323BD415E99E7EA800C8C2898"/>
          </w:pPr>
          <w:r>
            <w:t>[Address, City, ST  ZIP Code]</w:t>
          </w:r>
        </w:p>
      </w:docPartBody>
    </w:docPart>
    <w:docPart>
      <w:docPartPr>
        <w:name w:val="09F63407B838471F84609979F1885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763A4-19C2-4056-9094-82970241F93F}"/>
      </w:docPartPr>
      <w:docPartBody>
        <w:p w:rsidR="00000000" w:rsidRDefault="0043001D">
          <w:pPr>
            <w:pStyle w:val="09F63407B838471F84609979F188527A"/>
          </w:pPr>
          <w:r>
            <w:t>[Telephone]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1D"/>
    <w:rsid w:val="0043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52D1C25F1C442EAE410DE199663FA9">
    <w:name w:val="9352D1C25F1C442EAE410DE199663FA9"/>
  </w:style>
  <w:style w:type="paragraph" w:customStyle="1" w:styleId="D7DA32C323BD415E99E7EA800C8C2898">
    <w:name w:val="D7DA32C323BD415E99E7EA800C8C2898"/>
  </w:style>
  <w:style w:type="paragraph" w:customStyle="1" w:styleId="09F63407B838471F84609979F188527A">
    <w:name w:val="09F63407B838471F84609979F188527A"/>
  </w:style>
  <w:style w:type="paragraph" w:customStyle="1" w:styleId="702A0F084BBE44AA97A35DF5CAE6C5A0">
    <w:name w:val="702A0F084BBE44AA97A35DF5CAE6C5A0"/>
  </w:style>
  <w:style w:type="paragraph" w:customStyle="1" w:styleId="1D8D8703ED3A4BAD9AF9527F1530E019">
    <w:name w:val="1D8D8703ED3A4BAD9AF9527F1530E019"/>
  </w:style>
  <w:style w:type="paragraph" w:customStyle="1" w:styleId="F2AB3AD1AA1D4B88A8561E297F00F481">
    <w:name w:val="F2AB3AD1AA1D4B88A8561E297F00F481"/>
  </w:style>
  <w:style w:type="paragraph" w:customStyle="1" w:styleId="39ABDD34839A484ABF3EBF27B3904A03">
    <w:name w:val="39ABDD34839A484ABF3EBF27B3904A03"/>
  </w:style>
  <w:style w:type="paragraph" w:customStyle="1" w:styleId="5CD1C136F8EB4F8883D298E997D91C48">
    <w:name w:val="5CD1C136F8EB4F8883D298E997D91C48"/>
  </w:style>
  <w:style w:type="paragraph" w:customStyle="1" w:styleId="FC0337391EC6414E8D4C8A210C2F4384">
    <w:name w:val="FC0337391EC6414E8D4C8A210C2F4384"/>
  </w:style>
  <w:style w:type="character" w:styleId="PlaceholderText">
    <w:name w:val="Placeholder Text"/>
    <w:basedOn w:val="DefaultParagraphFont"/>
    <w:uiPriority w:val="99"/>
    <w:semiHidden/>
    <w:rsid w:val="0043001D"/>
    <w:rPr>
      <w:color w:val="808080"/>
    </w:rPr>
  </w:style>
  <w:style w:type="paragraph" w:customStyle="1" w:styleId="028E6148E9054BE5A23EE9C1D59DB193">
    <w:name w:val="028E6148E9054BE5A23EE9C1D59DB193"/>
  </w:style>
  <w:style w:type="paragraph" w:customStyle="1" w:styleId="1C4A147E704440EBBDAD8C6A74A53AC7">
    <w:name w:val="1C4A147E704440EBBDAD8C6A74A53AC7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BF9C3F5CB41F450BB7D643D110FA7D5E">
    <w:name w:val="BF9C3F5CB41F450BB7D643D110FA7D5E"/>
  </w:style>
  <w:style w:type="paragraph" w:customStyle="1" w:styleId="5F9D043FE36748A4B3EF11E877E87C7A">
    <w:name w:val="5F9D043FE36748A4B3EF11E877E87C7A"/>
  </w:style>
  <w:style w:type="paragraph" w:customStyle="1" w:styleId="C857B4A343514670BA6494E71E38CD9C">
    <w:name w:val="C857B4A343514670BA6494E71E38CD9C"/>
  </w:style>
  <w:style w:type="paragraph" w:customStyle="1" w:styleId="78D641606C6948BD87DCC95B03448011">
    <w:name w:val="78D641606C6948BD87DCC95B03448011"/>
  </w:style>
  <w:style w:type="paragraph" w:customStyle="1" w:styleId="2B735EC7FDD44CA19515C961411236F3">
    <w:name w:val="2B735EC7FDD44CA19515C961411236F3"/>
  </w:style>
  <w:style w:type="paragraph" w:customStyle="1" w:styleId="0918B61ADF9141DF85801032C5DE9972">
    <w:name w:val="0918B61ADF9141DF85801032C5DE9972"/>
  </w:style>
  <w:style w:type="paragraph" w:customStyle="1" w:styleId="02915FF2666847E1B6E1FD40A48FB7B1">
    <w:name w:val="02915FF2666847E1B6E1FD40A48FB7B1"/>
  </w:style>
  <w:style w:type="paragraph" w:customStyle="1" w:styleId="8F4B1581D4724E6383B49C09C2484B2C">
    <w:name w:val="8F4B1581D4724E6383B49C09C2484B2C"/>
    <w:rsid w:val="004300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6536 torresdale ave 2nd floor, Philadelphia, PA 19135</CompanyAddress>
  <CompanyPhone>267-266-6395</CompanyPhone>
  <CompanyFax/>
  <CompanyEmail>rachida.aitameur@yahoo.com</CompanyEmail>
</CoverPageProperti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Dihiya</dc:creator>
  <cp:keywords/>
  <cp:lastModifiedBy>rachida istitene</cp:lastModifiedBy>
  <cp:revision>2</cp:revision>
  <dcterms:created xsi:type="dcterms:W3CDTF">2016-03-31T19:16:00Z</dcterms:created>
  <dcterms:modified xsi:type="dcterms:W3CDTF">2016-03-31T19:16:00Z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