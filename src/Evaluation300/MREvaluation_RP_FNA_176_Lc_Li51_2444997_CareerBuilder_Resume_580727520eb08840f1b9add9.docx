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0F" w:rsidRDefault="00FD1889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D64F21AAA3044B39A2E6E30A93AD51E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25FDD">
            <w:t>Celene Connell</w:t>
          </w:r>
        </w:sdtContent>
      </w:sdt>
    </w:p>
    <w:p w:rsidR="00C54E0F" w:rsidRDefault="00FD1889" w:rsidP="00025FDD">
      <w:sdt>
        <w:sdtPr>
          <w:alias w:val="Address"/>
          <w:tag w:val=""/>
          <w:id w:val="-593780209"/>
          <w:placeholder>
            <w:docPart w:val="CADEB91E43AA40D08E433B288E16BFF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025FDD">
            <w:t>2917 Settlement Road, Copperas Cove, Texas 76522</w:t>
          </w:r>
        </w:sdtContent>
      </w:sdt>
      <w:r>
        <w:t> | </w:t>
      </w:r>
      <w:sdt>
        <w:sdtPr>
          <w:alias w:val="Telephone"/>
          <w:tag w:val=""/>
          <w:id w:val="-1416317146"/>
          <w:placeholder>
            <w:docPart w:val="1986E8B5BACE46F3804EFA8E5810C22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25FDD">
            <w:t>512-734-4301</w:t>
          </w:r>
        </w:sdtContent>
      </w:sdt>
      <w:r>
        <w:t> | </w:t>
      </w:r>
      <w:sdt>
        <w:sdtPr>
          <w:alias w:val="Email"/>
          <w:tag w:val=""/>
          <w:id w:val="-391963670"/>
          <w:placeholder>
            <w:docPart w:val="1DFBF10B78A447E9A0214CD1AA0C6F4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025FDD">
            <w:t>celene.connell13@gmail.com</w:t>
          </w:r>
        </w:sdtContent>
      </w:sdt>
    </w:p>
    <w:p w:rsidR="00C54E0F" w:rsidRDefault="00FD1889">
      <w:pPr>
        <w:pStyle w:val="SectionHeading"/>
      </w:pPr>
      <w:r>
        <w:t>E</w:t>
      </w:r>
      <w:r>
        <w:t>ducation</w:t>
      </w:r>
    </w:p>
    <w:p w:rsidR="00C54E0F" w:rsidRDefault="00025FDD">
      <w:pPr>
        <w:pStyle w:val="Subsection"/>
        <w:spacing w:before="100"/>
      </w:pPr>
      <w:r>
        <w:t>Bachelor of Arts</w:t>
      </w:r>
      <w:r w:rsidR="00FD1889">
        <w:t> | </w:t>
      </w:r>
      <w:r>
        <w:t>July 2012</w:t>
      </w:r>
      <w:r w:rsidR="00FD1889">
        <w:t> | </w:t>
      </w:r>
      <w:r>
        <w:t>American Military University</w:t>
      </w:r>
    </w:p>
    <w:p w:rsidR="00C54E0F" w:rsidRDefault="00FD1889" w:rsidP="00025FDD">
      <w:pPr>
        <w:pStyle w:val="ListBullet"/>
      </w:pPr>
      <w:r>
        <w:t xml:space="preserve">Major: </w:t>
      </w:r>
      <w:r w:rsidR="00025FDD">
        <w:t>Business Management</w:t>
      </w:r>
    </w:p>
    <w:p w:rsidR="00C54E0F" w:rsidRDefault="00025FDD">
      <w:pPr>
        <w:pStyle w:val="ListBullet"/>
      </w:pPr>
      <w:r>
        <w:t>GPA</w:t>
      </w:r>
      <w:r w:rsidR="00FD1889">
        <w:t xml:space="preserve">: </w:t>
      </w:r>
      <w:r>
        <w:t>3.6</w:t>
      </w:r>
    </w:p>
    <w:sdt>
      <w:sdtPr>
        <w:rPr>
          <w:b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caps w:val="0"/>
              <w:color w:val="404040" w:themeColor="text1" w:themeTint="BF"/>
            </w:rPr>
            <w:id w:val="-514004892"/>
            <w:placeholder>
              <w:docPart w:val="F1FB069995AD43F998222361656B1CD5"/>
            </w:placeholder>
            <w15:repeatingSectionItem/>
          </w:sdtPr>
          <w:sdtEndPr/>
          <w:sdtContent>
            <w:p w:rsidR="00C54E0F" w:rsidRDefault="00025FDD">
              <w:pPr>
                <w:pStyle w:val="Subsection"/>
              </w:pPr>
              <w:r>
                <w:t>Master of Arts</w:t>
              </w:r>
              <w:r w:rsidR="00FD1889">
                <w:t> | </w:t>
              </w:r>
              <w:r>
                <w:t>August 2015</w:t>
              </w:r>
              <w:r w:rsidR="00FD1889">
                <w:t> | </w:t>
              </w:r>
              <w:r>
                <w:t>Grantham University</w:t>
              </w:r>
            </w:p>
            <w:p w:rsidR="00C54E0F" w:rsidRDefault="00FD1889" w:rsidP="00025FDD">
              <w:pPr>
                <w:pStyle w:val="ListBullet"/>
              </w:pPr>
              <w:r>
                <w:t xml:space="preserve">Major: </w:t>
              </w:r>
              <w:r w:rsidR="00025FDD">
                <w:t>Business Management</w:t>
              </w:r>
            </w:p>
            <w:p w:rsidR="00C54E0F" w:rsidRDefault="00025FDD">
              <w:pPr>
                <w:pStyle w:val="ListBullet"/>
              </w:pPr>
              <w:r>
                <w:t>GPA</w:t>
              </w:r>
              <w:r w:rsidR="00FD1889">
                <w:t xml:space="preserve">: </w:t>
              </w:r>
              <w:r>
                <w:t>3.8</w:t>
              </w:r>
            </w:p>
          </w:sdtContent>
        </w:sdt>
      </w:sdtContent>
    </w:sdt>
    <w:p w:rsidR="00C54E0F" w:rsidRDefault="00FD1889">
      <w:pPr>
        <w:pStyle w:val="SectionHeading"/>
      </w:pPr>
      <w:r>
        <w:t>Skills &amp; Abilities</w:t>
      </w:r>
    </w:p>
    <w:p w:rsidR="00C54E0F" w:rsidRDefault="00FD1889">
      <w:pPr>
        <w:pStyle w:val="Subsection"/>
        <w:spacing w:before="100"/>
      </w:pPr>
      <w:r>
        <w:t>Management</w:t>
      </w:r>
    </w:p>
    <w:p w:rsidR="00C54E0F" w:rsidRDefault="00025FDD">
      <w:pPr>
        <w:pStyle w:val="ListBullet"/>
      </w:pPr>
      <w:r>
        <w:t>Managed over 50 soldiers at a time. Responsible for whereabouts, finances, family members, daily activiites.</w:t>
      </w:r>
    </w:p>
    <w:p w:rsidR="00025FDD" w:rsidRDefault="00025FDD">
      <w:pPr>
        <w:pStyle w:val="ListBullet"/>
      </w:pPr>
      <w:r>
        <w:t>Assisted soldiers with budgets, spending plans, and education on finances.</w:t>
      </w:r>
    </w:p>
    <w:p w:rsidR="00025FDD" w:rsidRDefault="00025FDD">
      <w:pPr>
        <w:pStyle w:val="ListBullet"/>
      </w:pPr>
      <w:r>
        <w:t>Advised command teams on family advocacy issues within units.</w:t>
      </w:r>
    </w:p>
    <w:p w:rsidR="00C54E0F" w:rsidRDefault="00025FDD">
      <w:pPr>
        <w:pStyle w:val="Subsection"/>
      </w:pPr>
      <w:r>
        <w:t>Computer Programs</w:t>
      </w:r>
    </w:p>
    <w:p w:rsidR="00C54E0F" w:rsidRDefault="00025FDD" w:rsidP="00025FDD">
      <w:pPr>
        <w:pStyle w:val="ListBullet"/>
      </w:pPr>
      <w:r>
        <w:t>Lots of experience with Word, Excel, and Outlook</w:t>
      </w:r>
    </w:p>
    <w:p w:rsidR="00C54E0F" w:rsidRDefault="00FD1889">
      <w:pPr>
        <w:pStyle w:val="Subsection"/>
      </w:pPr>
      <w:r>
        <w:t>C</w:t>
      </w:r>
      <w:r>
        <w:t>ommunication</w:t>
      </w:r>
    </w:p>
    <w:p w:rsidR="00025FDD" w:rsidRDefault="00025FDD" w:rsidP="00025FDD">
      <w:pPr>
        <w:pStyle w:val="ListBullet"/>
      </w:pPr>
      <w:r>
        <w:t>Developed, created, and taught all training programs and classes to deal with finances and family advocacy.</w:t>
      </w:r>
    </w:p>
    <w:p w:rsidR="00C54E0F" w:rsidRDefault="00FD1889">
      <w:pPr>
        <w:pStyle w:val="Subsection"/>
      </w:pPr>
      <w:r>
        <w:t>Leadership</w:t>
      </w:r>
    </w:p>
    <w:p w:rsidR="00C54E0F" w:rsidRDefault="00FD1889">
      <w:pPr>
        <w:pStyle w:val="ListBullet"/>
      </w:pPr>
      <w:r>
        <w:t xml:space="preserve"> </w:t>
      </w:r>
      <w:r w:rsidR="00025FDD">
        <w:t>Non-commissioned Officer in Army, platoon sergeant, and only Command Finance Specialist/Family Advocacy Specialist in Brigade.</w:t>
      </w:r>
    </w:p>
    <w:p w:rsidR="00C54E0F" w:rsidRDefault="00FD1889">
      <w:pPr>
        <w:pStyle w:val="SectionHeading"/>
      </w:pPr>
      <w:r>
        <w:t>Experience</w:t>
      </w:r>
    </w:p>
    <w:p w:rsidR="00C54E0F" w:rsidRDefault="00025FDD">
      <w:pPr>
        <w:pStyle w:val="Subsection"/>
        <w:spacing w:before="100"/>
      </w:pPr>
      <w:r>
        <w:t>CFS/FAS</w:t>
      </w:r>
      <w:r w:rsidR="00FD1889">
        <w:t>| </w:t>
      </w:r>
      <w:r>
        <w:t>US ARmy</w:t>
      </w:r>
      <w:r w:rsidR="00FD1889">
        <w:t> | </w:t>
      </w:r>
      <w:r>
        <w:t>20090812-Present</w:t>
      </w:r>
      <w:bookmarkStart w:id="0" w:name="_GoBack"/>
      <w:bookmarkEnd w:id="0"/>
    </w:p>
    <w:p w:rsidR="00C54E0F" w:rsidRDefault="00025FDD">
      <w:pPr>
        <w:pStyle w:val="ListBullet"/>
      </w:pPr>
      <w:r>
        <w:t xml:space="preserve">Worked with signal equipment, </w:t>
      </w:r>
      <w:r w:rsidR="00A21E6F">
        <w:t>S6 soldier dealing with computers and reimaging</w:t>
      </w:r>
    </w:p>
    <w:p w:rsidR="00A21E6F" w:rsidRDefault="00A21E6F">
      <w:pPr>
        <w:pStyle w:val="ListBullet"/>
      </w:pPr>
      <w:r>
        <w:t>Worked in S1 and Training room dealing with any paperwork that dealt with soldiers or any of their training records</w:t>
      </w:r>
    </w:p>
    <w:p w:rsidR="00A21E6F" w:rsidRDefault="00A21E6F">
      <w:pPr>
        <w:pStyle w:val="ListBullet"/>
      </w:pPr>
      <w:r>
        <w:t>Developed, Created, and Taught all training and classes that dealt with finances or family advocacy issues</w:t>
      </w:r>
    </w:p>
    <w:sdt>
      <w:sdtPr>
        <w:rPr>
          <w:b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caps w:val="0"/>
              <w:color w:val="404040" w:themeColor="text1" w:themeTint="BF"/>
            </w:rPr>
            <w:id w:val="-1773932447"/>
            <w:placeholder>
              <w:docPart w:val="F1FB069995AD43F998222361656B1CD5"/>
            </w:placeholder>
            <w15:repeatingSectionItem/>
          </w:sdtPr>
          <w:sdtEndPr/>
          <w:sdtContent>
            <w:p w:rsidR="00A21E6F" w:rsidRDefault="00A21E6F" w:rsidP="00A21E6F">
              <w:pPr>
                <w:pStyle w:val="Subsection"/>
              </w:pPr>
            </w:p>
            <w:p w:rsidR="00C54E0F" w:rsidRDefault="00FD1889">
              <w:pPr>
                <w:pStyle w:val="ListBullet"/>
              </w:pPr>
            </w:p>
          </w:sdtContent>
        </w:sdt>
      </w:sdtContent>
    </w:sdt>
    <w:sectPr w:rsidR="00C54E0F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889" w:rsidRDefault="00FD1889">
      <w:pPr>
        <w:spacing w:after="0"/>
      </w:pPr>
      <w:r>
        <w:separator/>
      </w:r>
    </w:p>
  </w:endnote>
  <w:endnote w:type="continuationSeparator" w:id="0">
    <w:p w:rsidR="00FD1889" w:rsidRDefault="00FD18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E0F" w:rsidRDefault="00FD188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889" w:rsidRDefault="00FD1889">
      <w:pPr>
        <w:spacing w:after="0"/>
      </w:pPr>
      <w:r>
        <w:separator/>
      </w:r>
    </w:p>
  </w:footnote>
  <w:footnote w:type="continuationSeparator" w:id="0">
    <w:p w:rsidR="00FD1889" w:rsidRDefault="00FD18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DD"/>
    <w:rsid w:val="00025FDD"/>
    <w:rsid w:val="00A21E6F"/>
    <w:rsid w:val="00C54E0F"/>
    <w:rsid w:val="00F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3E76-976D-405A-8D59-021FF245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en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4F21AAA3044B39A2E6E30A93AD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6B156-1820-4F35-B94F-11183C65BE9A}"/>
      </w:docPartPr>
      <w:docPartBody>
        <w:p w:rsidR="00000000" w:rsidRDefault="004D3E24">
          <w:pPr>
            <w:pStyle w:val="D64F21AAA3044B39A2E6E30A93AD51EA"/>
          </w:pPr>
          <w:r>
            <w:t>[Your Name]</w:t>
          </w:r>
        </w:p>
      </w:docPartBody>
    </w:docPart>
    <w:docPart>
      <w:docPartPr>
        <w:name w:val="CADEB91E43AA40D08E433B288E16B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8D058-B849-4BAB-9656-277E7EB6FCD8}"/>
      </w:docPartPr>
      <w:docPartBody>
        <w:p w:rsidR="00000000" w:rsidRDefault="004D3E24">
          <w:pPr>
            <w:pStyle w:val="CADEB91E43AA40D08E433B288E16BFF2"/>
          </w:pPr>
          <w:r>
            <w:t>[Address, City, ST  ZIP Code]</w:t>
          </w:r>
        </w:p>
      </w:docPartBody>
    </w:docPart>
    <w:docPart>
      <w:docPartPr>
        <w:name w:val="1986E8B5BACE46F3804EFA8E5810C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6EF58-FB08-49E4-99A2-23A971678A5A}"/>
      </w:docPartPr>
      <w:docPartBody>
        <w:p w:rsidR="00000000" w:rsidRDefault="004D3E24">
          <w:pPr>
            <w:pStyle w:val="1986E8B5BACE46F3804EFA8E5810C227"/>
          </w:pPr>
          <w:r>
            <w:t>[Telephone]</w:t>
          </w:r>
        </w:p>
      </w:docPartBody>
    </w:docPart>
    <w:docPart>
      <w:docPartPr>
        <w:name w:val="1DFBF10B78A447E9A0214CD1AA0C6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94C92-FD0E-470A-AC6E-D3A4CCB4ABB0}"/>
      </w:docPartPr>
      <w:docPartBody>
        <w:p w:rsidR="00000000" w:rsidRDefault="004D3E24">
          <w:pPr>
            <w:pStyle w:val="1DFBF10B78A447E9A0214CD1AA0C6F43"/>
          </w:pPr>
          <w:r>
            <w:t>[Email]</w:t>
          </w:r>
        </w:p>
      </w:docPartBody>
    </w:docPart>
    <w:docPart>
      <w:docPartPr>
        <w:name w:val="F1FB069995AD43F998222361656B1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D17AF-7553-49E1-B406-2F066033FE64}"/>
      </w:docPartPr>
      <w:docPartBody>
        <w:p w:rsidR="00000000" w:rsidRDefault="004D3E24">
          <w:pPr>
            <w:pStyle w:val="F1FB069995AD43F998222361656B1CD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24"/>
    <w:rsid w:val="004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4F21AAA3044B39A2E6E30A93AD51EA">
    <w:name w:val="D64F21AAA3044B39A2E6E30A93AD51EA"/>
  </w:style>
  <w:style w:type="paragraph" w:customStyle="1" w:styleId="CADEB91E43AA40D08E433B288E16BFF2">
    <w:name w:val="CADEB91E43AA40D08E433B288E16BFF2"/>
  </w:style>
  <w:style w:type="paragraph" w:customStyle="1" w:styleId="1986E8B5BACE46F3804EFA8E5810C227">
    <w:name w:val="1986E8B5BACE46F3804EFA8E5810C227"/>
  </w:style>
  <w:style w:type="paragraph" w:customStyle="1" w:styleId="1DFBF10B78A447E9A0214CD1AA0C6F43">
    <w:name w:val="1DFBF10B78A447E9A0214CD1AA0C6F43"/>
  </w:style>
  <w:style w:type="paragraph" w:customStyle="1" w:styleId="A0FEC696BA8742FA977F2D5E2C1F5D9B">
    <w:name w:val="A0FEC696BA8742FA977F2D5E2C1F5D9B"/>
  </w:style>
  <w:style w:type="paragraph" w:customStyle="1" w:styleId="40554B79D0C24F70AE3E4145649F7B06">
    <w:name w:val="40554B79D0C24F70AE3E4145649F7B06"/>
  </w:style>
  <w:style w:type="paragraph" w:customStyle="1" w:styleId="CB303AED353D4A6CB36A80821F18B95A">
    <w:name w:val="CB303AED353D4A6CB36A80821F18B95A"/>
  </w:style>
  <w:style w:type="paragraph" w:customStyle="1" w:styleId="17E079C7849B427AB3977506AC0416B7">
    <w:name w:val="17E079C7849B427AB3977506AC0416B7"/>
  </w:style>
  <w:style w:type="paragraph" w:customStyle="1" w:styleId="99059685052F409E89F04A3C3C23AB92">
    <w:name w:val="99059685052F409E89F04A3C3C23AB9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FB069995AD43F998222361656B1CD5">
    <w:name w:val="F1FB069995AD43F998222361656B1CD5"/>
  </w:style>
  <w:style w:type="paragraph" w:customStyle="1" w:styleId="E3D0C755B2D142B48603876D84E98831">
    <w:name w:val="E3D0C755B2D142B48603876D84E9883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969BF4BDFBD416C82320985D985873F">
    <w:name w:val="1969BF4BDFBD416C82320985D985873F"/>
  </w:style>
  <w:style w:type="paragraph" w:customStyle="1" w:styleId="8864EFD993DE42E985C77BFDB65063F2">
    <w:name w:val="8864EFD993DE42E985C77BFDB65063F2"/>
  </w:style>
  <w:style w:type="paragraph" w:customStyle="1" w:styleId="A5EE117494864A7A9076B5B8F8D663F2">
    <w:name w:val="A5EE117494864A7A9076B5B8F8D663F2"/>
  </w:style>
  <w:style w:type="paragraph" w:customStyle="1" w:styleId="BC2F69786A684AB48EC92D1CE8FAFC32">
    <w:name w:val="BC2F69786A684AB48EC92D1CE8FAFC32"/>
  </w:style>
  <w:style w:type="paragraph" w:customStyle="1" w:styleId="D219460FB75C494BAF36B584302A8890">
    <w:name w:val="D219460FB75C494BAF36B584302A8890"/>
  </w:style>
  <w:style w:type="paragraph" w:customStyle="1" w:styleId="73B5062546524FC5BA6FC612F9C8DCDD">
    <w:name w:val="73B5062546524FC5BA6FC612F9C8DCDD"/>
  </w:style>
  <w:style w:type="paragraph" w:customStyle="1" w:styleId="E06941961F82473B93F077498C722ABD">
    <w:name w:val="E06941961F82473B93F077498C722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2917 Settlement Road, Copperas Cove, Texas 76522</CompanyAddress>
  <CompanyPhone>512-734-4301</CompanyPhone>
  <CompanyFax/>
  <CompanyEmail>celene.connell13@gmail.com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Celene Connell</dc:creator>
  <cp:keywords/>
  <cp:lastModifiedBy>CeleneD</cp:lastModifiedBy>
  <cp:revision>1</cp:revision>
  <dcterms:created xsi:type="dcterms:W3CDTF">2016-02-18T17:57:00Z</dcterms:created>
  <dcterms:modified xsi:type="dcterms:W3CDTF">2016-02-18T18:14:00Z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