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93" w:rsidRPr="004D0ABC" w:rsidRDefault="00287A93">
      <w:pPr>
        <w:pStyle w:val="NoSpacing"/>
        <w:rPr>
          <w:rFonts w:ascii="Times New Roman" w:eastAsia="PMingLiU" w:hAnsi="Times New Roman" w:cs="Times New Roman"/>
          <w:color w:val="000000" w:themeColor="text1"/>
          <w:sz w:val="28"/>
          <w:szCs w:val="32"/>
        </w:rPr>
      </w:pPr>
    </w:p>
    <w:sdt>
      <w:sdtPr>
        <w:rPr>
          <w:rFonts w:ascii="Times New Roman" w:eastAsia="PMingLiU" w:hAnsi="Times New Roman" w:cs="Times New Roman"/>
          <w:caps w:val="0"/>
          <w:color w:val="000000" w:themeColor="text1"/>
          <w:spacing w:val="0"/>
          <w:sz w:val="28"/>
          <w:szCs w:val="32"/>
        </w:rPr>
        <w:alias w:val="履歷表名稱"/>
        <w:tag w:val="Resume Name"/>
        <w:id w:val="1257551780"/>
        <w:placeholder>
          <w:docPart w:val="235725C9C63C4482BC4BA6B5AF538188"/>
        </w:placeholder>
        <w:docPartList>
          <w:docPartGallery w:val="Quick Parts"/>
        </w:docPartList>
      </w:sdtPr>
      <w:sdtEndPr/>
      <w:sdtContent>
        <w:p w:rsidR="00287A93" w:rsidRPr="004D0ABC" w:rsidRDefault="00E735EE" w:rsidP="00141E6D">
          <w:pPr>
            <w:pStyle w:val="Title"/>
            <w:tabs>
              <w:tab w:val="left" w:pos="2910"/>
            </w:tabs>
            <w:ind w:left="720"/>
            <w:jc w:val="center"/>
            <w:rPr>
              <w:rFonts w:ascii="Times New Roman" w:eastAsia="PMingLiU" w:hAnsi="Times New Roman" w:cs="Times New Roman"/>
              <w:b/>
              <w:color w:val="000000" w:themeColor="text1"/>
              <w:sz w:val="28"/>
              <w:szCs w:val="40"/>
              <w:lang w:eastAsia="zh-TW"/>
            </w:rPr>
          </w:pPr>
          <w:r>
            <w:rPr>
              <w:rFonts w:ascii="Times New Roman" w:eastAsia="PMingLiU" w:hAnsi="Times New Roman" w:cs="Times New Roman"/>
              <w:b/>
              <w:noProof/>
              <w:color w:val="000000" w:themeColor="text1"/>
              <w:sz w:val="28"/>
              <w:szCs w:val="40"/>
              <w:lang w:eastAsia="zh-TW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138430</wp:posOffset>
                </wp:positionV>
                <wp:extent cx="980440" cy="982134"/>
                <wp:effectExtent l="25400" t="0" r="10160" b="0"/>
                <wp:wrapNone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60030174109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440" cy="982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Times New Roman" w:eastAsia="PMingLiU" w:hAnsi="Times New Roman" w:cs="Times New Roman"/>
                <w:b/>
                <w:color w:val="000000" w:themeColor="text1"/>
                <w:sz w:val="28"/>
                <w:szCs w:val="40"/>
                <w:lang w:eastAsia="zh-TW"/>
              </w:rPr>
              <w:alias w:val="作者"/>
              <w:tag w:val=""/>
              <w:id w:val="-1792899604"/>
              <w:placeholder>
                <w:docPart w:val="A1130E3899944BACB3580E60126963C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D5E3E" w:rsidRPr="004D0ABC">
                <w:rPr>
                  <w:rFonts w:ascii="Times New Roman" w:eastAsia="PMingLiU" w:hAnsi="Times New Roman" w:cs="Times New Roman"/>
                  <w:b/>
                  <w:color w:val="000000" w:themeColor="text1"/>
                  <w:sz w:val="28"/>
                  <w:szCs w:val="40"/>
                  <w:lang w:eastAsia="zh-TW"/>
                </w:rPr>
                <w:t>Yun-Chu (Dory) chen</w:t>
              </w:r>
            </w:sdtContent>
          </w:sdt>
        </w:p>
        <w:p w:rsidR="00823E0A" w:rsidRPr="004D0ABC" w:rsidRDefault="00823E0A" w:rsidP="00E313BF">
          <w:pPr>
            <w:spacing w:after="0" w:line="240" w:lineRule="auto"/>
            <w:ind w:left="720"/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</w:pPr>
        </w:p>
        <w:p w:rsidR="00287A93" w:rsidRPr="004D0ABC" w:rsidRDefault="006E6AA6" w:rsidP="00823E0A">
          <w:pPr>
            <w:tabs>
              <w:tab w:val="left" w:pos="7005"/>
            </w:tabs>
            <w:spacing w:after="0" w:line="240" w:lineRule="auto"/>
            <w:ind w:left="720"/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</w:pPr>
          <w:r w:rsidRPr="004D0ABC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  <w:t xml:space="preserve">  </w:t>
          </w:r>
          <w:sdt>
            <w:sdtPr>
              <w:rPr>
                <w:rFonts w:ascii="Times New Roman" w:eastAsia="PMingLiU" w:hAnsi="Times New Roman" w:cs="Times New Roman"/>
                <w:color w:val="000000" w:themeColor="text1"/>
                <w:sz w:val="28"/>
                <w:szCs w:val="32"/>
                <w:lang w:eastAsia="zh-TW"/>
              </w:rPr>
              <w:alias w:val="地址"/>
              <w:tag w:val=""/>
              <w:id w:val="-1128857918"/>
              <w:placeholder>
                <w:docPart w:val="685AE60BAD0D4A1E9C965E744DC26E0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141E6D" w:rsidRPr="004D0ABC">
                <w:rPr>
                  <w:rFonts w:ascii="Times New Roman" w:eastAsia="PMingLiU" w:hAnsi="Times New Roman" w:cs="Times New Roman"/>
                  <w:color w:val="000000" w:themeColor="text1"/>
                  <w:sz w:val="28"/>
                  <w:szCs w:val="32"/>
                  <w:lang w:eastAsia="zh-TW"/>
                </w:rPr>
                <w:t>307 Verano Place,</w:t>
              </w:r>
              <w:r w:rsidR="002932F1" w:rsidRPr="004D0ABC">
                <w:rPr>
                  <w:rFonts w:ascii="Times New Roman" w:eastAsia="PMingLiU" w:hAnsi="Times New Roman" w:cs="Times New Roman"/>
                  <w:color w:val="000000" w:themeColor="text1"/>
                  <w:sz w:val="28"/>
                  <w:szCs w:val="32"/>
                  <w:lang w:eastAsia="zh-TW"/>
                </w:rPr>
                <w:t xml:space="preserve"> </w:t>
              </w:r>
              <w:r w:rsidR="00141E6D" w:rsidRPr="004D0ABC">
                <w:rPr>
                  <w:rFonts w:ascii="Times New Roman" w:eastAsia="PMingLiU" w:hAnsi="Times New Roman" w:cs="Times New Roman"/>
                  <w:color w:val="000000" w:themeColor="text1"/>
                  <w:sz w:val="28"/>
                  <w:szCs w:val="32"/>
                  <w:lang w:eastAsia="zh-TW"/>
                </w:rPr>
                <w:t>Irvine, CA,</w:t>
              </w:r>
              <w:r w:rsidR="002932F1" w:rsidRPr="004D0ABC">
                <w:rPr>
                  <w:rFonts w:ascii="Times New Roman" w:eastAsia="PMingLiU" w:hAnsi="Times New Roman" w:cs="Times New Roman"/>
                  <w:color w:val="000000" w:themeColor="text1"/>
                  <w:sz w:val="28"/>
                  <w:szCs w:val="32"/>
                  <w:lang w:eastAsia="zh-TW"/>
                </w:rPr>
                <w:t xml:space="preserve"> </w:t>
              </w:r>
              <w:r w:rsidR="00141E6D" w:rsidRPr="004D0ABC">
                <w:rPr>
                  <w:rFonts w:ascii="Times New Roman" w:eastAsia="PMingLiU" w:hAnsi="Times New Roman" w:cs="Times New Roman"/>
                  <w:color w:val="000000" w:themeColor="text1"/>
                  <w:sz w:val="28"/>
                  <w:szCs w:val="32"/>
                  <w:lang w:eastAsia="zh-TW"/>
                </w:rPr>
                <w:t>92617</w:t>
              </w:r>
            </w:sdtContent>
          </w:sdt>
          <w:r w:rsidRPr="004D0ABC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  <w:t xml:space="preserve"> </w:t>
          </w:r>
          <w:r w:rsidR="00823E0A" w:rsidRPr="004D0ABC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  <w:tab/>
          </w:r>
        </w:p>
        <w:p w:rsidR="00287A93" w:rsidRPr="004D0ABC" w:rsidRDefault="00C220C9" w:rsidP="004D0ABC">
          <w:pPr>
            <w:spacing w:after="0" w:line="240" w:lineRule="auto"/>
            <w:ind w:left="720" w:firstLineChars="50" w:firstLine="140"/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</w:pPr>
          <w:sdt>
            <w:sdtPr>
              <w:rPr>
                <w:rFonts w:ascii="Times New Roman" w:eastAsia="PMingLiU" w:hAnsi="Times New Roman" w:cs="Times New Roman"/>
                <w:color w:val="000000" w:themeColor="text1"/>
                <w:sz w:val="28"/>
                <w:szCs w:val="32"/>
                <w:lang w:eastAsia="zh-TW"/>
              </w:rPr>
              <w:id w:val="1876879910"/>
              <w:placeholder>
                <w:docPart w:val="6771A59574044E39BD72E1223256137F"/>
              </w:placeholder>
              <w:text/>
            </w:sdtPr>
            <w:sdtEndPr/>
            <w:sdtContent>
              <w:r w:rsidR="00BD0DAC" w:rsidRPr="004D0ABC">
                <w:rPr>
                  <w:rFonts w:ascii="Times New Roman" w:eastAsia="PMingLiU" w:hAnsi="Times New Roman" w:cs="Times New Roman"/>
                  <w:color w:val="000000" w:themeColor="text1"/>
                  <w:sz w:val="28"/>
                  <w:szCs w:val="32"/>
                  <w:lang w:eastAsia="zh-TW"/>
                </w:rPr>
                <w:t>yunchu1993@gmail.com</w:t>
              </w:r>
            </w:sdtContent>
          </w:sdt>
          <w:r w:rsidR="00823E0A" w:rsidRPr="004D0ABC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  <w:t xml:space="preserve">                                            </w:t>
          </w:r>
          <w:r w:rsidR="00E735EE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  <w:t xml:space="preserve">           </w:t>
          </w:r>
          <w:r w:rsidR="00823E0A" w:rsidRPr="004D0ABC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  <w:lang w:eastAsia="zh-TW"/>
            </w:rPr>
            <w:t>Linkedin</w:t>
          </w:r>
        </w:p>
        <w:p w:rsidR="00287A93" w:rsidRPr="004D0ABC" w:rsidRDefault="00C220C9" w:rsidP="004D0ABC">
          <w:pPr>
            <w:pBdr>
              <w:bottom w:val="single" w:sz="6" w:space="6" w:color="auto"/>
            </w:pBdr>
            <w:tabs>
              <w:tab w:val="right" w:pos="5940"/>
              <w:tab w:val="left" w:pos="7650"/>
            </w:tabs>
            <w:ind w:left="720" w:firstLineChars="50" w:firstLine="140"/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</w:rPr>
          </w:pPr>
          <w:sdt>
            <w:sdtPr>
              <w:rPr>
                <w:rFonts w:ascii="Times New Roman" w:eastAsia="PMingLiU" w:hAnsi="Times New Roman" w:cs="Times New Roman"/>
                <w:color w:val="000000" w:themeColor="text1"/>
                <w:sz w:val="28"/>
                <w:szCs w:val="32"/>
              </w:rPr>
              <w:alias w:val="電話"/>
              <w:tag w:val=""/>
              <w:id w:val="-1095318542"/>
              <w:placeholder>
                <w:docPart w:val="A36B6B1C00574FE08FFA07F3C50A7D4E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BD0DAC" w:rsidRPr="004D0ABC">
                <w:rPr>
                  <w:rFonts w:ascii="Times New Roman" w:eastAsia="PMingLiU" w:hAnsi="Times New Roman" w:cs="Times New Roman"/>
                  <w:color w:val="000000" w:themeColor="text1"/>
                  <w:sz w:val="28"/>
                  <w:szCs w:val="32"/>
                </w:rPr>
                <w:t>(951)941-6079</w:t>
              </w:r>
            </w:sdtContent>
          </w:sdt>
          <w:r w:rsidR="00E313BF" w:rsidRPr="004D0ABC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</w:rPr>
            <w:tab/>
          </w:r>
          <w:r w:rsidR="00823E0A" w:rsidRPr="004D0ABC">
            <w:rPr>
              <w:rFonts w:ascii="Times New Roman" w:eastAsia="PMingLiU" w:hAnsi="Times New Roman" w:cs="Times New Roman"/>
              <w:color w:val="000000" w:themeColor="text1"/>
              <w:sz w:val="28"/>
              <w:szCs w:val="32"/>
            </w:rPr>
            <w:tab/>
          </w:r>
        </w:p>
      </w:sdtContent>
    </w:sdt>
    <w:p w:rsidR="00287A93" w:rsidRPr="004D0ABC" w:rsidRDefault="002932F1" w:rsidP="002932F1">
      <w:pPr>
        <w:rPr>
          <w:rFonts w:ascii="Times New Roman" w:hAnsi="Times New Roman" w:cs="Times New Roman"/>
          <w:b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hAnsi="Times New Roman" w:cs="Times New Roman"/>
          <w:b/>
          <w:color w:val="000000" w:themeColor="text1"/>
          <w:sz w:val="28"/>
          <w:szCs w:val="32"/>
          <w:lang w:eastAsia="zh-TW"/>
        </w:rPr>
        <w:t>OBJECTIVE</w:t>
      </w:r>
    </w:p>
    <w:p w:rsidR="000E6728" w:rsidRPr="004D0ABC" w:rsidRDefault="000E6728" w:rsidP="000E6728">
      <w:pPr>
        <w:rPr>
          <w:rFonts w:ascii="Times New Roman" w:hAnsi="Times New Roman"/>
          <w:sz w:val="28"/>
          <w:szCs w:val="20"/>
          <w:lang w:eastAsia="zh-TW"/>
        </w:rPr>
      </w:pPr>
      <w:r w:rsidRPr="004D0ABC">
        <w:rPr>
          <w:rFonts w:ascii="Times New Roman" w:hAnsi="Times New Roman"/>
          <w:sz w:val="28"/>
          <w:szCs w:val="20"/>
          <w:lang w:eastAsia="zh-TW"/>
        </w:rPr>
        <w:t>Hard working project management intern seeking a full time job to benefit an organization with my proven leadership, problem solving and organizational skills.</w:t>
      </w:r>
    </w:p>
    <w:p w:rsidR="000105AD" w:rsidRPr="004D0ABC" w:rsidRDefault="000105AD" w:rsidP="002932F1">
      <w:pPr>
        <w:rPr>
          <w:rFonts w:ascii="Times New Roman" w:hAnsi="Times New Roman" w:cs="Times New Roman"/>
          <w:color w:val="000000" w:themeColor="text1"/>
          <w:sz w:val="28"/>
          <w:szCs w:val="32"/>
          <w:lang w:eastAsia="zh-TW"/>
        </w:rPr>
      </w:pPr>
    </w:p>
    <w:p w:rsidR="00331D6B" w:rsidRPr="004D0ABC" w:rsidRDefault="002932F1" w:rsidP="00331D6B">
      <w:pPr>
        <w:rPr>
          <w:rFonts w:ascii="Times New Roman" w:hAnsi="Times New Roman" w:cs="Times New Roman"/>
          <w:b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hAnsi="Times New Roman" w:cs="Times New Roman"/>
          <w:b/>
          <w:color w:val="000000" w:themeColor="text1"/>
          <w:sz w:val="28"/>
          <w:szCs w:val="32"/>
          <w:lang w:eastAsia="zh-TW"/>
        </w:rPr>
        <w:t>EDUCATION</w:t>
      </w:r>
    </w:p>
    <w:p w:rsidR="00331D6B" w:rsidRPr="004D0ABC" w:rsidRDefault="002932F1" w:rsidP="00331D6B">
      <w:pPr>
        <w:rPr>
          <w:rFonts w:ascii="Times New Roman" w:eastAsia="PMingLiU" w:hAnsi="Times New Roman" w:cs="Times New Roman"/>
          <w:color w:val="000000" w:themeColor="text1"/>
          <w:sz w:val="28"/>
          <w:szCs w:val="32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</w:rPr>
        <w:t>U</w:t>
      </w:r>
      <w:r w:rsidR="001D4B2B"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</w:rPr>
        <w:t xml:space="preserve">niversity of California, Irvine - </w:t>
      </w: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</w:rPr>
        <w:t xml:space="preserve">Extension, Irvine, CA </w:t>
      </w:r>
      <w:r w:rsidR="001D4B2B" w:rsidRPr="004D0ABC">
        <w:rPr>
          <w:rFonts w:ascii="Times New Roman" w:eastAsia="PMingLiU" w:hAnsi="Times New Roman" w:cs="Times New Roman" w:hint="eastAsia"/>
          <w:color w:val="000000" w:themeColor="text1"/>
          <w:sz w:val="28"/>
          <w:szCs w:val="32"/>
          <w:lang w:eastAsia="zh-TW"/>
        </w:rPr>
        <w:t xml:space="preserve">                       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</w:rPr>
        <w:t>Accelerated Certificate Program in Project Management</w:t>
      </w:r>
      <w:r w:rsidR="001D4B2B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</w:rPr>
        <w:t xml:space="preserve"> - </w:t>
      </w:r>
      <w:r w:rsidR="002E01E4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</w:rPr>
        <w:t xml:space="preserve">Certificate </w:t>
      </w:r>
      <w:r w:rsidR="000E6728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</w:rPr>
        <w:t>awarded</w:t>
      </w:r>
      <w:r w:rsidR="002E01E4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</w:rPr>
        <w:t xml:space="preserve"> March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</w:rPr>
        <w:t xml:space="preserve"> 2016</w:t>
      </w:r>
    </w:p>
    <w:p w:rsidR="00331D6B" w:rsidRPr="004D0ABC" w:rsidRDefault="002932F1" w:rsidP="00331D6B">
      <w:pPr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>University of California, Irvine-Extension, Irvine, CA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</w:t>
      </w:r>
      <w:r w:rsidR="001D4B2B" w:rsidRPr="004D0ABC">
        <w:rPr>
          <w:rFonts w:ascii="Times New Roman" w:eastAsia="PMingLiU" w:hAnsi="Times New Roman" w:cs="Times New Roman" w:hint="eastAsia"/>
          <w:color w:val="000000" w:themeColor="text1"/>
          <w:sz w:val="28"/>
          <w:szCs w:val="32"/>
          <w:lang w:eastAsia="zh-TW"/>
        </w:rPr>
        <w:t xml:space="preserve">                       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Accelerated Certificate Program in </w:t>
      </w:r>
      <w:r w:rsidR="002E01E4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Global Human Resource Management </w:t>
      </w:r>
      <w:r w:rsidR="001D4B2B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-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Certificate awarded December 2015</w:t>
      </w:r>
    </w:p>
    <w:p w:rsidR="001D4B2B" w:rsidRPr="004D0ABC" w:rsidRDefault="001D4B2B" w:rsidP="00331D6B">
      <w:pP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>Feng Chia University, Taichung, Taiwan</w:t>
      </w:r>
    </w:p>
    <w:p w:rsidR="00287A93" w:rsidRPr="004D0ABC" w:rsidRDefault="001D4B2B" w:rsidP="002932F1">
      <w:pPr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Bachelor’s Degree in International Business Administration – </w:t>
      </w:r>
      <w:r w:rsidR="002E01E4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Graduated 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December 2016</w:t>
      </w:r>
    </w:p>
    <w:p w:rsidR="004D0ABC" w:rsidRPr="004D0ABC" w:rsidRDefault="002932F1" w:rsidP="00331D6B">
      <w:pP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 xml:space="preserve">WORK </w:t>
      </w:r>
      <w:r w:rsidRPr="004D0ABC">
        <w:rPr>
          <w:rFonts w:ascii="Times New Roman" w:eastAsia="PMingLiU" w:hAnsi="Times New Roman" w:cs="Times New Roman" w:hint="eastAsia"/>
          <w:b/>
          <w:color w:val="000000" w:themeColor="text1"/>
          <w:sz w:val="28"/>
          <w:szCs w:val="32"/>
          <w:lang w:eastAsia="zh-TW"/>
        </w:rPr>
        <w:t>EXPERIENCE</w:t>
      </w:r>
    </w:p>
    <w:p w:rsidR="004D0ABC" w:rsidRDefault="004D0ABC" w:rsidP="00331D6B">
      <w:pP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</w:pPr>
      <w: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>MSC Software Corporation</w:t>
      </w:r>
    </w:p>
    <w:p w:rsidR="00E735EE" w:rsidRDefault="00E735EE" w:rsidP="00E735EE">
      <w:pPr>
        <w:rPr>
          <w:rFonts w:ascii="Times New Roman Italic" w:hAnsi="Times New Roman Italic"/>
          <w:i/>
          <w:color w:val="333333"/>
          <w:sz w:val="28"/>
          <w:szCs w:val="17"/>
          <w:shd w:val="clear" w:color="auto" w:fill="FFFFFF"/>
          <w:lang w:eastAsia="zh-TW"/>
        </w:rPr>
      </w:pPr>
      <w:r>
        <w:rPr>
          <w:rFonts w:ascii="Times New Roman Italic" w:hAnsi="Times New Roman Italic"/>
          <w:i/>
          <w:color w:val="333333"/>
          <w:sz w:val="28"/>
          <w:szCs w:val="17"/>
          <w:shd w:val="clear" w:color="auto" w:fill="FFFFFF"/>
          <w:lang w:eastAsia="zh-TW"/>
        </w:rPr>
        <w:t>S</w:t>
      </w:r>
      <w:r w:rsidRPr="00E735EE">
        <w:rPr>
          <w:rFonts w:ascii="Times New Roman Italic" w:hAnsi="Times New Roman Italic"/>
          <w:i/>
          <w:color w:val="333333"/>
          <w:sz w:val="28"/>
          <w:szCs w:val="17"/>
          <w:shd w:val="clear" w:color="auto" w:fill="FFFFFF"/>
          <w:lang w:eastAsia="zh-TW"/>
        </w:rPr>
        <w:t>oftware companies and the worldwide leader in multidiscipline simulation</w:t>
      </w:r>
      <w:r>
        <w:rPr>
          <w:rFonts w:ascii="Times New Roman Italic" w:hAnsi="Times New Roman Italic"/>
          <w:i/>
          <w:color w:val="333333"/>
          <w:sz w:val="28"/>
          <w:szCs w:val="17"/>
          <w:shd w:val="clear" w:color="auto" w:fill="FFFFFF"/>
          <w:lang w:eastAsia="zh-TW"/>
        </w:rPr>
        <w:t>.</w:t>
      </w:r>
    </w:p>
    <w:p w:rsidR="00E735EE" w:rsidRDefault="00E735EE" w:rsidP="00E735EE">
      <w:pPr>
        <w:rPr>
          <w:rFonts w:ascii="Times New Roman" w:hAnsi="Times New Roman"/>
          <w:b/>
          <w:color w:val="333333"/>
          <w:sz w:val="28"/>
          <w:szCs w:val="17"/>
          <w:shd w:val="clear" w:color="auto" w:fill="FFFFFF"/>
          <w:lang w:eastAsia="zh-TW"/>
        </w:rPr>
      </w:pPr>
      <w:r w:rsidRPr="00E735EE">
        <w:rPr>
          <w:rFonts w:ascii="Times New Roman" w:hAnsi="Times New Roman"/>
          <w:b/>
          <w:color w:val="333333"/>
          <w:sz w:val="28"/>
          <w:szCs w:val="17"/>
          <w:shd w:val="clear" w:color="auto" w:fill="FFFFFF"/>
          <w:lang w:eastAsia="zh-TW"/>
        </w:rPr>
        <w:t>PMO Intern</w:t>
      </w:r>
      <w:r w:rsidR="004F7F02">
        <w:rPr>
          <w:rFonts w:ascii="Times New Roman" w:hAnsi="Times New Roman"/>
          <w:b/>
          <w:color w:val="333333"/>
          <w:sz w:val="28"/>
          <w:szCs w:val="17"/>
          <w:shd w:val="clear" w:color="auto" w:fill="FFFFFF"/>
          <w:lang w:eastAsia="zh-TW"/>
        </w:rPr>
        <w:t xml:space="preserve">                                                                                           </w:t>
      </w:r>
      <w:r w:rsidR="004F7F02" w:rsidRPr="004F7F02">
        <w:rPr>
          <w:rFonts w:ascii="Times New Roman" w:hAnsi="Times New Roman"/>
          <w:color w:val="333333"/>
          <w:sz w:val="28"/>
          <w:szCs w:val="17"/>
          <w:shd w:val="clear" w:color="auto" w:fill="FFFFFF"/>
          <w:lang w:eastAsia="zh-TW"/>
        </w:rPr>
        <w:t>2016</w:t>
      </w:r>
    </w:p>
    <w:p w:rsidR="00F74326" w:rsidRPr="00F74326" w:rsidRDefault="00F74326" w:rsidP="00F74326">
      <w:pPr>
        <w:numPr>
          <w:ilvl w:val="0"/>
          <w:numId w:val="22"/>
        </w:numPr>
        <w:shd w:val="clear" w:color="auto" w:fill="FFFFFF"/>
        <w:spacing w:beforeLines="1" w:before="2" w:afterLines="1" w:after="2" w:line="240" w:lineRule="auto"/>
        <w:rPr>
          <w:rFonts w:ascii="Times New Roman" w:hAnsi="Times New Roman"/>
          <w:color w:val="333333"/>
          <w:sz w:val="28"/>
          <w:szCs w:val="24"/>
          <w:lang w:eastAsia="zh-TW"/>
        </w:rPr>
      </w:pPr>
      <w:r w:rsidRPr="00F74326">
        <w:rPr>
          <w:rFonts w:ascii="Times New Roman" w:hAnsi="Times New Roman"/>
          <w:color w:val="333333"/>
          <w:sz w:val="28"/>
          <w:szCs w:val="24"/>
          <w:lang w:eastAsia="zh-TW"/>
        </w:rPr>
        <w:t>Provide</w:t>
      </w:r>
      <w:r w:rsidR="004D7935">
        <w:rPr>
          <w:rFonts w:ascii="Times New Roman" w:hAnsi="Times New Roman"/>
          <w:color w:val="333333"/>
          <w:sz w:val="28"/>
          <w:szCs w:val="24"/>
          <w:lang w:eastAsia="zh-TW"/>
        </w:rPr>
        <w:t>d</w:t>
      </w:r>
      <w:r w:rsidRPr="00F74326">
        <w:rPr>
          <w:rFonts w:ascii="Times New Roman" w:hAnsi="Times New Roman"/>
          <w:color w:val="333333"/>
          <w:sz w:val="28"/>
          <w:szCs w:val="24"/>
          <w:lang w:eastAsia="zh-TW"/>
        </w:rPr>
        <w:t xml:space="preserve"> administrative and basic project support services</w:t>
      </w:r>
      <w:r w:rsidR="004D7935">
        <w:rPr>
          <w:rFonts w:ascii="Times New Roman" w:hAnsi="Times New Roman"/>
          <w:color w:val="333333"/>
          <w:sz w:val="28"/>
          <w:szCs w:val="24"/>
          <w:lang w:eastAsia="zh-TW"/>
        </w:rPr>
        <w:t>.</w:t>
      </w:r>
    </w:p>
    <w:p w:rsidR="004D7935" w:rsidRDefault="004D7935" w:rsidP="004D7935">
      <w:pPr>
        <w:numPr>
          <w:ilvl w:val="0"/>
          <w:numId w:val="22"/>
        </w:numPr>
        <w:shd w:val="clear" w:color="auto" w:fill="FFFFFF"/>
        <w:spacing w:beforeLines="1" w:before="2" w:afterLines="1" w:after="2" w:line="240" w:lineRule="auto"/>
        <w:rPr>
          <w:rFonts w:ascii="Times New Roman" w:hAnsi="Times New Roman"/>
          <w:color w:val="333333"/>
          <w:sz w:val="28"/>
          <w:szCs w:val="24"/>
          <w:lang w:eastAsia="zh-TW"/>
        </w:rPr>
      </w:pPr>
      <w:r w:rsidRPr="004D7935">
        <w:rPr>
          <w:rFonts w:ascii="Times New Roman" w:hAnsi="Times New Roman"/>
          <w:color w:val="333333"/>
          <w:sz w:val="28"/>
          <w:szCs w:val="24"/>
          <w:lang w:eastAsia="zh-TW"/>
        </w:rPr>
        <w:t>Perform</w:t>
      </w:r>
      <w:r>
        <w:rPr>
          <w:rFonts w:ascii="Times New Roman" w:hAnsi="Times New Roman"/>
          <w:color w:val="333333"/>
          <w:sz w:val="28"/>
          <w:szCs w:val="24"/>
          <w:lang w:eastAsia="zh-TW"/>
        </w:rPr>
        <w:t>ed</w:t>
      </w:r>
      <w:r w:rsidRPr="004D7935">
        <w:rPr>
          <w:rFonts w:ascii="Times New Roman" w:hAnsi="Times New Roman"/>
          <w:color w:val="333333"/>
          <w:sz w:val="28"/>
          <w:szCs w:val="24"/>
          <w:lang w:eastAsia="zh-TW"/>
        </w:rPr>
        <w:t xml:space="preserve"> coordination, communications and actions tracking as well as monitor type activities for the leads and executives</w:t>
      </w:r>
      <w:r>
        <w:rPr>
          <w:rFonts w:ascii="Times New Roman" w:hAnsi="Times New Roman"/>
          <w:color w:val="333333"/>
          <w:sz w:val="28"/>
          <w:szCs w:val="24"/>
          <w:lang w:eastAsia="zh-TW"/>
        </w:rPr>
        <w:t>.</w:t>
      </w:r>
    </w:p>
    <w:p w:rsidR="004D7935" w:rsidRPr="004D7935" w:rsidRDefault="0064366B" w:rsidP="004D7935">
      <w:pPr>
        <w:numPr>
          <w:ilvl w:val="0"/>
          <w:numId w:val="22"/>
        </w:numPr>
        <w:shd w:val="clear" w:color="auto" w:fill="FFFFFF"/>
        <w:spacing w:beforeLines="1" w:before="2" w:afterLines="1" w:after="2" w:line="240" w:lineRule="auto"/>
        <w:rPr>
          <w:rFonts w:ascii="Times New Roman" w:hAnsi="Times New Roman"/>
          <w:color w:val="333333"/>
          <w:sz w:val="28"/>
          <w:szCs w:val="24"/>
          <w:lang w:eastAsia="zh-TW"/>
        </w:rPr>
      </w:pPr>
      <w:r>
        <w:rPr>
          <w:rFonts w:ascii="Times New Roman" w:hAnsi="Times New Roman"/>
          <w:color w:val="333333"/>
          <w:sz w:val="28"/>
          <w:szCs w:val="20"/>
          <w:lang w:eastAsia="zh-TW"/>
        </w:rPr>
        <w:t>Determined and discerned</w:t>
      </w:r>
      <w:r w:rsidR="004D7935" w:rsidRPr="004D7935">
        <w:rPr>
          <w:rFonts w:ascii="Times New Roman" w:hAnsi="Times New Roman"/>
          <w:color w:val="333333"/>
          <w:sz w:val="28"/>
          <w:szCs w:val="20"/>
          <w:lang w:eastAsia="zh-TW"/>
        </w:rPr>
        <w:t xml:space="preserve"> requirements on larger scale projects to establish the project deliverables, and manages changes to the project scope, schedule and quality requirements through management change history.</w:t>
      </w:r>
    </w:p>
    <w:p w:rsidR="004D7935" w:rsidRPr="007876BF" w:rsidRDefault="004D7935" w:rsidP="004D7935">
      <w:pPr>
        <w:numPr>
          <w:ilvl w:val="0"/>
          <w:numId w:val="22"/>
        </w:numPr>
        <w:shd w:val="clear" w:color="auto" w:fill="FFFFFF"/>
        <w:spacing w:beforeLines="1" w:before="2" w:afterLines="1" w:after="2" w:line="240" w:lineRule="auto"/>
        <w:rPr>
          <w:rFonts w:ascii="Times New Roman" w:hAnsi="Times New Roman"/>
          <w:color w:val="333333"/>
          <w:sz w:val="28"/>
          <w:szCs w:val="24"/>
          <w:lang w:eastAsia="zh-TW"/>
        </w:rPr>
      </w:pPr>
      <w:r w:rsidRPr="004D7935">
        <w:rPr>
          <w:rFonts w:ascii="Times New Roman" w:hAnsi="Times New Roman"/>
          <w:color w:val="333333"/>
          <w:sz w:val="28"/>
          <w:szCs w:val="20"/>
          <w:lang w:eastAsia="zh-TW"/>
        </w:rPr>
        <w:t>Manage</w:t>
      </w:r>
      <w:r w:rsidR="006B4658">
        <w:rPr>
          <w:rFonts w:ascii="Times New Roman" w:hAnsi="Times New Roman"/>
          <w:color w:val="333333"/>
          <w:sz w:val="28"/>
          <w:szCs w:val="20"/>
          <w:lang w:eastAsia="zh-TW"/>
        </w:rPr>
        <w:t>d</w:t>
      </w:r>
      <w:r w:rsidRPr="004D7935">
        <w:rPr>
          <w:rFonts w:ascii="Times New Roman" w:hAnsi="Times New Roman"/>
          <w:color w:val="333333"/>
          <w:sz w:val="28"/>
          <w:szCs w:val="20"/>
          <w:lang w:eastAsia="zh-TW"/>
        </w:rPr>
        <w:t xml:space="preserve"> project initiation/planning, execution, controlling and closing of phase.</w:t>
      </w:r>
    </w:p>
    <w:p w:rsidR="007876BF" w:rsidRPr="004D7935" w:rsidRDefault="007876BF" w:rsidP="007876BF">
      <w:pPr>
        <w:shd w:val="clear" w:color="auto" w:fill="FFFFFF"/>
        <w:spacing w:beforeLines="1" w:before="2" w:afterLines="1" w:after="2" w:line="240" w:lineRule="auto"/>
        <w:ind w:left="720"/>
        <w:rPr>
          <w:rFonts w:ascii="Times New Roman" w:hAnsi="Times New Roman"/>
          <w:color w:val="333333"/>
          <w:sz w:val="28"/>
          <w:szCs w:val="24"/>
          <w:lang w:eastAsia="zh-TW"/>
        </w:rPr>
      </w:pPr>
    </w:p>
    <w:p w:rsidR="00287A93" w:rsidRPr="004D0ABC" w:rsidRDefault="00332767" w:rsidP="00331D6B">
      <w:pP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</w:rPr>
        <w:lastRenderedPageBreak/>
        <w:t>Preschool English Tutor Organization, Taichung, Taiwan</w:t>
      </w:r>
    </w:p>
    <w:p w:rsidR="00332767" w:rsidRPr="004D0ABC" w:rsidRDefault="00332767">
      <w:pPr>
        <w:pStyle w:val="NoSpacing"/>
        <w:rPr>
          <w:rFonts w:ascii="Times New Roman" w:eastAsia="PMingLiU" w:hAnsi="Times New Roman" w:cs="Times New Roman"/>
          <w:i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i/>
          <w:color w:val="000000" w:themeColor="text1"/>
          <w:sz w:val="28"/>
          <w:szCs w:val="32"/>
          <w:lang w:eastAsia="zh-TW"/>
        </w:rPr>
        <w:t xml:space="preserve">Providing elite educational experiences for preschool age children.  </w:t>
      </w:r>
    </w:p>
    <w:p w:rsidR="00287A93" w:rsidRPr="004D0ABC" w:rsidRDefault="00AE6DF3">
      <w:pPr>
        <w:pStyle w:val="SubsectionDate"/>
        <w:rPr>
          <w:rStyle w:val="Emphasis"/>
          <w:color w:val="auto"/>
          <w:sz w:val="28"/>
        </w:rPr>
      </w:pPr>
      <w:r w:rsidRPr="004D0ABC">
        <w:rPr>
          <w:rStyle w:val="IntenseEmphasis"/>
          <w:rFonts w:ascii="Times New Roman" w:eastAsia="PMingLiU" w:hAnsi="Times New Roman" w:cs="Times New Roman"/>
          <w:i w:val="0"/>
          <w:color w:val="000000" w:themeColor="text1"/>
          <w:sz w:val="28"/>
          <w:szCs w:val="32"/>
        </w:rPr>
        <w:t>Private English Tutor</w:t>
      </w:r>
      <w:r w:rsidR="006E6AA6" w:rsidRPr="004D0ABC">
        <w:rPr>
          <w:rStyle w:val="IntenseEmphasis"/>
          <w:rFonts w:ascii="Times New Roman" w:eastAsia="PMingLiU" w:hAnsi="Times New Roman" w:cs="Times New Roman"/>
          <w:b w:val="0"/>
          <w:i w:val="0"/>
          <w:color w:val="000000" w:themeColor="text1"/>
          <w:sz w:val="28"/>
          <w:szCs w:val="32"/>
          <w:lang w:eastAsia="zh-TW"/>
        </w:rPr>
        <w:t xml:space="preserve"> </w:t>
      </w:r>
      <w:r w:rsidRPr="004D0ABC">
        <w:rPr>
          <w:rStyle w:val="IntenseEmphasis"/>
          <w:rFonts w:ascii="Times New Roman" w:eastAsia="PMingLiU" w:hAnsi="Times New Roman" w:cs="Times New Roman"/>
          <w:b w:val="0"/>
          <w:i w:val="0"/>
          <w:color w:val="000000" w:themeColor="text1"/>
          <w:sz w:val="28"/>
          <w:szCs w:val="32"/>
          <w:lang w:eastAsia="zh-TW"/>
        </w:rPr>
        <w:t xml:space="preserve">                                                    </w:t>
      </w:r>
      <w:r w:rsidRPr="004D0ABC">
        <w:rPr>
          <w:rFonts w:ascii="Times New Roman" w:eastAsia="PMingLiU" w:hAnsi="Times New Roman" w:cs="Times New Roman"/>
          <w:bCs/>
          <w:iCs/>
          <w:color w:val="000000" w:themeColor="text1"/>
          <w:sz w:val="28"/>
          <w:szCs w:val="32"/>
        </w:rPr>
        <w:t>2014-2015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</w:t>
      </w:r>
    </w:p>
    <w:p w:rsidR="00331D6B" w:rsidRPr="004D0ABC" w:rsidRDefault="00331D6B" w:rsidP="004D0ABC">
      <w:pPr>
        <w:pStyle w:val="ListParagraph"/>
        <w:numPr>
          <w:ilvl w:val="0"/>
          <w:numId w:val="21"/>
        </w:numPr>
        <w:ind w:leftChars="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 w:hint="eastAsia"/>
          <w:color w:val="000000" w:themeColor="text1"/>
          <w:sz w:val="28"/>
          <w:szCs w:val="32"/>
          <w:lang w:eastAsia="zh-TW"/>
        </w:rPr>
        <w:t>C</w:t>
      </w:r>
      <w:r w:rsidR="00AE6DF3" w:rsidRPr="004D0ABC">
        <w:rPr>
          <w:rFonts w:ascii="Times New Roman" w:eastAsia="PMingLiU" w:hAnsi="Times New Roman" w:cs="Times New Roman" w:hint="eastAsia"/>
          <w:color w:val="000000" w:themeColor="text1"/>
          <w:sz w:val="28"/>
          <w:szCs w:val="32"/>
          <w:lang w:eastAsia="zh-TW"/>
        </w:rPr>
        <w:t>ommunicat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ed </w:t>
      </w:r>
      <w:r w:rsidR="002E01E4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and recommended</w:t>
      </w:r>
      <w:r w:rsidR="00EC4095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individual</w:t>
      </w:r>
      <w:r w:rsidR="002E01E4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</w:t>
      </w:r>
      <w:r w:rsidR="00EC4095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curriculum and teaching method with parents.</w:t>
      </w:r>
    </w:p>
    <w:p w:rsidR="00EC4095" w:rsidRPr="004D0ABC" w:rsidRDefault="00EC4095" w:rsidP="004D0ABC">
      <w:pPr>
        <w:pStyle w:val="ListParagraph"/>
        <w:numPr>
          <w:ilvl w:val="0"/>
          <w:numId w:val="21"/>
        </w:numPr>
        <w:ind w:leftChars="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Recruited, trained and managed potential tutors and led feedback sessions with parents, students and tutors. </w:t>
      </w:r>
    </w:p>
    <w:p w:rsidR="003F6C6C" w:rsidRPr="004D0ABC" w:rsidRDefault="00EC4095" w:rsidP="004D0ABC">
      <w:pPr>
        <w:pStyle w:val="ListParagraph"/>
        <w:numPr>
          <w:ilvl w:val="0"/>
          <w:numId w:val="20"/>
        </w:numPr>
        <w:ind w:leftChars="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Planned and o</w:t>
      </w:r>
      <w:r w:rsidR="00331D6B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rganized an appropriate schedule for each </w:t>
      </w:r>
      <w:r w:rsidR="003F6C6C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student</w:t>
      </w:r>
      <w:r w:rsidR="00331D6B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according to </w:t>
      </w:r>
      <w:r w:rsidR="003F6C6C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his/her age, personalities etc.</w:t>
      </w:r>
    </w:p>
    <w:p w:rsidR="00EC4095" w:rsidRPr="004D0ABC" w:rsidRDefault="00EC4095" w:rsidP="00EC4095">
      <w:pPr>
        <w:pStyle w:val="ListParagraph"/>
        <w:ind w:leftChars="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</w:p>
    <w:p w:rsidR="00193E39" w:rsidRPr="004D0ABC" w:rsidRDefault="00193E39" w:rsidP="00193E39">
      <w:pP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 w:hint="eastAsia"/>
          <w:b/>
          <w:color w:val="000000" w:themeColor="text1"/>
          <w:sz w:val="28"/>
          <w:szCs w:val="32"/>
          <w:lang w:eastAsia="zh-TW"/>
        </w:rPr>
        <w:t>Soundhome</w:t>
      </w: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 xml:space="preserve"> Organization, Taiwan</w:t>
      </w:r>
    </w:p>
    <w:p w:rsidR="001256B3" w:rsidRPr="004D0ABC" w:rsidRDefault="001256B3" w:rsidP="00193E39">
      <w:pPr>
        <w:rPr>
          <w:rFonts w:ascii="Times New Roman" w:eastAsia="PMingLiU" w:hAnsi="Times New Roman" w:cs="Times New Roman"/>
          <w:i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i/>
          <w:color w:val="000000" w:themeColor="text1"/>
          <w:sz w:val="28"/>
          <w:szCs w:val="32"/>
          <w:lang w:eastAsia="zh-TW"/>
        </w:rPr>
        <w:t>Largest hearing impaired training organization in Taiwan.</w:t>
      </w:r>
    </w:p>
    <w:p w:rsidR="001256B3" w:rsidRPr="004D0ABC" w:rsidRDefault="001256B3" w:rsidP="00193E39">
      <w:pPr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 xml:space="preserve">Private Tutor                                                                       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2012-2014</w:t>
      </w:r>
    </w:p>
    <w:p w:rsidR="001256B3" w:rsidRPr="004D0ABC" w:rsidRDefault="001256B3" w:rsidP="004D0ABC">
      <w:pPr>
        <w:pStyle w:val="ListParagraph"/>
        <w:numPr>
          <w:ilvl w:val="0"/>
          <w:numId w:val="18"/>
        </w:numPr>
        <w:ind w:leftChars="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Educated hearing impaired children with school assignments and verbal communication.</w:t>
      </w:r>
    </w:p>
    <w:p w:rsidR="00F74326" w:rsidRDefault="001256B3" w:rsidP="004D0ABC">
      <w:pPr>
        <w:pStyle w:val="ListParagraph"/>
        <w:numPr>
          <w:ilvl w:val="0"/>
          <w:numId w:val="19"/>
        </w:numPr>
        <w:ind w:leftChars="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Identified each students’ needs</w:t>
      </w:r>
      <w:r w:rsidR="008847D0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and designed personal teaching method.</w:t>
      </w:r>
    </w:p>
    <w:p w:rsidR="001256B3" w:rsidRPr="004D0ABC" w:rsidRDefault="001256B3" w:rsidP="00F74326">
      <w:pPr>
        <w:pStyle w:val="ListParagraph"/>
        <w:ind w:leftChars="0" w:left="72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</w:p>
    <w:p w:rsidR="00287A93" w:rsidRPr="004D0ABC" w:rsidRDefault="002932F1" w:rsidP="002932F1">
      <w:pP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</w:rPr>
        <w:t>SKILLS</w:t>
      </w:r>
    </w:p>
    <w:p w:rsidR="000105AD" w:rsidRPr="004D0ABC" w:rsidRDefault="008847D0" w:rsidP="000105AD">
      <w:pPr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 w:hint="eastAsia"/>
          <w:b/>
          <w:color w:val="000000" w:themeColor="text1"/>
          <w:sz w:val="28"/>
          <w:szCs w:val="32"/>
          <w:lang w:eastAsia="zh-TW"/>
        </w:rPr>
        <w:t>Language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   English</w:t>
      </w:r>
      <w:r w:rsidR="000105AD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(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Fluent</w:t>
      </w:r>
      <w:r w:rsidR="000105AD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), 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Mandarin</w:t>
      </w:r>
      <w:r w:rsidR="000105AD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(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Native Language</w:t>
      </w:r>
      <w:r w:rsidR="000105AD" w:rsidRPr="004D0ABC">
        <w:rPr>
          <w:rFonts w:ascii="Times New Roman" w:eastAsia="PMingLiU" w:hAnsi="Times New Roman" w:cs="Times New Roman" w:hint="eastAsia"/>
          <w:color w:val="000000" w:themeColor="text1"/>
          <w:sz w:val="28"/>
          <w:szCs w:val="32"/>
          <w:lang w:eastAsia="zh-TW"/>
        </w:rPr>
        <w:t>)</w:t>
      </w:r>
    </w:p>
    <w:p w:rsidR="008847D0" w:rsidRPr="004D0ABC" w:rsidRDefault="008847D0" w:rsidP="004D0ABC">
      <w:pPr>
        <w:ind w:firstLineChars="500" w:firstLine="140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French</w:t>
      </w:r>
      <w:r w:rsidR="000105AD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 xml:space="preserve"> (</w:t>
      </w:r>
      <w:r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Beginner</w:t>
      </w:r>
      <w:r w:rsidR="000105AD" w:rsidRPr="004D0ABC"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  <w:t>)</w:t>
      </w:r>
    </w:p>
    <w:p w:rsidR="000105AD" w:rsidRPr="004D0ABC" w:rsidRDefault="008847D0" w:rsidP="008847D0">
      <w:pPr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</w:pPr>
      <w:r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>Computer Skills</w:t>
      </w:r>
      <w:r w:rsidR="000105AD" w:rsidRPr="004D0ABC">
        <w:rPr>
          <w:rFonts w:ascii="Times New Roman" w:eastAsia="PMingLiU" w:hAnsi="Times New Roman" w:cs="Times New Roman"/>
          <w:b/>
          <w:color w:val="000000" w:themeColor="text1"/>
          <w:sz w:val="28"/>
          <w:szCs w:val="32"/>
          <w:lang w:eastAsia="zh-TW"/>
        </w:rPr>
        <w:t xml:space="preserve">  </w:t>
      </w:r>
    </w:p>
    <w:p w:rsidR="004D0ABC" w:rsidRPr="004D0ABC" w:rsidRDefault="000E6728" w:rsidP="004D0ABC">
      <w:pPr>
        <w:pStyle w:val="ListParagraph"/>
        <w:numPr>
          <w:ilvl w:val="0"/>
          <w:numId w:val="16"/>
        </w:numPr>
        <w:ind w:leftChars="0"/>
        <w:rPr>
          <w:rFonts w:ascii="Times New Roman" w:hAnsi="Times New Roman"/>
          <w:sz w:val="28"/>
          <w:szCs w:val="20"/>
          <w:lang w:eastAsia="zh-TW"/>
        </w:rPr>
      </w:pPr>
      <w:r w:rsidRPr="004D0ABC">
        <w:rPr>
          <w:rFonts w:ascii="Times New Roman" w:hAnsi="Times New Roman"/>
          <w:sz w:val="28"/>
          <w:szCs w:val="20"/>
          <w:lang w:eastAsia="zh-TW"/>
        </w:rPr>
        <w:t>Proficient in Microsoft suite (Word, Excel, PowerPoint)</w:t>
      </w:r>
      <w:r w:rsidR="00A55CF1">
        <w:rPr>
          <w:rFonts w:ascii="Times New Roman" w:hAnsi="Times New Roman"/>
          <w:sz w:val="28"/>
          <w:szCs w:val="20"/>
          <w:lang w:eastAsia="zh-TW"/>
        </w:rPr>
        <w:t>,</w:t>
      </w:r>
      <w:r w:rsidR="007876BF">
        <w:rPr>
          <w:rFonts w:ascii="Times New Roman" w:hAnsi="Times New Roman"/>
          <w:sz w:val="28"/>
          <w:szCs w:val="20"/>
          <w:lang w:eastAsia="zh-TW"/>
        </w:rPr>
        <w:t xml:space="preserve"> Agile</w:t>
      </w:r>
      <w:bookmarkStart w:id="0" w:name="_GoBack"/>
      <w:bookmarkEnd w:id="0"/>
      <w:r w:rsidR="00A55CF1">
        <w:rPr>
          <w:rFonts w:ascii="Times New Roman" w:hAnsi="Times New Roman"/>
          <w:sz w:val="28"/>
          <w:szCs w:val="20"/>
          <w:lang w:eastAsia="zh-TW"/>
        </w:rPr>
        <w:t xml:space="preserve"> JIRA</w:t>
      </w:r>
      <w:r w:rsidRPr="004D0ABC">
        <w:rPr>
          <w:rFonts w:ascii="Times New Roman" w:hAnsi="Times New Roman"/>
          <w:sz w:val="28"/>
          <w:szCs w:val="20"/>
          <w:lang w:eastAsia="zh-TW"/>
        </w:rPr>
        <w:t xml:space="preserve"> </w:t>
      </w:r>
    </w:p>
    <w:p w:rsidR="004D0ABC" w:rsidRPr="004D0ABC" w:rsidRDefault="000E6728" w:rsidP="004D0ABC">
      <w:pPr>
        <w:pStyle w:val="ListParagraph"/>
        <w:numPr>
          <w:ilvl w:val="0"/>
          <w:numId w:val="16"/>
        </w:numPr>
        <w:ind w:leftChars="0"/>
        <w:rPr>
          <w:rFonts w:ascii="Times New Roman" w:hAnsi="Times New Roman"/>
          <w:sz w:val="28"/>
          <w:szCs w:val="20"/>
          <w:lang w:eastAsia="zh-TW"/>
        </w:rPr>
      </w:pPr>
      <w:r w:rsidRPr="004D0ABC">
        <w:rPr>
          <w:rFonts w:ascii="Times New Roman" w:hAnsi="Times New Roman"/>
          <w:sz w:val="28"/>
          <w:szCs w:val="20"/>
          <w:lang w:eastAsia="zh-TW"/>
        </w:rPr>
        <w:t>Prez</w:t>
      </w:r>
      <w:r w:rsidR="004D0ABC" w:rsidRPr="004D0ABC">
        <w:rPr>
          <w:rFonts w:ascii="Times New Roman" w:hAnsi="Times New Roman"/>
          <w:sz w:val="28"/>
          <w:szCs w:val="20"/>
          <w:lang w:eastAsia="zh-TW"/>
        </w:rPr>
        <w:t>i, Moviemaker,WIX Website Maker, OneNote, OneDrive</w:t>
      </w:r>
      <w:r w:rsidR="00A55CF1">
        <w:rPr>
          <w:rFonts w:ascii="Times New Roman" w:hAnsi="Times New Roman"/>
          <w:sz w:val="28"/>
          <w:szCs w:val="20"/>
          <w:lang w:eastAsia="zh-TW"/>
        </w:rPr>
        <w:t xml:space="preserve">, </w:t>
      </w:r>
    </w:p>
    <w:p w:rsidR="000E6728" w:rsidRPr="004D0ABC" w:rsidRDefault="000E6728" w:rsidP="004D0ABC">
      <w:pPr>
        <w:pStyle w:val="ListParagraph"/>
        <w:numPr>
          <w:ilvl w:val="0"/>
          <w:numId w:val="16"/>
        </w:numPr>
        <w:ind w:leftChars="0"/>
        <w:rPr>
          <w:rFonts w:ascii="Times New Roman" w:hAnsi="Times New Roman"/>
          <w:sz w:val="28"/>
          <w:szCs w:val="20"/>
          <w:lang w:eastAsia="zh-TW"/>
        </w:rPr>
      </w:pPr>
      <w:r w:rsidRPr="004D0ABC">
        <w:rPr>
          <w:rFonts w:ascii="Times New Roman" w:hAnsi="Times New Roman"/>
          <w:sz w:val="28"/>
          <w:szCs w:val="20"/>
          <w:lang w:eastAsia="zh-TW"/>
        </w:rPr>
        <w:t>Linkedin, Istagram, Snapchat, Whatsapp, Skype</w:t>
      </w:r>
      <w:r w:rsidR="00F74326">
        <w:rPr>
          <w:rFonts w:ascii="Times New Roman" w:hAnsi="Times New Roman"/>
          <w:sz w:val="28"/>
          <w:szCs w:val="20"/>
          <w:lang w:eastAsia="zh-TW"/>
        </w:rPr>
        <w:t>, Lync, Webex</w:t>
      </w:r>
    </w:p>
    <w:p w:rsidR="00F74326" w:rsidRPr="00F74326" w:rsidRDefault="00F74326" w:rsidP="00F74326">
      <w:pPr>
        <w:rPr>
          <w:rFonts w:ascii="Times New Roman" w:hAnsi="Times New Roman"/>
          <w:sz w:val="28"/>
          <w:szCs w:val="20"/>
          <w:lang w:eastAsia="zh-TW"/>
        </w:rPr>
      </w:pPr>
      <w:r w:rsidRPr="00F74326">
        <w:rPr>
          <w:rFonts w:ascii="Times New Roman Bold" w:hAnsi="Times New Roman Bold"/>
          <w:b/>
          <w:sz w:val="28"/>
          <w:szCs w:val="20"/>
          <w:lang w:eastAsia="zh-TW"/>
        </w:rPr>
        <w:t>ACTIVITIES</w:t>
      </w:r>
      <w:r w:rsidRPr="00F74326">
        <w:rPr>
          <w:rFonts w:ascii="Times New Roman" w:hAnsi="Times New Roman"/>
          <w:sz w:val="28"/>
          <w:szCs w:val="20"/>
          <w:lang w:eastAsia="zh-TW"/>
        </w:rPr>
        <w:t xml:space="preserve"> </w:t>
      </w:r>
      <w:r>
        <w:rPr>
          <w:rFonts w:ascii="Times New Roman" w:hAnsi="Times New Roman"/>
          <w:sz w:val="28"/>
          <w:szCs w:val="20"/>
          <w:lang w:eastAsia="zh-TW"/>
        </w:rPr>
        <w:t xml:space="preserve"> </w:t>
      </w:r>
      <w:r w:rsidRPr="00F74326">
        <w:rPr>
          <w:rFonts w:ascii="Times New Roman" w:hAnsi="Times New Roman"/>
          <w:sz w:val="28"/>
          <w:szCs w:val="20"/>
          <w:lang w:eastAsia="zh-TW"/>
        </w:rPr>
        <w:t>Student Association in Feng Chia University 2013-2014</w:t>
      </w:r>
    </w:p>
    <w:p w:rsidR="008847D0" w:rsidRPr="004D0ABC" w:rsidRDefault="008847D0" w:rsidP="000E6728">
      <w:pPr>
        <w:pStyle w:val="ListParagraph"/>
        <w:ind w:leftChars="0"/>
        <w:rPr>
          <w:rFonts w:ascii="Times New Roman" w:eastAsia="PMingLiU" w:hAnsi="Times New Roman" w:cs="Times New Roman"/>
          <w:color w:val="000000" w:themeColor="text1"/>
          <w:sz w:val="28"/>
          <w:szCs w:val="32"/>
          <w:lang w:eastAsia="zh-TW"/>
        </w:rPr>
      </w:pPr>
    </w:p>
    <w:sectPr w:rsidR="008847D0" w:rsidRPr="004D0ABC" w:rsidSect="00664F0E">
      <w:headerReference w:type="defaul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C9" w:rsidRDefault="00C220C9">
      <w:pPr>
        <w:spacing w:after="0" w:line="240" w:lineRule="auto"/>
      </w:pPr>
      <w:r>
        <w:separator/>
      </w:r>
    </w:p>
  </w:endnote>
  <w:endnote w:type="continuationSeparator" w:id="0">
    <w:p w:rsidR="00C220C9" w:rsidRDefault="00C2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350739"/>
      <w:docPartObj>
        <w:docPartGallery w:val="Page Numbers (Bottom of Page)"/>
        <w:docPartUnique/>
      </w:docPartObj>
    </w:sdtPr>
    <w:sdtEndPr/>
    <w:sdtContent>
      <w:p w:rsidR="004D7935" w:rsidRDefault="00C220C9">
        <w:pPr>
          <w:pStyle w:val="Footer"/>
        </w:pPr>
        <w:r>
          <w:rPr>
            <w:noProof/>
          </w:rPr>
          <w:pict>
            <v:group id="群組 2" o:spid="_x0000_s2048" style="position:absolute;margin-left:-84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DI4vfOcgMAAB4JAAAOAAAAAAAAAAAAAAAAAC4CAABkcnMvZTJvRG9jLnhtbFBLAQItABQA&#10;BgAIAAAAIQDSl2sH2wAAAAQBAAAPAAAAAAAAAAAAAAAAAMw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205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MY4cIAAADaAAAADwAAAGRycy9kb3ducmV2LnhtbESPT4vCMBTE7wt+h/AEb2vqL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MY4cIAAADaAAAADwAAAAAAAAAAAAAA&#10;AAChAgAAZHJzL2Rvd25yZXYueG1sUEsFBgAAAAAEAAQA+QAAAJADAAAAAA==&#10;" strokecolor="#7f7f7f"/>
              <v:rect id="Rectangle 78" o:spid="_x0000_s204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<v:textbox>
                  <w:txbxContent>
                    <w:p w:rsidR="004D7935" w:rsidRDefault="005A35E6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7876BF" w:rsidRPr="007876BF">
                        <w:rPr>
                          <w:noProof/>
                          <w:sz w:val="16"/>
                          <w:szCs w:val="16"/>
                          <w:lang w:val="zh-TW" w:eastAsia="zh-TW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  <w:lang w:val="zh-TW" w:eastAsia="zh-TW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C9" w:rsidRDefault="00C220C9">
      <w:pPr>
        <w:spacing w:after="0" w:line="240" w:lineRule="auto"/>
      </w:pPr>
      <w:r>
        <w:separator/>
      </w:r>
    </w:p>
  </w:footnote>
  <w:footnote w:type="continuationSeparator" w:id="0">
    <w:p w:rsidR="00C220C9" w:rsidRDefault="00C2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935" w:rsidRDefault="00C220C9">
    <w:pPr>
      <w:spacing w:after="0"/>
      <w:jc w:val="center"/>
      <w:rPr>
        <w:color w:val="ACCBF9" w:themeColor="background2"/>
      </w:rPr>
    </w:pPr>
    <w:sdt>
      <w:sdtPr>
        <w:rPr>
          <w:color w:val="4A66AC" w:themeColor="accent1"/>
        </w:rPr>
        <w:alias w:val="作者"/>
        <w:id w:val="-370996696"/>
        <w:placeholder>
          <w:docPart w:val="A36B6B1C00574FE08FFA07F3C50A7D4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D7935">
          <w:rPr>
            <w:color w:val="4A66AC" w:themeColor="accent1"/>
          </w:rPr>
          <w:t>Yun-Chu (Dory) chen</w:t>
        </w:r>
      </w:sdtContent>
    </w:sdt>
  </w:p>
  <w:p w:rsidR="004D7935" w:rsidRDefault="004D7935">
    <w:pPr>
      <w:pStyle w:val="Header"/>
      <w:jc w:val="center"/>
    </w:pPr>
    <w:r>
      <w:rPr>
        <w:color w:val="4A66AC" w:themeColor="accent1"/>
      </w:rPr>
      <w:sym w:font="Symbol" w:char="F0B7"/>
    </w:r>
    <w:r>
      <w:rPr>
        <w:color w:val="4A66AC" w:themeColor="accent1"/>
      </w:rPr>
      <w:t xml:space="preserve"> </w:t>
    </w:r>
    <w:r>
      <w:rPr>
        <w:color w:val="4A66AC" w:themeColor="accent1"/>
      </w:rPr>
      <w:sym w:font="Symbol" w:char="F0B7"/>
    </w:r>
    <w:r>
      <w:rPr>
        <w:color w:val="4A66AC" w:themeColor="accent1"/>
      </w:rPr>
      <w:t xml:space="preserve"> </w:t>
    </w:r>
    <w:r>
      <w:rPr>
        <w:color w:val="4A66AC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725"/>
    <w:multiLevelType w:val="hybridMultilevel"/>
    <w:tmpl w:val="54140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643"/>
    <w:multiLevelType w:val="hybridMultilevel"/>
    <w:tmpl w:val="6BC84DE0"/>
    <w:lvl w:ilvl="0" w:tplc="B6E85D72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A45B78"/>
    <w:multiLevelType w:val="hybridMultilevel"/>
    <w:tmpl w:val="9076A1E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C24990"/>
    <w:multiLevelType w:val="hybridMultilevel"/>
    <w:tmpl w:val="9DEC0D74"/>
    <w:lvl w:ilvl="0" w:tplc="B6E85D7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0E4F"/>
    <w:multiLevelType w:val="hybridMultilevel"/>
    <w:tmpl w:val="182A7098"/>
    <w:lvl w:ilvl="0" w:tplc="B6E85D7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18E3"/>
    <w:multiLevelType w:val="hybridMultilevel"/>
    <w:tmpl w:val="FC7E32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EC803F0"/>
    <w:multiLevelType w:val="hybridMultilevel"/>
    <w:tmpl w:val="A10E0C82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15B638C"/>
    <w:multiLevelType w:val="multilevel"/>
    <w:tmpl w:val="64D2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017C0"/>
    <w:multiLevelType w:val="hybridMultilevel"/>
    <w:tmpl w:val="A156D410"/>
    <w:lvl w:ilvl="0" w:tplc="B6E85D72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F5260A"/>
    <w:multiLevelType w:val="multilevel"/>
    <w:tmpl w:val="2A9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12A67"/>
    <w:multiLevelType w:val="hybridMultilevel"/>
    <w:tmpl w:val="E228CE00"/>
    <w:lvl w:ilvl="0" w:tplc="B6E85D7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E2F1F"/>
    <w:multiLevelType w:val="hybridMultilevel"/>
    <w:tmpl w:val="D610CE2C"/>
    <w:lvl w:ilvl="0" w:tplc="B6E85D72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A90F47"/>
    <w:multiLevelType w:val="hybridMultilevel"/>
    <w:tmpl w:val="9034A012"/>
    <w:lvl w:ilvl="0" w:tplc="B6E85D72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D6E5D3C"/>
    <w:multiLevelType w:val="hybridMultilevel"/>
    <w:tmpl w:val="41140208"/>
    <w:lvl w:ilvl="0" w:tplc="B6E85D72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1B32527"/>
    <w:multiLevelType w:val="hybridMultilevel"/>
    <w:tmpl w:val="E38AC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0C7969"/>
    <w:multiLevelType w:val="hybridMultilevel"/>
    <w:tmpl w:val="0F2C4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56EF0"/>
    <w:multiLevelType w:val="multilevel"/>
    <w:tmpl w:val="8A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201D2C"/>
    <w:multiLevelType w:val="multilevel"/>
    <w:tmpl w:val="D3C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45D8B"/>
    <w:multiLevelType w:val="hybridMultilevel"/>
    <w:tmpl w:val="E0A80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B6ECA"/>
    <w:multiLevelType w:val="hybridMultilevel"/>
    <w:tmpl w:val="104A5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13934"/>
    <w:multiLevelType w:val="multilevel"/>
    <w:tmpl w:val="7DB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363CA"/>
    <w:multiLevelType w:val="hybridMultilevel"/>
    <w:tmpl w:val="D76E4AF4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6" w15:restartNumberingAfterBreak="0">
    <w:nsid w:val="6A8C42DE"/>
    <w:multiLevelType w:val="multilevel"/>
    <w:tmpl w:val="F3F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7"/>
  </w:num>
  <w:num w:numId="4">
    <w:abstractNumId w:val="4"/>
  </w:num>
  <w:num w:numId="5">
    <w:abstractNumId w:val="20"/>
  </w:num>
  <w:num w:numId="6">
    <w:abstractNumId w:val="14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5"/>
  </w:num>
  <w:num w:numId="15">
    <w:abstractNumId w:val="3"/>
  </w:num>
  <w:num w:numId="16">
    <w:abstractNumId w:val="0"/>
  </w:num>
  <w:num w:numId="17">
    <w:abstractNumId w:val="7"/>
  </w:num>
  <w:num w:numId="18">
    <w:abstractNumId w:val="23"/>
  </w:num>
  <w:num w:numId="19">
    <w:abstractNumId w:val="15"/>
  </w:num>
  <w:num w:numId="20">
    <w:abstractNumId w:val="22"/>
  </w:num>
  <w:num w:numId="21">
    <w:abstractNumId w:val="25"/>
  </w:num>
  <w:num w:numId="22">
    <w:abstractNumId w:val="18"/>
  </w:num>
  <w:num w:numId="23">
    <w:abstractNumId w:val="8"/>
  </w:num>
  <w:num w:numId="24">
    <w:abstractNumId w:val="10"/>
  </w:num>
  <w:num w:numId="25">
    <w:abstractNumId w:val="21"/>
  </w:num>
  <w:num w:numId="26">
    <w:abstractNumId w:val="24"/>
  </w:num>
  <w:num w:numId="27">
    <w:abstractNumId w:val="2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1E6D"/>
    <w:rsid w:val="000105AD"/>
    <w:rsid w:val="00060038"/>
    <w:rsid w:val="000D3DB7"/>
    <w:rsid w:val="000E6728"/>
    <w:rsid w:val="001256B3"/>
    <w:rsid w:val="00141E6D"/>
    <w:rsid w:val="00193E39"/>
    <w:rsid w:val="001D4B2B"/>
    <w:rsid w:val="00287A93"/>
    <w:rsid w:val="002932F1"/>
    <w:rsid w:val="002E01E4"/>
    <w:rsid w:val="00331D6B"/>
    <w:rsid w:val="00332767"/>
    <w:rsid w:val="00362FED"/>
    <w:rsid w:val="003F6C6C"/>
    <w:rsid w:val="004A10F6"/>
    <w:rsid w:val="004D0ABC"/>
    <w:rsid w:val="004D7935"/>
    <w:rsid w:val="004E1CC8"/>
    <w:rsid w:val="004F7F02"/>
    <w:rsid w:val="00554199"/>
    <w:rsid w:val="005A35E6"/>
    <w:rsid w:val="005B390D"/>
    <w:rsid w:val="005C4CC8"/>
    <w:rsid w:val="0064366B"/>
    <w:rsid w:val="00664F0E"/>
    <w:rsid w:val="00690682"/>
    <w:rsid w:val="006B4658"/>
    <w:rsid w:val="006C342E"/>
    <w:rsid w:val="006E6AA6"/>
    <w:rsid w:val="007876BF"/>
    <w:rsid w:val="00823E0A"/>
    <w:rsid w:val="008847D0"/>
    <w:rsid w:val="00891B1F"/>
    <w:rsid w:val="008921D3"/>
    <w:rsid w:val="008D4F66"/>
    <w:rsid w:val="00902428"/>
    <w:rsid w:val="009052E1"/>
    <w:rsid w:val="00A545F9"/>
    <w:rsid w:val="00A55CF1"/>
    <w:rsid w:val="00A92D62"/>
    <w:rsid w:val="00AE5E74"/>
    <w:rsid w:val="00AE6DF3"/>
    <w:rsid w:val="00B03C4A"/>
    <w:rsid w:val="00B428AD"/>
    <w:rsid w:val="00B62D07"/>
    <w:rsid w:val="00BD0DAC"/>
    <w:rsid w:val="00BF24B4"/>
    <w:rsid w:val="00C220C9"/>
    <w:rsid w:val="00DA3FF2"/>
    <w:rsid w:val="00DD5E3E"/>
    <w:rsid w:val="00E313BF"/>
    <w:rsid w:val="00E735EE"/>
    <w:rsid w:val="00EC4095"/>
    <w:rsid w:val="00F7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98E4F9A-5332-4AE7-BA53-7A52C485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F1"/>
  </w:style>
  <w:style w:type="paragraph" w:styleId="Heading1">
    <w:name w:val="heading 1"/>
    <w:basedOn w:val="Normal"/>
    <w:next w:val="Normal"/>
    <w:link w:val="Heading1Char"/>
    <w:uiPriority w:val="9"/>
    <w:qFormat/>
    <w:rsid w:val="002932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287A93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287A93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2932F1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32F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F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F1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F1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F1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F1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F1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F1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2F1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932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32F1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F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32F1"/>
    <w:rPr>
      <w:b/>
      <w:bCs/>
    </w:rPr>
  </w:style>
  <w:style w:type="character" w:styleId="Emphasis">
    <w:name w:val="Emphasis"/>
    <w:basedOn w:val="DefaultParagraphFont"/>
    <w:uiPriority w:val="20"/>
    <w:qFormat/>
    <w:rsid w:val="002932F1"/>
    <w:rPr>
      <w:i/>
      <w:iCs/>
    </w:rPr>
  </w:style>
  <w:style w:type="paragraph" w:styleId="NoSpacing">
    <w:name w:val="No Spacing"/>
    <w:link w:val="NoSpacingChar"/>
    <w:uiPriority w:val="1"/>
    <w:qFormat/>
    <w:rsid w:val="002932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32F1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32F1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F1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32F1"/>
    <w:rPr>
      <w:i/>
      <w:iCs/>
      <w:color w:val="595959" w:themeColor="text1" w:themeTint="A6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2932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32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32F1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32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2F1"/>
    <w:pPr>
      <w:outlineLvl w:val="9"/>
    </w:pPr>
  </w:style>
  <w:style w:type="character" w:styleId="PlaceholderText">
    <w:name w:val="Placeholder Text"/>
    <w:basedOn w:val="DefaultParagraphFont"/>
    <w:uiPriority w:val="99"/>
    <w:rsid w:val="00287A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93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287A93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287A93"/>
  </w:style>
  <w:style w:type="paragraph" w:customStyle="1" w:styleId="Subsection">
    <w:name w:val="Subsection"/>
    <w:basedOn w:val="Heading2"/>
    <w:rsid w:val="00287A93"/>
    <w:pPr>
      <w:spacing w:before="0"/>
    </w:pPr>
  </w:style>
  <w:style w:type="paragraph" w:customStyle="1" w:styleId="SubsectionDate">
    <w:name w:val="Subsection Date"/>
    <w:basedOn w:val="Normal"/>
    <w:rsid w:val="00287A93"/>
    <w:pPr>
      <w:spacing w:after="0"/>
    </w:pPr>
    <w:rPr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287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A93"/>
  </w:style>
  <w:style w:type="paragraph" w:styleId="Footer">
    <w:name w:val="footer"/>
    <w:basedOn w:val="Normal"/>
    <w:link w:val="FooterChar"/>
    <w:uiPriority w:val="99"/>
    <w:unhideWhenUsed/>
    <w:rsid w:val="00287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A93"/>
  </w:style>
  <w:style w:type="table" w:styleId="TableGrid">
    <w:name w:val="Table Grid"/>
    <w:basedOn w:val="TableNormal"/>
    <w:uiPriority w:val="59"/>
    <w:rsid w:val="0028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515;&#38907;&#31481;\AppData\Roaming\Microsoft\Templates\&#23653;&#27511;&#34920;%20(&#39640;&#38542;&#20027;&#31649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5725C9C63C4482BC4BA6B5AF5381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B348D8A-3DA0-4233-AA06-9731440681F8}"/>
      </w:docPartPr>
      <w:docPartBody>
        <w:p w:rsidR="00DA3E9B" w:rsidRDefault="00DE46F5">
          <w:pPr>
            <w:pStyle w:val="235725C9C63C4482BC4BA6B5AF53818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1130E3899944BACB3580E60126963C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8120B3-DB38-4A30-9650-F4781E077B0D}"/>
      </w:docPartPr>
      <w:docPartBody>
        <w:p w:rsidR="00DA3E9B" w:rsidRDefault="00DE46F5">
          <w:pPr>
            <w:pStyle w:val="A1130E3899944BACB3580E60126963C2"/>
          </w:pPr>
          <w:r w:rsidRPr="00B428AD">
            <w:rPr>
              <w:rFonts w:eastAsia="PMingLiU"/>
            </w:rPr>
            <w:t>[</w:t>
          </w:r>
          <w:r w:rsidRPr="00B428AD">
            <w:rPr>
              <w:rFonts w:eastAsia="PMingLiU" w:hint="eastAsia"/>
            </w:rPr>
            <w:t>輸入您的姓名</w:t>
          </w:r>
          <w:r w:rsidRPr="00B428AD">
            <w:rPr>
              <w:rFonts w:eastAsia="PMingLiU"/>
            </w:rPr>
            <w:t>]</w:t>
          </w:r>
        </w:p>
      </w:docPartBody>
    </w:docPart>
    <w:docPart>
      <w:docPartPr>
        <w:name w:val="685AE60BAD0D4A1E9C965E744DC26E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DC5549D-4ADA-48D7-864B-275A5252B10E}"/>
      </w:docPartPr>
      <w:docPartBody>
        <w:p w:rsidR="00DA3E9B" w:rsidRDefault="00DE46F5">
          <w:pPr>
            <w:pStyle w:val="685AE60BAD0D4A1E9C965E744DC26E07"/>
          </w:pPr>
          <w:r w:rsidRPr="00060038">
            <w:rPr>
              <w:rFonts w:ascii="PMingLiU" w:eastAsia="PMingLiU" w:hAnsi="PMingLiU"/>
              <w:color w:val="44546A" w:themeColor="text2"/>
            </w:rPr>
            <w:t>[輸入您的地址]</w:t>
          </w:r>
        </w:p>
      </w:docPartBody>
    </w:docPart>
    <w:docPart>
      <w:docPartPr>
        <w:name w:val="6771A59574044E39BD72E1223256137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D9F5CFE-D220-42D7-97AE-14D21BB13D77}"/>
      </w:docPartPr>
      <w:docPartBody>
        <w:p w:rsidR="00DA3E9B" w:rsidRDefault="00DE46F5">
          <w:pPr>
            <w:pStyle w:val="6771A59574044E39BD72E1223256137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36B6B1C00574FE08FFA07F3C50A7D4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C5530E-030F-488B-9356-21CB453E48ED}"/>
      </w:docPartPr>
      <w:docPartBody>
        <w:p w:rsidR="00DA3E9B" w:rsidRDefault="00C41AF2" w:rsidP="00C41AF2">
          <w:pPr>
            <w:pStyle w:val="A36B6B1C00574FE08FFA07F3C50A7D4E"/>
          </w:pPr>
          <w:r w:rsidRPr="00060038">
            <w:rPr>
              <w:rFonts w:ascii="PMingLiU" w:eastAsia="PMingLiU" w:hAnsi="PMingLiU"/>
              <w:color w:val="44546A" w:themeColor="text2"/>
            </w:rPr>
            <w:t>[輸入您的電話號碼]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AF2"/>
    <w:rsid w:val="003D6EA3"/>
    <w:rsid w:val="006D6874"/>
    <w:rsid w:val="008D376B"/>
    <w:rsid w:val="00954D0B"/>
    <w:rsid w:val="00A11073"/>
    <w:rsid w:val="00C41AF2"/>
    <w:rsid w:val="00C6787F"/>
    <w:rsid w:val="00DA3E9B"/>
    <w:rsid w:val="00DE46F5"/>
    <w:rsid w:val="00F46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87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C6787F"/>
    <w:rPr>
      <w:color w:val="808080"/>
    </w:rPr>
  </w:style>
  <w:style w:type="paragraph" w:customStyle="1" w:styleId="235725C9C63C4482BC4BA6B5AF538188">
    <w:name w:val="235725C9C63C4482BC4BA6B5AF538188"/>
    <w:rsid w:val="00C6787F"/>
    <w:pPr>
      <w:widowControl w:val="0"/>
    </w:pPr>
  </w:style>
  <w:style w:type="paragraph" w:customStyle="1" w:styleId="A1130E3899944BACB3580E60126963C2">
    <w:name w:val="A1130E3899944BACB3580E60126963C2"/>
    <w:rsid w:val="00C6787F"/>
    <w:pPr>
      <w:widowControl w:val="0"/>
    </w:pPr>
  </w:style>
  <w:style w:type="paragraph" w:customStyle="1" w:styleId="5515A09A1AE641D9AE265E2B2E0C4F16">
    <w:name w:val="5515A09A1AE641D9AE265E2B2E0C4F16"/>
    <w:rsid w:val="00C6787F"/>
    <w:pPr>
      <w:widowControl w:val="0"/>
    </w:pPr>
  </w:style>
  <w:style w:type="paragraph" w:customStyle="1" w:styleId="685AE60BAD0D4A1E9C965E744DC26E07">
    <w:name w:val="685AE60BAD0D4A1E9C965E744DC26E07"/>
    <w:rsid w:val="00C6787F"/>
    <w:pPr>
      <w:widowControl w:val="0"/>
    </w:pPr>
  </w:style>
  <w:style w:type="paragraph" w:customStyle="1" w:styleId="8857B2EA58414AF8B8CD6EC5FEBFE998">
    <w:name w:val="8857B2EA58414AF8B8CD6EC5FEBFE998"/>
    <w:rsid w:val="00C6787F"/>
    <w:pPr>
      <w:widowControl w:val="0"/>
    </w:pPr>
  </w:style>
  <w:style w:type="paragraph" w:customStyle="1" w:styleId="6771A59574044E39BD72E1223256137F">
    <w:name w:val="6771A59574044E39BD72E1223256137F"/>
    <w:rsid w:val="00C6787F"/>
    <w:pPr>
      <w:widowControl w:val="0"/>
    </w:pPr>
  </w:style>
  <w:style w:type="paragraph" w:customStyle="1" w:styleId="C539A75491B442DE8D36068CCF8516C8">
    <w:name w:val="C539A75491B442DE8D36068CCF8516C8"/>
    <w:rsid w:val="00C6787F"/>
    <w:pPr>
      <w:widowControl w:val="0"/>
    </w:pPr>
  </w:style>
  <w:style w:type="paragraph" w:customStyle="1" w:styleId="F2966B0388024B4EAF4F5DA117657A01">
    <w:name w:val="F2966B0388024B4EAF4F5DA117657A01"/>
    <w:rsid w:val="00C6787F"/>
    <w:pPr>
      <w:widowControl w:val="0"/>
    </w:pPr>
  </w:style>
  <w:style w:type="paragraph" w:customStyle="1" w:styleId="51D19EA0A6C845F2A710C8413CF2F678">
    <w:name w:val="51D19EA0A6C845F2A710C8413CF2F678"/>
    <w:rsid w:val="00C6787F"/>
    <w:pPr>
      <w:widowControl w:val="0"/>
    </w:pPr>
  </w:style>
  <w:style w:type="paragraph" w:customStyle="1" w:styleId="87F4D27160FE499EA108B5BEC9E01EB7">
    <w:name w:val="87F4D27160FE499EA108B5BEC9E01EB7"/>
    <w:rsid w:val="00C6787F"/>
    <w:pPr>
      <w:widowControl w:val="0"/>
    </w:pPr>
  </w:style>
  <w:style w:type="paragraph" w:customStyle="1" w:styleId="3E12DD1C5D034E3EB3FFF407EB482328">
    <w:name w:val="3E12DD1C5D034E3EB3FFF407EB482328"/>
    <w:rsid w:val="00C6787F"/>
    <w:pPr>
      <w:widowControl w:val="0"/>
    </w:pPr>
  </w:style>
  <w:style w:type="paragraph" w:customStyle="1" w:styleId="427FD9EF7E054F9FA10F98782F756BBE">
    <w:name w:val="427FD9EF7E054F9FA10F98782F756BBE"/>
    <w:rsid w:val="00C6787F"/>
    <w:pPr>
      <w:widowControl w:val="0"/>
    </w:pPr>
  </w:style>
  <w:style w:type="paragraph" w:customStyle="1" w:styleId="D11E59A6B33E4DB98A6EB4EC8ED5B8A4">
    <w:name w:val="D11E59A6B33E4DB98A6EB4EC8ED5B8A4"/>
    <w:rsid w:val="00C6787F"/>
    <w:pPr>
      <w:widowControl w:val="0"/>
    </w:p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C6787F"/>
    <w:rPr>
      <w:b/>
      <w:bCs/>
      <w:i/>
      <w:iCs/>
      <w:caps w:val="0"/>
      <w:smallCaps w:val="0"/>
      <w:color w:val="5B9BD5" w:themeColor="accent1"/>
    </w:rPr>
  </w:style>
  <w:style w:type="paragraph" w:customStyle="1" w:styleId="8051B572D5AF450BBA8BE099F1322280">
    <w:name w:val="8051B572D5AF450BBA8BE099F1322280"/>
    <w:rsid w:val="00C6787F"/>
    <w:pPr>
      <w:widowControl w:val="0"/>
    </w:pPr>
  </w:style>
  <w:style w:type="paragraph" w:customStyle="1" w:styleId="8DD6A1EEE77343A9B90DA4B8526BB2F8">
    <w:name w:val="8DD6A1EEE77343A9B90DA4B8526BB2F8"/>
    <w:rsid w:val="00C6787F"/>
    <w:pPr>
      <w:widowControl w:val="0"/>
    </w:pPr>
  </w:style>
  <w:style w:type="paragraph" w:customStyle="1" w:styleId="70D2D2E14FC9435AAE56F755B47BAEAE">
    <w:name w:val="70D2D2E14FC9435AAE56F755B47BAEAE"/>
    <w:rsid w:val="00C6787F"/>
    <w:pPr>
      <w:widowControl w:val="0"/>
    </w:pPr>
  </w:style>
  <w:style w:type="paragraph" w:customStyle="1" w:styleId="FD56B542E2A941E5A39C7288D9A69A8A">
    <w:name w:val="FD56B542E2A941E5A39C7288D9A69A8A"/>
    <w:rsid w:val="00C6787F"/>
    <w:pPr>
      <w:widowControl w:val="0"/>
    </w:pPr>
  </w:style>
  <w:style w:type="paragraph" w:customStyle="1" w:styleId="312DADE02D8C4C538C4A4F29D02843AD">
    <w:name w:val="312DADE02D8C4C538C4A4F29D02843AD"/>
    <w:rsid w:val="00C6787F"/>
    <w:pPr>
      <w:widowControl w:val="0"/>
    </w:pPr>
  </w:style>
  <w:style w:type="paragraph" w:customStyle="1" w:styleId="B04A3208F936428DA83E446873F0FFB4">
    <w:name w:val="B04A3208F936428DA83E446873F0FFB4"/>
    <w:rsid w:val="00C6787F"/>
    <w:pPr>
      <w:widowControl w:val="0"/>
    </w:pPr>
  </w:style>
  <w:style w:type="paragraph" w:customStyle="1" w:styleId="A36B6B1C00574FE08FFA07F3C50A7D4E">
    <w:name w:val="A36B6B1C00574FE08FFA07F3C50A7D4E"/>
    <w:rsid w:val="00C41AF2"/>
    <w:pPr>
      <w:widowControl w:val="0"/>
    </w:pPr>
  </w:style>
  <w:style w:type="paragraph" w:customStyle="1" w:styleId="D6A55365CDD34BA9A86587D97BE1E888">
    <w:name w:val="D6A55365CDD34BA9A86587D97BE1E888"/>
    <w:rsid w:val="00DA3E9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暖調藍色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307 Verano Place, Irvine, CA, 92617</CompanyAddress>
  <CompanyPhone>(951)941-6079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6F40AFE-7D5B-4F39-BCA8-6BABC53C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履歷表 (高階主管主題)</Template>
  <TotalTime>58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Yun-Chu (Dory) chen</dc:creator>
  <cp:keywords/>
  <cp:lastModifiedBy>YUN-CHU CHEN</cp:lastModifiedBy>
  <cp:revision>7</cp:revision>
  <dcterms:created xsi:type="dcterms:W3CDTF">2016-02-03T19:37:00Z</dcterms:created>
  <dcterms:modified xsi:type="dcterms:W3CDTF">2016-05-07T21:46:00Z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