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33" w:rsidRDefault="00D872C5">
      <w:pPr>
        <w:pStyle w:val="Heading1"/>
      </w:pPr>
      <w:r>
        <w:t xml:space="preserve">Objective </w:t>
      </w:r>
      <w:bookmarkStart w:id="0" w:name="_GoBack"/>
      <w:bookmarkEnd w:id="0"/>
    </w:p>
    <w:p w:rsidR="00AD1F28" w:rsidRPr="00AD1F28" w:rsidRDefault="00AD1F28" w:rsidP="00AD1F28"/>
    <w:p w:rsidR="001405F7" w:rsidRPr="00432E1E" w:rsidRDefault="001405F7" w:rsidP="001405F7">
      <w:pPr>
        <w:pStyle w:val="Address1"/>
        <w:spacing w:line="240" w:lineRule="auto"/>
        <w:jc w:val="left"/>
        <w:rPr>
          <w:rFonts w:asciiTheme="majorHAnsi" w:hAnsiTheme="majorHAnsi"/>
          <w:caps w:val="0"/>
          <w:spacing w:val="0"/>
          <w:sz w:val="24"/>
          <w:szCs w:val="24"/>
        </w:rPr>
      </w:pPr>
      <w:r w:rsidRPr="00432E1E">
        <w:rPr>
          <w:rFonts w:asciiTheme="majorHAnsi" w:hAnsiTheme="majorHAnsi"/>
          <w:caps w:val="0"/>
          <w:spacing w:val="0"/>
          <w:sz w:val="24"/>
          <w:szCs w:val="24"/>
        </w:rPr>
        <w:t>To secure a long-term position with a well-established company, where my experience will be utilized to improve customer satisfaction, and promote the company’s brand.</w:t>
      </w:r>
      <w:r w:rsidR="00AD1F28">
        <w:rPr>
          <w:rFonts w:asciiTheme="majorHAnsi" w:hAnsiTheme="majorHAnsi"/>
          <w:caps w:val="0"/>
          <w:spacing w:val="0"/>
          <w:sz w:val="24"/>
          <w:szCs w:val="24"/>
        </w:rPr>
        <w:t xml:space="preserve"> </w:t>
      </w:r>
    </w:p>
    <w:sdt>
      <w:sdtPr>
        <w:id w:val="1482146"/>
        <w:placeholder>
          <w:docPart w:val="CCEB5AF5B9F44BBBB1BF624466A64350"/>
        </w:placeholder>
        <w:temporary/>
        <w:showingPlcHdr/>
        <w15:appearance w15:val="hidden"/>
      </w:sdtPr>
      <w:sdtEndPr/>
      <w:sdtContent>
        <w:p w:rsidR="00BF2133" w:rsidRDefault="007D22DD">
          <w:pPr>
            <w:pStyle w:val="Heading1"/>
          </w:pPr>
          <w:r>
            <w:t>Experience</w:t>
          </w:r>
        </w:p>
      </w:sdtContent>
    </w:sdt>
    <w:p w:rsidR="00BF2133" w:rsidRPr="00F635CE" w:rsidRDefault="008D13BB">
      <w:pPr>
        <w:pStyle w:val="Heading2"/>
        <w:rPr>
          <w:b/>
          <w:color w:val="auto"/>
          <w:szCs w:val="24"/>
        </w:rPr>
      </w:pPr>
      <w:r w:rsidRPr="00F635CE">
        <w:rPr>
          <w:b/>
          <w:color w:val="auto"/>
          <w:szCs w:val="24"/>
        </w:rPr>
        <w:t xml:space="preserve">Dispatcher </w:t>
      </w:r>
      <w:r w:rsidR="001405F7" w:rsidRPr="00F635CE">
        <w:rPr>
          <w:b/>
          <w:color w:val="auto"/>
          <w:szCs w:val="24"/>
        </w:rPr>
        <w:t xml:space="preserve">Leon County Schools Transportation, Tallahassee </w:t>
      </w:r>
      <w:r w:rsidR="00F635CE" w:rsidRPr="00F635CE">
        <w:rPr>
          <w:b/>
          <w:color w:val="auto"/>
          <w:szCs w:val="24"/>
        </w:rPr>
        <w:t>FL</w:t>
      </w:r>
    </w:p>
    <w:p w:rsidR="00BF2133" w:rsidRPr="00432E1E" w:rsidRDefault="008D13BB">
      <w:pPr>
        <w:rPr>
          <w:rFonts w:asciiTheme="majorHAnsi" w:hAnsiTheme="majorHAnsi"/>
        </w:rPr>
      </w:pPr>
      <w:r w:rsidRPr="00432E1E">
        <w:rPr>
          <w:rFonts w:asciiTheme="majorHAnsi" w:hAnsiTheme="majorHAnsi"/>
        </w:rPr>
        <w:t>April-2013-June 2016</w:t>
      </w:r>
    </w:p>
    <w:p w:rsidR="008D13BB" w:rsidRPr="00432E1E" w:rsidRDefault="008D13BB">
      <w:pPr>
        <w:rPr>
          <w:rFonts w:asciiTheme="majorHAnsi" w:hAnsiTheme="majorHAnsi"/>
        </w:rPr>
      </w:pPr>
      <w:r w:rsidRPr="00432E1E">
        <w:rPr>
          <w:rFonts w:asciiTheme="majorHAnsi" w:hAnsiTheme="majorHAnsi"/>
        </w:rPr>
        <w:t>Dispatched school buses and other fleet as required, communicated with drivers via radio and phone</w:t>
      </w:r>
    </w:p>
    <w:p w:rsidR="008D13BB" w:rsidRPr="00432E1E" w:rsidRDefault="008D13BB">
      <w:pPr>
        <w:rPr>
          <w:rFonts w:asciiTheme="majorHAnsi" w:hAnsiTheme="majorHAnsi"/>
        </w:rPr>
      </w:pPr>
      <w:r w:rsidRPr="00432E1E">
        <w:rPr>
          <w:rFonts w:asciiTheme="majorHAnsi" w:hAnsiTheme="majorHAnsi"/>
        </w:rPr>
        <w:t>Designed, implemented, and evaluated safety and accident prevention programs while educating students and staff</w:t>
      </w:r>
    </w:p>
    <w:p w:rsidR="008D13BB" w:rsidRPr="00432E1E" w:rsidRDefault="008D13BB">
      <w:pPr>
        <w:rPr>
          <w:rFonts w:asciiTheme="majorHAnsi" w:hAnsiTheme="majorHAnsi"/>
        </w:rPr>
      </w:pPr>
      <w:r w:rsidRPr="00432E1E">
        <w:rPr>
          <w:rFonts w:asciiTheme="majorHAnsi" w:hAnsiTheme="majorHAnsi"/>
        </w:rPr>
        <w:t>Tracked</w:t>
      </w:r>
      <w:r w:rsidR="00F635CE" w:rsidRPr="00432E1E">
        <w:rPr>
          <w:rFonts w:asciiTheme="majorHAnsi" w:hAnsiTheme="majorHAnsi"/>
        </w:rPr>
        <w:t xml:space="preserve"> and managed school buses using the SEON operations program</w:t>
      </w:r>
    </w:p>
    <w:p w:rsidR="00F635CE" w:rsidRPr="00432E1E" w:rsidRDefault="00F635CE">
      <w:pPr>
        <w:rPr>
          <w:rFonts w:asciiTheme="majorHAnsi" w:hAnsiTheme="majorHAnsi"/>
        </w:rPr>
      </w:pPr>
      <w:r w:rsidRPr="00432E1E">
        <w:rPr>
          <w:rFonts w:asciiTheme="majorHAnsi" w:hAnsiTheme="majorHAnsi"/>
        </w:rPr>
        <w:t>Performed other duties as assigned by management</w:t>
      </w:r>
    </w:p>
    <w:p w:rsidR="00BF2133" w:rsidRPr="00F635CE" w:rsidRDefault="008D13BB">
      <w:pPr>
        <w:pStyle w:val="Heading2"/>
        <w:rPr>
          <w:b/>
          <w:color w:val="auto"/>
        </w:rPr>
      </w:pPr>
      <w:r w:rsidRPr="00F635CE">
        <w:rPr>
          <w:b/>
          <w:color w:val="auto"/>
        </w:rPr>
        <w:t xml:space="preserve">Sr. Dispatcher </w:t>
      </w:r>
      <w:r w:rsidR="001405F7" w:rsidRPr="00F635CE">
        <w:rPr>
          <w:b/>
          <w:color w:val="auto"/>
        </w:rPr>
        <w:t xml:space="preserve">Goodwill Industries, Tallahassee, </w:t>
      </w:r>
      <w:r w:rsidR="00F635CE" w:rsidRPr="00F635CE">
        <w:rPr>
          <w:b/>
          <w:color w:val="auto"/>
        </w:rPr>
        <w:t>FL</w:t>
      </w:r>
    </w:p>
    <w:p w:rsidR="00BF2133" w:rsidRPr="00432E1E" w:rsidRDefault="00F635CE">
      <w:pPr>
        <w:rPr>
          <w:rFonts w:asciiTheme="majorHAnsi" w:hAnsiTheme="majorHAnsi"/>
        </w:rPr>
      </w:pPr>
      <w:r w:rsidRPr="00432E1E">
        <w:rPr>
          <w:rFonts w:asciiTheme="majorHAnsi" w:hAnsiTheme="majorHAnsi"/>
        </w:rPr>
        <w:t>July 2010- July 2012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Coordinated the movement and timeliness of trucks via phone and radio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Received incoming calls/requests for commercial &amp; residential pick ups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Entered data for purchase orders, gas receipts and department purchases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Supervised 15-20 drivers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Performed daily quality assurance checks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Collected and reviewed driver daily logs</w:t>
      </w:r>
    </w:p>
    <w:p w:rsidR="00F635CE" w:rsidRPr="00432E1E" w:rsidRDefault="00F635CE" w:rsidP="00F635CE">
      <w:pPr>
        <w:pStyle w:val="Achievement"/>
        <w:rPr>
          <w:rFonts w:asciiTheme="majorHAnsi" w:hAnsiTheme="majorHAnsi"/>
          <w:szCs w:val="22"/>
        </w:rPr>
      </w:pPr>
      <w:r w:rsidRPr="00432E1E">
        <w:rPr>
          <w:rFonts w:asciiTheme="majorHAnsi" w:hAnsiTheme="majorHAnsi"/>
          <w:szCs w:val="22"/>
        </w:rPr>
        <w:t>Ensured compliance of DOT regulations</w:t>
      </w:r>
    </w:p>
    <w:p w:rsidR="00F635CE" w:rsidRPr="00432E1E" w:rsidRDefault="00F635CE" w:rsidP="00F635CE">
      <w:pPr>
        <w:pStyle w:val="Achievement"/>
        <w:rPr>
          <w:szCs w:val="22"/>
        </w:rPr>
      </w:pPr>
    </w:p>
    <w:p w:rsidR="00F635CE" w:rsidRPr="00F635CE" w:rsidRDefault="00F635CE" w:rsidP="00F635CE">
      <w:pPr>
        <w:pStyle w:val="Achievement"/>
        <w:rPr>
          <w:rFonts w:ascii="Cambria" w:hAnsi="Cambria"/>
          <w:b/>
          <w:sz w:val="24"/>
        </w:rPr>
      </w:pPr>
      <w:r w:rsidRPr="00F635CE">
        <w:rPr>
          <w:rFonts w:ascii="Cambria" w:hAnsi="Cambria"/>
          <w:b/>
          <w:sz w:val="24"/>
        </w:rPr>
        <w:t>Dispatcher/Office Manager Grants Towing and Auto, Tallahassee, FL</w:t>
      </w:r>
    </w:p>
    <w:p w:rsidR="00F635CE" w:rsidRPr="00432E1E" w:rsidRDefault="00F635CE" w:rsidP="00F635CE">
      <w:pPr>
        <w:pStyle w:val="Achievement"/>
        <w:rPr>
          <w:rFonts w:asciiTheme="majorHAnsi" w:hAnsiTheme="majorHAnsi"/>
        </w:rPr>
      </w:pPr>
      <w:r w:rsidRPr="00432E1E">
        <w:rPr>
          <w:rFonts w:asciiTheme="majorHAnsi" w:hAnsiTheme="majorHAnsi"/>
        </w:rPr>
        <w:t>June 2006-</w:t>
      </w:r>
      <w:r w:rsidR="001B4AED">
        <w:rPr>
          <w:rFonts w:asciiTheme="majorHAnsi" w:hAnsiTheme="majorHAnsi"/>
        </w:rPr>
        <w:t xml:space="preserve"> August </w:t>
      </w:r>
      <w:r w:rsidRPr="00432E1E">
        <w:rPr>
          <w:rFonts w:asciiTheme="majorHAnsi" w:hAnsiTheme="majorHAnsi"/>
        </w:rPr>
        <w:t>2012</w:t>
      </w:r>
    </w:p>
    <w:p w:rsidR="00F635CE" w:rsidRPr="00432E1E" w:rsidRDefault="00F635CE" w:rsidP="00F635CE">
      <w:pPr>
        <w:pStyle w:val="Achievement"/>
        <w:rPr>
          <w:rFonts w:asciiTheme="majorHAnsi" w:hAnsiTheme="majorHAnsi"/>
        </w:rPr>
      </w:pPr>
      <w:r w:rsidRPr="00432E1E">
        <w:rPr>
          <w:rFonts w:asciiTheme="majorHAnsi" w:hAnsiTheme="majorHAnsi"/>
        </w:rPr>
        <w:t>Received emergency calls, monitored progress of tow</w:t>
      </w:r>
    </w:p>
    <w:p w:rsidR="00F635CE" w:rsidRPr="00432E1E" w:rsidRDefault="00F635CE" w:rsidP="00F635CE">
      <w:pPr>
        <w:pStyle w:val="Achievement"/>
        <w:rPr>
          <w:rFonts w:asciiTheme="majorHAnsi" w:hAnsiTheme="majorHAnsi"/>
        </w:rPr>
      </w:pPr>
      <w:r w:rsidRPr="00432E1E">
        <w:rPr>
          <w:rFonts w:asciiTheme="majorHAnsi" w:hAnsiTheme="majorHAnsi"/>
        </w:rPr>
        <w:t>Communicated with technicians using phones, computers, or 2 way radio</w:t>
      </w:r>
    </w:p>
    <w:p w:rsidR="00F635CE" w:rsidRPr="00432E1E" w:rsidRDefault="00F635CE" w:rsidP="00F635CE">
      <w:pPr>
        <w:pStyle w:val="Achievement"/>
        <w:rPr>
          <w:rFonts w:asciiTheme="majorHAnsi" w:hAnsiTheme="majorHAnsi"/>
        </w:rPr>
      </w:pPr>
      <w:r w:rsidRPr="00432E1E">
        <w:rPr>
          <w:rFonts w:asciiTheme="majorHAnsi" w:hAnsiTheme="majorHAnsi"/>
        </w:rPr>
        <w:t>Conducted performance evaluations</w:t>
      </w:r>
    </w:p>
    <w:p w:rsidR="00F635CE" w:rsidRPr="00432E1E" w:rsidRDefault="00F635CE" w:rsidP="00F635CE">
      <w:pPr>
        <w:pStyle w:val="Achievement"/>
        <w:rPr>
          <w:rFonts w:asciiTheme="majorHAnsi" w:hAnsiTheme="majorHAnsi"/>
        </w:rPr>
      </w:pPr>
      <w:r w:rsidRPr="00432E1E">
        <w:rPr>
          <w:rFonts w:asciiTheme="majorHAnsi" w:hAnsiTheme="majorHAnsi"/>
        </w:rPr>
        <w:t>Accounted for daily monetary transactions</w:t>
      </w:r>
    </w:p>
    <w:p w:rsidR="00432E1E" w:rsidRPr="00432E1E" w:rsidRDefault="00432E1E" w:rsidP="00432E1E">
      <w:pPr>
        <w:pStyle w:val="Achievement"/>
        <w:tabs>
          <w:tab w:val="left" w:pos="3795"/>
        </w:tabs>
        <w:rPr>
          <w:rFonts w:asciiTheme="majorHAnsi" w:hAnsiTheme="majorHAnsi"/>
        </w:rPr>
      </w:pPr>
      <w:r w:rsidRPr="00432E1E">
        <w:rPr>
          <w:rFonts w:asciiTheme="majorHAnsi" w:hAnsiTheme="majorHAnsi"/>
        </w:rPr>
        <w:t xml:space="preserve">Prepared weekly payroll </w:t>
      </w:r>
    </w:p>
    <w:p w:rsidR="00432E1E" w:rsidRDefault="00432E1E" w:rsidP="00432E1E">
      <w:pPr>
        <w:pStyle w:val="Achievement"/>
        <w:tabs>
          <w:tab w:val="left" w:pos="3795"/>
        </w:tabs>
      </w:pPr>
    </w:p>
    <w:p w:rsidR="00BF2133" w:rsidRPr="00432E1E" w:rsidRDefault="002F0A6C" w:rsidP="00432E1E">
      <w:pPr>
        <w:pStyle w:val="Achievement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b/>
            <w:sz w:val="24"/>
            <w:szCs w:val="24"/>
          </w:rPr>
          <w:id w:val="1483710"/>
          <w:placeholder>
            <w:docPart w:val="913FA500D6354980939EB59C6336890C"/>
          </w:placeholder>
          <w:temporary/>
          <w:showingPlcHdr/>
          <w15:appearance w15:val="hidden"/>
        </w:sdtPr>
        <w:sdtEndPr/>
        <w:sdtContent>
          <w:r w:rsidR="007D22DD" w:rsidRPr="00432E1E">
            <w:rPr>
              <w:rFonts w:asciiTheme="majorHAnsi" w:hAnsiTheme="majorHAnsi"/>
              <w:b/>
              <w:sz w:val="24"/>
              <w:szCs w:val="24"/>
            </w:rPr>
            <w:t>Education</w:t>
          </w:r>
        </w:sdtContent>
      </w:sdt>
    </w:p>
    <w:p w:rsidR="00432E1E" w:rsidRDefault="00432E1E" w:rsidP="00432E1E">
      <w:pPr>
        <w:pStyle w:val="Heading2"/>
        <w:tabs>
          <w:tab w:val="left" w:pos="6780"/>
        </w:tabs>
        <w:rPr>
          <w:color w:val="auto"/>
          <w:sz w:val="22"/>
          <w:szCs w:val="22"/>
        </w:rPr>
      </w:pPr>
      <w:r w:rsidRPr="00432E1E">
        <w:rPr>
          <w:color w:val="auto"/>
          <w:sz w:val="22"/>
          <w:szCs w:val="22"/>
        </w:rPr>
        <w:t xml:space="preserve">Tallahassee Community College, AA Business, Tallahassee, FL </w:t>
      </w:r>
    </w:p>
    <w:p w:rsidR="00432E1E" w:rsidRPr="00D872C5" w:rsidRDefault="002F0A6C" w:rsidP="00432E1E">
      <w:pPr>
        <w:pStyle w:val="Heading2"/>
        <w:tabs>
          <w:tab w:val="left" w:pos="6780"/>
        </w:tabs>
        <w:rPr>
          <w:b/>
          <w:color w:val="auto"/>
        </w:rPr>
      </w:pPr>
      <w:sdt>
        <w:sdtPr>
          <w:rPr>
            <w:b/>
            <w:color w:val="auto"/>
          </w:rPr>
          <w:id w:val="1484071"/>
          <w:placeholder>
            <w:docPart w:val="2C2954CC18204D2C908E010174A67ACA"/>
          </w:placeholder>
          <w:temporary/>
          <w:showingPlcHdr/>
          <w15:appearance w15:val="hidden"/>
        </w:sdtPr>
        <w:sdtEndPr/>
        <w:sdtContent>
          <w:r w:rsidR="007D22DD" w:rsidRPr="00D872C5">
            <w:rPr>
              <w:b/>
              <w:color w:val="auto"/>
              <w:szCs w:val="24"/>
            </w:rPr>
            <w:t>References</w:t>
          </w:r>
        </w:sdtContent>
      </w:sdt>
    </w:p>
    <w:p w:rsidR="00BF2133" w:rsidRPr="00432E1E" w:rsidRDefault="00F635CE" w:rsidP="00432E1E">
      <w:pPr>
        <w:pStyle w:val="Heading2"/>
        <w:tabs>
          <w:tab w:val="left" w:pos="6780"/>
        </w:tabs>
        <w:rPr>
          <w:color w:val="auto"/>
          <w:sz w:val="22"/>
          <w:szCs w:val="22"/>
        </w:rPr>
      </w:pPr>
      <w:r w:rsidRPr="00432E1E">
        <w:rPr>
          <w:color w:val="auto"/>
          <w:sz w:val="22"/>
          <w:szCs w:val="22"/>
        </w:rPr>
        <w:t>James Cole</w:t>
      </w:r>
      <w:r w:rsidR="00432E1E" w:rsidRPr="00432E1E">
        <w:rPr>
          <w:color w:val="auto"/>
          <w:sz w:val="22"/>
          <w:szCs w:val="22"/>
        </w:rPr>
        <w:t>,</w:t>
      </w:r>
      <w:r w:rsidRPr="00432E1E">
        <w:rPr>
          <w:color w:val="auto"/>
          <w:sz w:val="22"/>
          <w:szCs w:val="22"/>
        </w:rPr>
        <w:t xml:space="preserve"> Leon County Schools Transportation</w:t>
      </w:r>
    </w:p>
    <w:p w:rsidR="00432E1E" w:rsidRPr="00432E1E" w:rsidRDefault="00432E1E" w:rsidP="00432E1E">
      <w:pPr>
        <w:rPr>
          <w:rFonts w:asciiTheme="majorHAnsi" w:hAnsiTheme="majorHAnsi"/>
          <w:color w:val="auto"/>
        </w:rPr>
      </w:pPr>
      <w:r w:rsidRPr="00432E1E">
        <w:rPr>
          <w:rFonts w:asciiTheme="majorHAnsi" w:hAnsiTheme="majorHAnsi"/>
          <w:color w:val="auto"/>
        </w:rPr>
        <w:t>colej@leonschools.net</w:t>
      </w:r>
    </w:p>
    <w:sectPr w:rsidR="00432E1E" w:rsidRPr="00432E1E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A6C" w:rsidRDefault="002F0A6C">
      <w:pPr>
        <w:spacing w:line="240" w:lineRule="auto"/>
      </w:pPr>
      <w:r>
        <w:separator/>
      </w:r>
    </w:p>
  </w:endnote>
  <w:endnote w:type="continuationSeparator" w:id="0">
    <w:p w:rsidR="002F0A6C" w:rsidRDefault="002F0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BF2133" w:rsidRDefault="007D22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F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A6C" w:rsidRDefault="002F0A6C">
      <w:pPr>
        <w:spacing w:line="240" w:lineRule="auto"/>
      </w:pPr>
      <w:r>
        <w:separator/>
      </w:r>
    </w:p>
  </w:footnote>
  <w:footnote w:type="continuationSeparator" w:id="0">
    <w:p w:rsidR="002F0A6C" w:rsidRDefault="002F0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133" w:rsidRDefault="007D22DD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B094D9F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:rsidR="00BF2133" w:rsidRDefault="002F0A6C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D22DD">
          <w:t>Street Address</w:t>
        </w:r>
      </w:sdtContent>
    </w:sdt>
    <w:r w:rsidR="007D22DD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D22DD">
          <w:t>City, ST ZIP Code</w:t>
        </w:r>
      </w:sdtContent>
    </w:sdt>
    <w:r w:rsidR="007D22DD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D22DD">
          <w:t>Telephone</w:t>
        </w:r>
      </w:sdtContent>
    </w:sdt>
  </w:p>
  <w:p w:rsidR="00BF2133" w:rsidRDefault="002F0A6C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7D22DD">
          <w:rPr>
            <w:rStyle w:val="ContactInfoChar"/>
          </w:rPr>
          <w:t>E</w:t>
        </w:r>
        <w:r w:rsidR="007D22DD">
          <w:t>mail</w:t>
        </w:r>
      </w:sdtContent>
    </w:sdt>
    <w:r w:rsidR="007D22DD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7D22DD">
          <w:t>Website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F7" w:rsidRPr="001405F7" w:rsidRDefault="007D22DD" w:rsidP="001405F7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ADF7D5B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1405F7">
      <w:t>LaConnesia Richardson</w:t>
    </w:r>
    <w:r w:rsidR="001405F7">
      <w:tab/>
    </w:r>
  </w:p>
  <w:p w:rsidR="00BF2133" w:rsidRPr="00432E1E" w:rsidRDefault="00274160">
    <w:pPr>
      <w:pStyle w:val="ContactInfo"/>
      <w:rPr>
        <w:rFonts w:asciiTheme="majorHAnsi" w:hAnsiTheme="majorHAnsi"/>
      </w:rPr>
    </w:pPr>
    <w:r>
      <w:rPr>
        <w:rStyle w:val="ContactInfoChar"/>
        <w:rFonts w:asciiTheme="majorHAnsi" w:hAnsiTheme="majorHAnsi"/>
      </w:rPr>
      <w:t>1907 Biscayne Bay Cir, Jacksonville, FL 32218</w:t>
    </w:r>
  </w:p>
  <w:p w:rsidR="00BF2133" w:rsidRPr="00432E1E" w:rsidRDefault="001405F7">
    <w:pPr>
      <w:pStyle w:val="ContactInfo"/>
      <w:rPr>
        <w:rFonts w:asciiTheme="majorHAnsi" w:hAnsiTheme="majorHAnsi"/>
      </w:rPr>
    </w:pPr>
    <w:r w:rsidRPr="00432E1E">
      <w:rPr>
        <w:rStyle w:val="ContactInfoChar"/>
        <w:rFonts w:asciiTheme="majorHAnsi" w:hAnsiTheme="majorHAnsi"/>
      </w:rPr>
      <w:t>Lmrichardson83@yahoo.com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F7"/>
    <w:rsid w:val="001405F7"/>
    <w:rsid w:val="001B4AED"/>
    <w:rsid w:val="00274160"/>
    <w:rsid w:val="002F0A6C"/>
    <w:rsid w:val="00432E1E"/>
    <w:rsid w:val="007D22DD"/>
    <w:rsid w:val="008D13BB"/>
    <w:rsid w:val="00910EF8"/>
    <w:rsid w:val="009405ED"/>
    <w:rsid w:val="00AD1F28"/>
    <w:rsid w:val="00BF2133"/>
    <w:rsid w:val="00D872C5"/>
    <w:rsid w:val="00F635CE"/>
    <w:rsid w:val="00F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C22EF-575F-4CCD-8C11-B58832ED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customStyle="1" w:styleId="Address1">
    <w:name w:val="Address 1"/>
    <w:basedOn w:val="Normal"/>
    <w:rsid w:val="001405F7"/>
    <w:pPr>
      <w:spacing w:line="160" w:lineRule="atLeast"/>
      <w:jc w:val="center"/>
    </w:pPr>
    <w:rPr>
      <w:rFonts w:ascii="Garamond" w:eastAsia="Times New Roman" w:hAnsi="Garamond" w:cs="Times New Roman"/>
      <w:caps/>
      <w:color w:val="auto"/>
      <w:spacing w:val="30"/>
      <w:sz w:val="15"/>
      <w:szCs w:val="20"/>
    </w:rPr>
  </w:style>
  <w:style w:type="paragraph" w:customStyle="1" w:styleId="Achievement">
    <w:name w:val="Achievement"/>
    <w:basedOn w:val="BodyText"/>
    <w:rsid w:val="00F635CE"/>
    <w:pPr>
      <w:spacing w:after="60" w:line="240" w:lineRule="atLeast"/>
      <w:jc w:val="both"/>
    </w:pPr>
    <w:rPr>
      <w:rFonts w:ascii="Garamond" w:eastAsia="Times New Roman" w:hAnsi="Garamond" w:cs="Times New Roman"/>
      <w:color w:val="auto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35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sonl3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EB5AF5B9F44BBBB1BF624466A64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E9117-B42D-430C-A451-8C50F7CC3A74}"/>
      </w:docPartPr>
      <w:docPartBody>
        <w:p w:rsidR="00854334" w:rsidRDefault="00CD3EC9">
          <w:pPr>
            <w:pStyle w:val="CCEB5AF5B9F44BBBB1BF624466A64350"/>
          </w:pPr>
          <w:r>
            <w:t>Experience</w:t>
          </w:r>
        </w:p>
      </w:docPartBody>
    </w:docPart>
    <w:docPart>
      <w:docPartPr>
        <w:name w:val="913FA500D6354980939EB59C63368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517B1-09CE-46A2-A99B-1EC9937EFD44}"/>
      </w:docPartPr>
      <w:docPartBody>
        <w:p w:rsidR="00854334" w:rsidRDefault="00CD3EC9">
          <w:pPr>
            <w:pStyle w:val="913FA500D6354980939EB59C6336890C"/>
          </w:pPr>
          <w:r>
            <w:t>Education</w:t>
          </w:r>
        </w:p>
      </w:docPartBody>
    </w:docPart>
    <w:docPart>
      <w:docPartPr>
        <w:name w:val="2C2954CC18204D2C908E010174A6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827AC-3FF5-4F7F-B5B8-C512778A8CA7}"/>
      </w:docPartPr>
      <w:docPartBody>
        <w:p w:rsidR="00854334" w:rsidRDefault="00CD3EC9">
          <w:pPr>
            <w:pStyle w:val="2C2954CC18204D2C908E010174A67ACA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C9"/>
    <w:rsid w:val="0035323E"/>
    <w:rsid w:val="00663216"/>
    <w:rsid w:val="00854334"/>
    <w:rsid w:val="00C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417CD957E403EB22B67FF04E4F9C1">
    <w:name w:val="69E417CD957E403EB22B67FF04E4F9C1"/>
  </w:style>
  <w:style w:type="paragraph" w:customStyle="1" w:styleId="41D13FB4B9C84C2C8C504E4EB6B5221F">
    <w:name w:val="41D13FB4B9C84C2C8C504E4EB6B5221F"/>
  </w:style>
  <w:style w:type="paragraph" w:customStyle="1" w:styleId="CCEB5AF5B9F44BBBB1BF624466A64350">
    <w:name w:val="CCEB5AF5B9F44BBBB1BF624466A64350"/>
  </w:style>
  <w:style w:type="paragraph" w:customStyle="1" w:styleId="6B18CEF578DC4CFCA320BE3482F4DE17">
    <w:name w:val="6B18CEF578DC4CFCA320BE3482F4DE17"/>
  </w:style>
  <w:style w:type="paragraph" w:customStyle="1" w:styleId="1EA0851125804465BD25C895288A02CE">
    <w:name w:val="1EA0851125804465BD25C895288A02CE"/>
  </w:style>
  <w:style w:type="paragraph" w:customStyle="1" w:styleId="51CA54DA71E248828D7548E7D5C588D1">
    <w:name w:val="51CA54DA71E248828D7548E7D5C588D1"/>
  </w:style>
  <w:style w:type="paragraph" w:customStyle="1" w:styleId="DD2A8D5BFA104F239335BCF4B947D202">
    <w:name w:val="DD2A8D5BFA104F239335BCF4B947D202"/>
  </w:style>
  <w:style w:type="paragraph" w:customStyle="1" w:styleId="BA2C5D51B95448BC84CFCF6ED1CEA5CB">
    <w:name w:val="BA2C5D51B95448BC84CFCF6ED1CEA5CB"/>
  </w:style>
  <w:style w:type="paragraph" w:customStyle="1" w:styleId="84E63DC2484C4E39A27E825C7008A4B9">
    <w:name w:val="84E63DC2484C4E39A27E825C7008A4B9"/>
  </w:style>
  <w:style w:type="paragraph" w:customStyle="1" w:styleId="913FA500D6354980939EB59C6336890C">
    <w:name w:val="913FA500D6354980939EB59C6336890C"/>
  </w:style>
  <w:style w:type="paragraph" w:customStyle="1" w:styleId="947CA87239F64181957777AECD6C6A52">
    <w:name w:val="947CA87239F64181957777AECD6C6A52"/>
  </w:style>
  <w:style w:type="paragraph" w:customStyle="1" w:styleId="3D3E34462B6541FCA8C9A2EB9F9722C4">
    <w:name w:val="3D3E34462B6541FCA8C9A2EB9F9722C4"/>
  </w:style>
  <w:style w:type="paragraph" w:customStyle="1" w:styleId="869A14E873DF410ABDAF734AF3A3E60B">
    <w:name w:val="869A14E873DF410ABDAF734AF3A3E60B"/>
  </w:style>
  <w:style w:type="paragraph" w:customStyle="1" w:styleId="ED00CE35AC60430B9136A8547EE4DFA4">
    <w:name w:val="ED00CE35AC60430B9136A8547EE4DFA4"/>
  </w:style>
  <w:style w:type="paragraph" w:customStyle="1" w:styleId="2C2954CC18204D2C908E010174A67ACA">
    <w:name w:val="2C2954CC18204D2C908E010174A67ACA"/>
  </w:style>
  <w:style w:type="paragraph" w:customStyle="1" w:styleId="A0DA055AE60E4B2FB3F471E089E9FAA9">
    <w:name w:val="A0DA055AE60E4B2FB3F471E089E9FAA9"/>
  </w:style>
  <w:style w:type="paragraph" w:customStyle="1" w:styleId="C20C8B78163C497A9175E435FFB99DE6">
    <w:name w:val="C20C8B78163C497A9175E435FFB99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Richardson, LaConnesia</dc:creator>
  <cp:keywords/>
  <cp:lastModifiedBy>Richardson, LaConnesia</cp:lastModifiedBy>
  <cp:revision>2</cp:revision>
  <cp:lastPrinted>2016-06-20T18:20:00Z</cp:lastPrinted>
  <dcterms:created xsi:type="dcterms:W3CDTF">2016-06-23T12:42:00Z</dcterms:created>
  <dcterms:modified xsi:type="dcterms:W3CDTF">2016-06-23T12:42:00Z</dcterms:modified>
  <cp:version/>
</cp:coreProperties>
</file>