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B93310" w:rsidRPr="005152F2" w14:paraId="78F4481E" w14:textId="77777777" w:rsidTr="00E941EF">
        <w:tc>
          <w:tcPr>
            <w:tcW w:w="3023" w:type="dxa"/>
          </w:tcPr>
          <w:sdt>
            <w:sdtPr>
              <w:alias w:val="Your Name:"/>
              <w:tag w:val="Your Name:"/>
              <w:id w:val="-1220516334"/>
              <w:placeholder>
                <w:docPart w:val="3239E4243F9047288483DF9B20EB283B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7C165CE9" w14:textId="77777777" w:rsidR="00B93310" w:rsidRPr="005152F2" w:rsidRDefault="00B42E1C" w:rsidP="003856C9">
                <w:pPr>
                  <w:pStyle w:val="Heading1"/>
                </w:pPr>
                <w:r>
                  <w:t>Mariah McClain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441EB9" w:rsidRPr="005152F2" w14:paraId="2DB15EA6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00F76384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13C1509B" wp14:editId="7A3E1349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A046D08" id="Group 43" o:spid="_x0000_s1026" alt="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Dx+Hx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0517739D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0888D9C8" w14:textId="77777777" w:rsidR="00441EB9" w:rsidRDefault="00B42E1C" w:rsidP="00B42E1C">
                  <w:pPr>
                    <w:pStyle w:val="Heading3"/>
                  </w:pPr>
                  <w:r>
                    <w:t>mcclme2@yahoo.com</w:t>
                  </w:r>
                </w:p>
              </w:tc>
            </w:tr>
            <w:tr w:rsidR="00441EB9" w:rsidRPr="005152F2" w14:paraId="7157614D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6FBAEE5D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3A76D493" wp14:editId="7BC5EB62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13247C9" id="Group 37" o:spid="_x0000_s1026" alt="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EmJQS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5761CB93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403CC4C7" w14:textId="77777777" w:rsidR="00441EB9" w:rsidRDefault="00B42E1C" w:rsidP="00B42E1C">
                  <w:pPr>
                    <w:pStyle w:val="Heading3"/>
                  </w:pPr>
                  <w:r>
                    <w:t>(904) 624-6119</w:t>
                  </w:r>
                </w:p>
                <w:p w14:paraId="7655DF3B" w14:textId="77777777" w:rsidR="00B42E1C" w:rsidRDefault="00B42E1C" w:rsidP="00B42E1C">
                  <w:pPr>
                    <w:pStyle w:val="Heading3"/>
                  </w:pPr>
                </w:p>
              </w:tc>
            </w:tr>
            <w:tr w:rsidR="005A7E57" w:rsidRPr="005152F2" w14:paraId="165EEA03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5DCBAB08" w14:textId="77777777" w:rsidR="002C77B9" w:rsidRDefault="00426DC3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68A6EF1FA3374995A4DE5573C5DC89A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t>Objective</w:t>
                      </w:r>
                    </w:sdtContent>
                  </w:sdt>
                </w:p>
                <w:p w14:paraId="696D2992" w14:textId="77777777" w:rsid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72E40296" wp14:editId="30443B97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0F9B352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+52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DhAlOfegHbDFsWzfFGJHLHt3wOUUwwGzF7NCm7+kks3F8vNqOcyJSbps2+am&#10;eceZvIaqZ1zAmD6Ctyxvem6ocPFYnB5iolqUek3JZYxjE41g+74uz1rlxi6tlF06G7ikfQFFiql4&#10;U+jKrMHeIDsJmhIhJbjUZGlUwDjKzjCljVmB9Z+BS36GQpnDvwGviFLZu7SCrXYef1c9zdeW1SWf&#10;2n+hO2+f/HAuj1QCNFBF4fKUeWJfngv8+Rfd/Q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yc/ud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1BE0B3D0" w14:textId="77777777" w:rsidR="005A7E57" w:rsidRDefault="00B42E1C" w:rsidP="00B42E1C">
                  <w:r>
                    <w:t xml:space="preserve">To excel in any opportunity given to me. Also to provide excellent customer service and exceed company standards. </w:t>
                  </w:r>
                </w:p>
              </w:tc>
            </w:tr>
            <w:tr w:rsidR="00463463" w:rsidRPr="005152F2" w14:paraId="3B947F00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52443873" w14:textId="77777777" w:rsidR="005A7E57" w:rsidRDefault="00426DC3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95A3754CC64E42509BF8BB8D9011F9A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t>Skills</w:t>
                      </w:r>
                    </w:sdtContent>
                  </w:sdt>
                </w:p>
                <w:p w14:paraId="1E3678EF" w14:textId="77777777" w:rsidR="00616FF4" w:rsidRP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44AED683" wp14:editId="02684473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7F0F65B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6Kv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DhAlOfegHbDFsWzfFGJHLHt3wOUUwwGzF7NCm7+kks3F8vNqOcyJSbps2+am&#10;eceZvIaqZ1zAmD6Ctyxvem6ocPFYnB5iolqUek3JZYxjE41g+74uz1rlxi6tlF06G7ikfQFFiql4&#10;U+jKrMHeIDsJmhIhJbjUZGlUwDjKzjCljVmB9Z+BS36GQpnDvwGviFLZu7SCrXYef1c9zdeW1SWf&#10;2n+hO2+f/HAuj1QCNFBF4fKUeWJfngv8+Rfd/Q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de+ir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2ACA248B" w14:textId="77777777" w:rsidR="00463463" w:rsidRDefault="00B42E1C" w:rsidP="00B42E1C">
                  <w:r>
                    <w:t>Time Management</w:t>
                  </w:r>
                </w:p>
                <w:p w14:paraId="27E8B96C" w14:textId="77777777" w:rsidR="00B42E1C" w:rsidRDefault="00B42E1C" w:rsidP="00B42E1C">
                  <w:r>
                    <w:t>Problem Solving</w:t>
                  </w:r>
                </w:p>
                <w:p w14:paraId="261E1E4E" w14:textId="77777777" w:rsidR="00B42E1C" w:rsidRDefault="00B42E1C" w:rsidP="00B42E1C">
                  <w:r>
                    <w:t>Cash Handling</w:t>
                  </w:r>
                </w:p>
                <w:p w14:paraId="6C7D6768" w14:textId="77777777" w:rsidR="00B42E1C" w:rsidRDefault="00B42E1C" w:rsidP="00B42E1C">
                  <w:r>
                    <w:t>Sales</w:t>
                  </w:r>
                </w:p>
                <w:p w14:paraId="21F4EF27" w14:textId="77777777" w:rsidR="00B42E1C" w:rsidRDefault="00B42E1C" w:rsidP="00B42E1C">
                  <w:r>
                    <w:t>Customer Service</w:t>
                  </w:r>
                </w:p>
                <w:p w14:paraId="4C877413" w14:textId="77777777" w:rsidR="00B42E1C" w:rsidRDefault="00B42E1C" w:rsidP="00B42E1C">
                  <w:r>
                    <w:t>Leadership</w:t>
                  </w:r>
                </w:p>
                <w:p w14:paraId="037CCCA1" w14:textId="77777777" w:rsidR="00B42E1C" w:rsidRDefault="00B42E1C" w:rsidP="00B42E1C">
                  <w:r>
                    <w:t>Accurate</w:t>
                  </w:r>
                </w:p>
                <w:p w14:paraId="65C2FA27" w14:textId="77777777" w:rsidR="00B42E1C" w:rsidRDefault="00B42E1C" w:rsidP="00B42E1C">
                  <w:r>
                    <w:t>Dependable</w:t>
                  </w:r>
                </w:p>
                <w:p w14:paraId="040396D1" w14:textId="77777777" w:rsidR="00B42E1C" w:rsidRDefault="00B42E1C" w:rsidP="00B42E1C">
                  <w:r>
                    <w:t>People-Oriented</w:t>
                  </w:r>
                </w:p>
                <w:p w14:paraId="18BD91F1" w14:textId="77777777" w:rsidR="00B42E1C" w:rsidRPr="005152F2" w:rsidRDefault="00B42E1C" w:rsidP="00B42E1C">
                  <w:r>
                    <w:t>Retail</w:t>
                  </w:r>
                </w:p>
              </w:tc>
            </w:tr>
          </w:tbl>
          <w:p w14:paraId="4AD90289" w14:textId="77777777" w:rsidR="00B93310" w:rsidRPr="005152F2" w:rsidRDefault="00B93310" w:rsidP="003856C9"/>
        </w:tc>
        <w:tc>
          <w:tcPr>
            <w:tcW w:w="723" w:type="dxa"/>
          </w:tcPr>
          <w:p w14:paraId="02430BF4" w14:textId="77777777"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8F6337" w14:paraId="5708E76D" w14:textId="7777777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612E3C5F" w14:textId="77777777" w:rsidR="008F6337" w:rsidRPr="005152F2" w:rsidRDefault="00426DC3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845330B2D3DF4B199141D2D6DC38B95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Experience</w:t>
                      </w:r>
                    </w:sdtContent>
                  </w:sdt>
                </w:p>
                <w:p w14:paraId="45CEF336" w14:textId="77777777" w:rsidR="008F6337" w:rsidRPr="0043426C" w:rsidRDefault="00B42E1C" w:rsidP="002B3890">
                  <w:pPr>
                    <w:pStyle w:val="Heading4"/>
                  </w:pPr>
                  <w:r>
                    <w:t>Cashier - Winn dixie</w:t>
                  </w:r>
                </w:p>
                <w:p w14:paraId="2F554246" w14:textId="77777777" w:rsidR="008F6337" w:rsidRPr="005152F2" w:rsidRDefault="00B42E1C" w:rsidP="008F6337">
                  <w:pPr>
                    <w:pStyle w:val="Heading5"/>
                  </w:pPr>
                  <w:r>
                    <w:t xml:space="preserve">April 2014 – December 2014 </w:t>
                  </w:r>
                </w:p>
                <w:p w14:paraId="74DC413B" w14:textId="77777777" w:rsidR="008F6337" w:rsidRDefault="00B42E1C" w:rsidP="008F6337">
                  <w:r>
                    <w:t>Cash Handling</w:t>
                  </w:r>
                </w:p>
                <w:p w14:paraId="40BF716A" w14:textId="77777777" w:rsidR="00B42E1C" w:rsidRDefault="00B42E1C" w:rsidP="008F6337">
                  <w:r>
                    <w:t>Customer Service</w:t>
                  </w:r>
                </w:p>
                <w:p w14:paraId="0B6EC874" w14:textId="77777777" w:rsidR="00B42E1C" w:rsidRDefault="00B42E1C" w:rsidP="008F6337">
                  <w:r>
                    <w:t>Operating Point of Sale System</w:t>
                  </w:r>
                </w:p>
                <w:p w14:paraId="340CAE8F" w14:textId="77777777" w:rsidR="007B2F5C" w:rsidRPr="0043426C" w:rsidRDefault="00B42E1C" w:rsidP="0043426C">
                  <w:pPr>
                    <w:pStyle w:val="Heading4"/>
                  </w:pPr>
                  <w:r>
                    <w:t>Sales Associate/ Set helper – The noerr program</w:t>
                  </w:r>
                </w:p>
                <w:p w14:paraId="65916210" w14:textId="77777777" w:rsidR="007B2F5C" w:rsidRPr="005152F2" w:rsidRDefault="00B42E1C" w:rsidP="007B2F5C">
                  <w:pPr>
                    <w:pStyle w:val="Heading5"/>
                  </w:pPr>
                  <w:r>
                    <w:t>November 2014 – December 2015 (Seasonal)</w:t>
                  </w:r>
                </w:p>
                <w:p w14:paraId="156BEFE8" w14:textId="77777777" w:rsidR="008F6337" w:rsidRDefault="00B42E1C" w:rsidP="00B42E1C">
                  <w:r>
                    <w:t>Sales</w:t>
                  </w:r>
                </w:p>
                <w:p w14:paraId="68DF66EE" w14:textId="77777777" w:rsidR="00B42E1C" w:rsidRDefault="00B42E1C" w:rsidP="00B42E1C">
                  <w:r>
                    <w:t>Customer Service</w:t>
                  </w:r>
                </w:p>
                <w:p w14:paraId="5D7C9585" w14:textId="77777777" w:rsidR="00B42E1C" w:rsidRDefault="00B42E1C" w:rsidP="00B42E1C">
                  <w:r>
                    <w:t>Training</w:t>
                  </w:r>
                </w:p>
                <w:p w14:paraId="0F810016" w14:textId="77777777" w:rsidR="00B42E1C" w:rsidRDefault="00B42E1C" w:rsidP="00B42E1C">
                  <w:r>
                    <w:t>Operating Point of Sale system</w:t>
                  </w:r>
                </w:p>
                <w:p w14:paraId="62ED0DA1" w14:textId="77777777" w:rsidR="00B42E1C" w:rsidRDefault="00083990" w:rsidP="00B42E1C">
                  <w:r>
                    <w:t>Retail</w:t>
                  </w:r>
                </w:p>
                <w:p w14:paraId="3B30B7D3" w14:textId="77777777" w:rsidR="00083990" w:rsidRDefault="00083990" w:rsidP="00B42E1C">
                  <w:r>
                    <w:t>Cash Handling</w:t>
                  </w:r>
                  <w:bookmarkStart w:id="0" w:name="_GoBack"/>
                  <w:bookmarkEnd w:id="0"/>
                </w:p>
              </w:tc>
            </w:tr>
            <w:tr w:rsidR="008F6337" w14:paraId="0D6FFC6B" w14:textId="7777777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0BA32F45" w14:textId="77777777" w:rsidR="008F6337" w:rsidRPr="005152F2" w:rsidRDefault="00426DC3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194EF84E054B4D4D877B90690BD4563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Education</w:t>
                      </w:r>
                    </w:sdtContent>
                  </w:sdt>
                </w:p>
                <w:p w14:paraId="0E592869" w14:textId="77777777" w:rsidR="008F6337" w:rsidRDefault="00B42E1C" w:rsidP="007B2F5C">
                  <w:r>
                    <w:t>GED – June 2015</w:t>
                  </w:r>
                </w:p>
              </w:tc>
            </w:tr>
            <w:tr w:rsidR="008F6337" w14:paraId="78C9D4B7" w14:textId="77777777" w:rsidTr="00B85871">
              <w:tc>
                <w:tcPr>
                  <w:tcW w:w="5191" w:type="dxa"/>
                </w:tcPr>
                <w:p w14:paraId="1C335829" w14:textId="77777777" w:rsidR="008F6337" w:rsidRDefault="008F6337" w:rsidP="008F6337"/>
              </w:tc>
            </w:tr>
          </w:tbl>
          <w:p w14:paraId="71F256AE" w14:textId="77777777" w:rsidR="008F6337" w:rsidRPr="005152F2" w:rsidRDefault="008F6337" w:rsidP="003856C9"/>
        </w:tc>
      </w:tr>
    </w:tbl>
    <w:p w14:paraId="4E7FB14A" w14:textId="77777777" w:rsidR="00E941EF" w:rsidRDefault="00E941EF" w:rsidP="0019561F">
      <w:pPr>
        <w:pStyle w:val="NoSpacing"/>
      </w:pPr>
    </w:p>
    <w:sectPr w:rsidR="00E941EF" w:rsidSect="00FE20E6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B8BD2A" w14:textId="77777777" w:rsidR="00B42E1C" w:rsidRDefault="00B42E1C" w:rsidP="003856C9">
      <w:pPr>
        <w:spacing w:after="0" w:line="240" w:lineRule="auto"/>
      </w:pPr>
      <w:r>
        <w:separator/>
      </w:r>
    </w:p>
  </w:endnote>
  <w:endnote w:type="continuationSeparator" w:id="0">
    <w:p w14:paraId="49D6A0C0" w14:textId="77777777" w:rsidR="00B42E1C" w:rsidRDefault="00B42E1C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A1961A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37648585" wp14:editId="26631F9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FFC20A7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8rABbsEZAADPswAADgAAAAAAAAAAAAAAAAAuAgAAZHJzL2Uyb0RvYy54&#10;bWxQSwECLQAUAAYACAAAACEAc7c4/NoAAAAFAQAADwAAAAAAAAAAAAAAAAAbHAAAZHJzL2Rvd25y&#10;ZXYueG1sUEsFBgAAAAAEAAQA8wAAACIdAAAAAA==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2B7747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2BF211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395EEAD2" wp14:editId="09634A1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76F267B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UtXkjTMaAADPswAADgAAAAAAAAAAAAAAAAAuAgAAZHJzL2Uyb0RvYy54&#10;bWxQSwECLQAUAAYACAAAACEAc7c4/NoAAAAFAQAADwAAAAAAAAAAAAAAAACNHAAAZHJzL2Rvd25y&#10;ZXYueG1sUEsFBgAAAAAEAAQA8wAAAJQdAAAAAA=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89B13E" w14:textId="77777777" w:rsidR="00B42E1C" w:rsidRDefault="00B42E1C" w:rsidP="003856C9">
      <w:pPr>
        <w:spacing w:after="0" w:line="240" w:lineRule="auto"/>
      </w:pPr>
      <w:r>
        <w:separator/>
      </w:r>
    </w:p>
  </w:footnote>
  <w:footnote w:type="continuationSeparator" w:id="0">
    <w:p w14:paraId="79FF9FBA" w14:textId="77777777" w:rsidR="00B42E1C" w:rsidRDefault="00B42E1C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15D154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4FBECE4C" wp14:editId="65FD098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8DB0CA7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UwYnB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MR49bM5rkPWvm5KeEtOE3+6eDqOX3WWL323+HJ1Ac3l42m/O&#10;o91h9KE87ar355H/DTH8cny6xY1+PR3/OP5+8jThx9+q9d/Oo0P14xaim385HwGDMUR/cdP8E/r/&#10;k//70buXf68eoGf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59DAB2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43C01A15" wp14:editId="3BB567E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C9CE492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E1C"/>
    <w:rsid w:val="00052BE1"/>
    <w:rsid w:val="0007412A"/>
    <w:rsid w:val="00083990"/>
    <w:rsid w:val="0010199E"/>
    <w:rsid w:val="001765FE"/>
    <w:rsid w:val="0019561F"/>
    <w:rsid w:val="001B32D2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F4D31"/>
    <w:rsid w:val="00426DC3"/>
    <w:rsid w:val="0043426C"/>
    <w:rsid w:val="00441EB9"/>
    <w:rsid w:val="00463463"/>
    <w:rsid w:val="00473EF8"/>
    <w:rsid w:val="004760E5"/>
    <w:rsid w:val="004D22BB"/>
    <w:rsid w:val="005152F2"/>
    <w:rsid w:val="00534E4E"/>
    <w:rsid w:val="00551D35"/>
    <w:rsid w:val="00557019"/>
    <w:rsid w:val="005674AC"/>
    <w:rsid w:val="005A1E51"/>
    <w:rsid w:val="005A7E57"/>
    <w:rsid w:val="00616FF4"/>
    <w:rsid w:val="006A3CE7"/>
    <w:rsid w:val="00743379"/>
    <w:rsid w:val="007803B7"/>
    <w:rsid w:val="007B2F5C"/>
    <w:rsid w:val="007C5F05"/>
    <w:rsid w:val="00832043"/>
    <w:rsid w:val="00832F81"/>
    <w:rsid w:val="008C7CA2"/>
    <w:rsid w:val="008F6337"/>
    <w:rsid w:val="00A42F91"/>
    <w:rsid w:val="00AF1258"/>
    <w:rsid w:val="00B01E52"/>
    <w:rsid w:val="00B42E1C"/>
    <w:rsid w:val="00B550FC"/>
    <w:rsid w:val="00B85871"/>
    <w:rsid w:val="00B93310"/>
    <w:rsid w:val="00BC1F18"/>
    <w:rsid w:val="00BD2E58"/>
    <w:rsid w:val="00BF6BAB"/>
    <w:rsid w:val="00C007A5"/>
    <w:rsid w:val="00C4403A"/>
    <w:rsid w:val="00CE6306"/>
    <w:rsid w:val="00D11C4D"/>
    <w:rsid w:val="00D5067A"/>
    <w:rsid w:val="00DC79BB"/>
    <w:rsid w:val="00E34D58"/>
    <w:rsid w:val="00E941EF"/>
    <w:rsid w:val="00EB1C1B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18A70"/>
  <w15:chartTrackingRefBased/>
  <w15:docId w15:val="{ED9B9D7A-5386-44A3-9D53-8F4AFE0C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ardo%20M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239E4243F9047288483DF9B20EB28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131A2-77F9-46D1-8E0B-952AE6E2F44C}"/>
      </w:docPartPr>
      <w:docPartBody>
        <w:p w:rsidR="00000000" w:rsidRDefault="00F97CF8">
          <w:pPr>
            <w:pStyle w:val="3239E4243F9047288483DF9B20EB283B"/>
          </w:pPr>
          <w:r w:rsidRPr="005152F2">
            <w:t>Your Name</w:t>
          </w:r>
        </w:p>
      </w:docPartBody>
    </w:docPart>
    <w:docPart>
      <w:docPartPr>
        <w:name w:val="68A6EF1FA3374995A4DE5573C5DC8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182DB-4828-48A0-9280-5A67253864E2}"/>
      </w:docPartPr>
      <w:docPartBody>
        <w:p w:rsidR="00000000" w:rsidRDefault="00F97CF8">
          <w:pPr>
            <w:pStyle w:val="68A6EF1FA3374995A4DE5573C5DC89AB"/>
          </w:pPr>
          <w:r>
            <w:t>Objective</w:t>
          </w:r>
        </w:p>
      </w:docPartBody>
    </w:docPart>
    <w:docPart>
      <w:docPartPr>
        <w:name w:val="95A3754CC64E42509BF8BB8D9011F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4C50C-C44B-46FB-9AFF-3336715CCA44}"/>
      </w:docPartPr>
      <w:docPartBody>
        <w:p w:rsidR="00000000" w:rsidRDefault="00F97CF8">
          <w:pPr>
            <w:pStyle w:val="95A3754CC64E42509BF8BB8D9011F9AC"/>
          </w:pPr>
          <w:r>
            <w:t>Skills</w:t>
          </w:r>
        </w:p>
      </w:docPartBody>
    </w:docPart>
    <w:docPart>
      <w:docPartPr>
        <w:name w:val="845330B2D3DF4B199141D2D6DC38B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207906-BB37-4CC0-A124-C2DA90777FCB}"/>
      </w:docPartPr>
      <w:docPartBody>
        <w:p w:rsidR="00000000" w:rsidRDefault="00F97CF8">
          <w:pPr>
            <w:pStyle w:val="845330B2D3DF4B199141D2D6DC38B95D"/>
          </w:pPr>
          <w:r w:rsidRPr="005152F2">
            <w:t>Experience</w:t>
          </w:r>
        </w:p>
      </w:docPartBody>
    </w:docPart>
    <w:docPart>
      <w:docPartPr>
        <w:name w:val="194EF84E054B4D4D877B90690BD45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ED7A14-3687-4A20-B71C-48AF6E28E026}"/>
      </w:docPartPr>
      <w:docPartBody>
        <w:p w:rsidR="00000000" w:rsidRDefault="00F97CF8">
          <w:pPr>
            <w:pStyle w:val="194EF84E054B4D4D877B90690BD4563B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39E4243F9047288483DF9B20EB283B">
    <w:name w:val="3239E4243F9047288483DF9B20EB283B"/>
  </w:style>
  <w:style w:type="paragraph" w:customStyle="1" w:styleId="823798A76B5C489CAF933D84206BF73C">
    <w:name w:val="823798A76B5C489CAF933D84206BF73C"/>
  </w:style>
  <w:style w:type="paragraph" w:customStyle="1" w:styleId="18B065C4B0C74770870D497F3BCC257C">
    <w:name w:val="18B065C4B0C74770870D497F3BCC257C"/>
  </w:style>
  <w:style w:type="paragraph" w:customStyle="1" w:styleId="36B34C94EC124304ADE48D669FB6B71F">
    <w:name w:val="36B34C94EC124304ADE48D669FB6B71F"/>
  </w:style>
  <w:style w:type="paragraph" w:customStyle="1" w:styleId="C5D697CF6A2D437EBFF9FB5316B8E897">
    <w:name w:val="C5D697CF6A2D437EBFF9FB5316B8E897"/>
  </w:style>
  <w:style w:type="paragraph" w:customStyle="1" w:styleId="68A6EF1FA3374995A4DE5573C5DC89AB">
    <w:name w:val="68A6EF1FA3374995A4DE5573C5DC89AB"/>
  </w:style>
  <w:style w:type="paragraph" w:customStyle="1" w:styleId="6E121C72CCE847C7850559FDF650D09A">
    <w:name w:val="6E121C72CCE847C7850559FDF650D09A"/>
  </w:style>
  <w:style w:type="paragraph" w:customStyle="1" w:styleId="95A3754CC64E42509BF8BB8D9011F9AC">
    <w:name w:val="95A3754CC64E42509BF8BB8D9011F9AC"/>
  </w:style>
  <w:style w:type="paragraph" w:customStyle="1" w:styleId="822624F0B07B4C46982E6564558374C7">
    <w:name w:val="822624F0B07B4C46982E6564558374C7"/>
  </w:style>
  <w:style w:type="paragraph" w:customStyle="1" w:styleId="845330B2D3DF4B199141D2D6DC38B95D">
    <w:name w:val="845330B2D3DF4B199141D2D6DC38B95D"/>
  </w:style>
  <w:style w:type="paragraph" w:customStyle="1" w:styleId="0F6153EFB0D34E7BB6CFE494BE66BE4C">
    <w:name w:val="0F6153EFB0D34E7BB6CFE494BE66BE4C"/>
  </w:style>
  <w:style w:type="paragraph" w:customStyle="1" w:styleId="D65CBB0BB16146348EF7AC4F0FBF8777">
    <w:name w:val="D65CBB0BB16146348EF7AC4F0FBF8777"/>
  </w:style>
  <w:style w:type="paragraph" w:customStyle="1" w:styleId="29F522391B9243F0A06A402955278D48">
    <w:name w:val="29F522391B9243F0A06A402955278D48"/>
  </w:style>
  <w:style w:type="paragraph" w:customStyle="1" w:styleId="0B9065C4D1E14CE9AA96B1B41CAC956B">
    <w:name w:val="0B9065C4D1E14CE9AA96B1B41CAC956B"/>
  </w:style>
  <w:style w:type="paragraph" w:customStyle="1" w:styleId="884BF1CFABC64009A73FD7F353F7D8F8">
    <w:name w:val="884BF1CFABC64009A73FD7F353F7D8F8"/>
  </w:style>
  <w:style w:type="paragraph" w:customStyle="1" w:styleId="26A467011321433C9608A5D6FBE01279">
    <w:name w:val="26A467011321433C9608A5D6FBE01279"/>
  </w:style>
  <w:style w:type="paragraph" w:customStyle="1" w:styleId="194EF84E054B4D4D877B90690BD4563B">
    <w:name w:val="194EF84E054B4D4D877B90690BD4563B"/>
  </w:style>
  <w:style w:type="paragraph" w:customStyle="1" w:styleId="1CB924A78E3D44F5808CB473AB4FE63F">
    <w:name w:val="1CB924A78E3D44F5808CB473AB4FE63F"/>
  </w:style>
  <w:style w:type="paragraph" w:customStyle="1" w:styleId="24D9225EC4374BE6BD986B79A300511B">
    <w:name w:val="24D9225EC4374BE6BD986B79A300511B"/>
  </w:style>
  <w:style w:type="paragraph" w:customStyle="1" w:styleId="0054ABCCD1254156BC67C5CE47A2D86D">
    <w:name w:val="0054ABCCD1254156BC67C5CE47A2D86D"/>
  </w:style>
  <w:style w:type="paragraph" w:customStyle="1" w:styleId="BF5D5C4E08434D728916A9842C29C2E5">
    <w:name w:val="BF5D5C4E08434D728916A9842C29C2E5"/>
  </w:style>
  <w:style w:type="paragraph" w:customStyle="1" w:styleId="9B590573B26E44D28B0053AC5A23104A">
    <w:name w:val="9B590573B26E44D28B0053AC5A2310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</Template>
  <TotalTime>1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Mariah McClain</dc:creator>
  <cp:keywords/>
  <dc:description/>
  <cp:lastModifiedBy>ricardo marrero</cp:lastModifiedBy>
  <cp:revision>2</cp:revision>
  <dcterms:created xsi:type="dcterms:W3CDTF">2016-08-15T20:15:00Z</dcterms:created>
  <dcterms:modified xsi:type="dcterms:W3CDTF">2016-08-15T20:15:00Z</dcterms:modified>
</cp:coreProperties>
</file>