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83" w:rsidRDefault="00B37186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8C1A2D5C373344B0938A974646763DD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B7A14">
            <w:t>Azavia Williams</w:t>
          </w:r>
        </w:sdtContent>
      </w:sdt>
    </w:p>
    <w:p w:rsidR="00D76C83" w:rsidRDefault="00AF3753">
      <w:sdt>
        <w:sdtPr>
          <w:alias w:val="Address"/>
          <w:tag w:val=""/>
          <w:id w:val="-593780209"/>
          <w:placeholder>
            <w:docPart w:val="1ECE5A5421DF411389052FFA6E376A2B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6B7A14">
            <w:t>1324 Madison Chase Apt 3, West Palm Beach, FL, 33411</w:t>
          </w:r>
        </w:sdtContent>
      </w:sdt>
      <w:r w:rsidR="00B37186">
        <w:t> | </w:t>
      </w:r>
      <w:sdt>
        <w:sdtPr>
          <w:alias w:val="Telephone"/>
          <w:tag w:val=""/>
          <w:id w:val="-1416317146"/>
          <w:placeholder>
            <w:docPart w:val="2E8D5028949A41748216077F99C90E0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B7A14">
            <w:t>561-313-9198</w:t>
          </w:r>
        </w:sdtContent>
      </w:sdt>
      <w:r w:rsidR="00B37186">
        <w:t> | </w:t>
      </w:r>
      <w:sdt>
        <w:sdtPr>
          <w:alias w:val="Email"/>
          <w:tag w:val=""/>
          <w:id w:val="-391963670"/>
          <w:placeholder>
            <w:docPart w:val="680B813AA13043C8A5AA0C49FA47D7A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B7A14">
            <w:t>azaviawilliams@yahoo.com</w:t>
          </w:r>
        </w:sdtContent>
      </w:sdt>
    </w:p>
    <w:p w:rsidR="00D76C83" w:rsidRDefault="00B37186">
      <w:pPr>
        <w:pStyle w:val="SectionHeading"/>
        <w:spacing w:before="720"/>
      </w:pPr>
      <w:r>
        <w:t>Objective</w:t>
      </w:r>
    </w:p>
    <w:p w:rsidR="00D76C83" w:rsidRDefault="008C473F">
      <w:pPr>
        <w:pStyle w:val="ListBullet"/>
      </w:pPr>
      <w:r>
        <w:t>Leadership skills</w:t>
      </w:r>
    </w:p>
    <w:p w:rsidR="008C473F" w:rsidRDefault="008C473F">
      <w:pPr>
        <w:pStyle w:val="ListBullet"/>
      </w:pPr>
      <w:r>
        <w:t>Successful at effectively and efficiently meeting deadlines</w:t>
      </w:r>
    </w:p>
    <w:p w:rsidR="008C473F" w:rsidRDefault="008C473F">
      <w:pPr>
        <w:pStyle w:val="ListBullet"/>
      </w:pPr>
      <w:r>
        <w:t>Able to effectively multitask in a high pressure environment</w:t>
      </w:r>
    </w:p>
    <w:p w:rsidR="008C473F" w:rsidRDefault="008C473F">
      <w:pPr>
        <w:pStyle w:val="ListBullet"/>
      </w:pPr>
      <w:r>
        <w:t>Self-motivated professional with good communication skills</w:t>
      </w:r>
    </w:p>
    <w:p w:rsidR="00D76C83" w:rsidRDefault="00B37186">
      <w:pPr>
        <w:pStyle w:val="SectionHeading"/>
      </w:pPr>
      <w:r>
        <w:t>Education</w:t>
      </w:r>
    </w:p>
    <w:p w:rsidR="00D76C83" w:rsidRDefault="00397938" w:rsidP="00397938">
      <w:pPr>
        <w:pStyle w:val="Subsection"/>
        <w:spacing w:before="100"/>
      </w:pPr>
      <w:r>
        <w:t>diploma</w:t>
      </w:r>
      <w:r w:rsidR="00B37186">
        <w:t> | </w:t>
      </w:r>
      <w:r>
        <w:t>may 21, 2012</w:t>
      </w:r>
      <w:r w:rsidR="00B37186">
        <w:t> | </w:t>
      </w:r>
      <w:r>
        <w:t>Royal palm beach high school</w:t>
      </w:r>
    </w:p>
    <w:p w:rsidR="00D76C83" w:rsidRDefault="00B37186">
      <w:pPr>
        <w:pStyle w:val="SectionHeading"/>
      </w:pPr>
      <w:r>
        <w:t>Skills &amp; Abilities</w:t>
      </w:r>
      <w:bookmarkStart w:id="0" w:name="_GoBack"/>
      <w:bookmarkEnd w:id="0"/>
    </w:p>
    <w:p w:rsidR="00D76C83" w:rsidRDefault="00397938">
      <w:pPr>
        <w:pStyle w:val="Subsection"/>
        <w:spacing w:before="100"/>
      </w:pPr>
      <w:r>
        <w:t>Software Skills</w:t>
      </w:r>
      <w:r>
        <w:tab/>
      </w:r>
    </w:p>
    <w:p w:rsidR="00D76C83" w:rsidRDefault="00397938" w:rsidP="00AE0A09">
      <w:pPr>
        <w:pStyle w:val="ListBullet"/>
      </w:pPr>
      <w:r>
        <w:t>Microsoft Word, Excel, Outlook, and PowerPoint. 10</w:t>
      </w:r>
      <w:r w:rsidR="00AE0A09">
        <w:t>-key</w:t>
      </w:r>
    </w:p>
    <w:p w:rsidR="00D76C83" w:rsidRDefault="00B37186">
      <w:pPr>
        <w:pStyle w:val="SectionHeading"/>
      </w:pPr>
      <w:r>
        <w:t>Experience</w:t>
      </w:r>
    </w:p>
    <w:p w:rsidR="00D76C83" w:rsidRDefault="00397938">
      <w:pPr>
        <w:pStyle w:val="Subsection"/>
        <w:spacing w:before="100"/>
      </w:pPr>
      <w:r>
        <w:t>Cashier</w:t>
      </w:r>
      <w:r w:rsidR="00B37186">
        <w:t> | </w:t>
      </w:r>
      <w:r>
        <w:t>Chipotle Mexican Grill</w:t>
      </w:r>
      <w:r w:rsidR="00B37186">
        <w:t> | </w:t>
      </w:r>
      <w:r>
        <w:t>aug 22, 2012-Current</w:t>
      </w:r>
    </w:p>
    <w:p w:rsidR="00D76C83" w:rsidRDefault="00397938">
      <w:pPr>
        <w:pStyle w:val="ListBullet"/>
      </w:pPr>
      <w:r>
        <w:t>Maintain a safe, hazard-free work station and store</w:t>
      </w:r>
    </w:p>
    <w:p w:rsidR="00AE0A09" w:rsidRDefault="00AE0A09">
      <w:pPr>
        <w:pStyle w:val="ListBullet"/>
      </w:pPr>
      <w:r>
        <w:t>Greet customers with a proficient and courteous service</w:t>
      </w:r>
    </w:p>
    <w:p w:rsidR="00AE0A09" w:rsidRDefault="00AE0A09">
      <w:pPr>
        <w:pStyle w:val="ListBullet"/>
      </w:pPr>
      <w:r>
        <w:t>Work fast, neatly and in a timely manner</w:t>
      </w:r>
    </w:p>
    <w:p w:rsidR="00397938" w:rsidRDefault="00397938">
      <w:pPr>
        <w:pStyle w:val="ListBullet"/>
      </w:pPr>
      <w:r>
        <w:t>Label new incoming products by date to ensure quality and freshness</w:t>
      </w:r>
    </w:p>
    <w:p w:rsidR="00D76C83" w:rsidRDefault="00397938" w:rsidP="00AE0A09">
      <w:pPr>
        <w:pStyle w:val="ListBullet"/>
      </w:pPr>
      <w:r>
        <w:t>Complete and document cash coun</w:t>
      </w:r>
      <w:r w:rsidR="00AE0A09">
        <w:t>ts, as well as reconciled sales</w:t>
      </w:r>
    </w:p>
    <w:sectPr w:rsidR="00D76C83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53" w:rsidRDefault="00AF3753">
      <w:pPr>
        <w:spacing w:after="0"/>
      </w:pPr>
      <w:r>
        <w:separator/>
      </w:r>
    </w:p>
  </w:endnote>
  <w:endnote w:type="continuationSeparator" w:id="0">
    <w:p w:rsidR="00AF3753" w:rsidRDefault="00AF37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C83" w:rsidRDefault="00B3718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9793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53" w:rsidRDefault="00AF3753">
      <w:pPr>
        <w:spacing w:after="0"/>
      </w:pPr>
      <w:r>
        <w:separator/>
      </w:r>
    </w:p>
  </w:footnote>
  <w:footnote w:type="continuationSeparator" w:id="0">
    <w:p w:rsidR="00AF3753" w:rsidRDefault="00AF37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A14"/>
    <w:rsid w:val="00397938"/>
    <w:rsid w:val="006B7A14"/>
    <w:rsid w:val="008C473F"/>
    <w:rsid w:val="00AE0A09"/>
    <w:rsid w:val="00AF3753"/>
    <w:rsid w:val="00B37186"/>
    <w:rsid w:val="00D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EC55"/>
  <w15:chartTrackingRefBased/>
  <w15:docId w15:val="{48153C8A-B37A-4606-BE99-82479AFC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via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1A2D5C373344B0938A97464676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E67A-9AC5-424E-A112-1097B8A5484C}"/>
      </w:docPartPr>
      <w:docPartBody>
        <w:p w:rsidR="00666D8A" w:rsidRDefault="00AF1F02">
          <w:pPr>
            <w:pStyle w:val="8C1A2D5C373344B0938A974646763DDE"/>
          </w:pPr>
          <w:r>
            <w:t>[Your Name]</w:t>
          </w:r>
        </w:p>
      </w:docPartBody>
    </w:docPart>
    <w:docPart>
      <w:docPartPr>
        <w:name w:val="1ECE5A5421DF411389052FFA6E376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1F37B-F74C-4C70-A24D-4D2D4E45EF5D}"/>
      </w:docPartPr>
      <w:docPartBody>
        <w:p w:rsidR="00666D8A" w:rsidRDefault="00AF1F02">
          <w:pPr>
            <w:pStyle w:val="1ECE5A5421DF411389052FFA6E376A2B"/>
          </w:pPr>
          <w:r>
            <w:t>[Address, City, ST  ZIP Code]</w:t>
          </w:r>
        </w:p>
      </w:docPartBody>
    </w:docPart>
    <w:docPart>
      <w:docPartPr>
        <w:name w:val="2E8D5028949A41748216077F99C9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092D2-DF38-4D71-A12F-C7CDD24AB5E5}"/>
      </w:docPartPr>
      <w:docPartBody>
        <w:p w:rsidR="00666D8A" w:rsidRDefault="00AF1F02">
          <w:pPr>
            <w:pStyle w:val="2E8D5028949A41748216077F99C90E03"/>
          </w:pPr>
          <w:r>
            <w:t>[Telephone]</w:t>
          </w:r>
        </w:p>
      </w:docPartBody>
    </w:docPart>
    <w:docPart>
      <w:docPartPr>
        <w:name w:val="680B813AA13043C8A5AA0C49FA47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57DC-C7D2-4C5D-A86E-3650C3F68145}"/>
      </w:docPartPr>
      <w:docPartBody>
        <w:p w:rsidR="00666D8A" w:rsidRDefault="00AF1F02">
          <w:pPr>
            <w:pStyle w:val="680B813AA13043C8A5AA0C49FA47D7A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02"/>
    <w:rsid w:val="00666D8A"/>
    <w:rsid w:val="00AF1F02"/>
    <w:rsid w:val="00C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1A2D5C373344B0938A974646763DDE">
    <w:name w:val="8C1A2D5C373344B0938A974646763DDE"/>
  </w:style>
  <w:style w:type="paragraph" w:customStyle="1" w:styleId="1ECE5A5421DF411389052FFA6E376A2B">
    <w:name w:val="1ECE5A5421DF411389052FFA6E376A2B"/>
  </w:style>
  <w:style w:type="paragraph" w:customStyle="1" w:styleId="2E8D5028949A41748216077F99C90E03">
    <w:name w:val="2E8D5028949A41748216077F99C90E03"/>
  </w:style>
  <w:style w:type="paragraph" w:customStyle="1" w:styleId="680B813AA13043C8A5AA0C49FA47D7AA">
    <w:name w:val="680B813AA13043C8A5AA0C49FA47D7AA"/>
  </w:style>
  <w:style w:type="paragraph" w:customStyle="1" w:styleId="49B13EAF230D43D8B2310BFC53BF907A">
    <w:name w:val="49B13EAF230D43D8B2310BFC53BF907A"/>
  </w:style>
  <w:style w:type="paragraph" w:customStyle="1" w:styleId="F152414AC6C144E4A67B2B19A2647B1D">
    <w:name w:val="F152414AC6C144E4A67B2B19A2647B1D"/>
  </w:style>
  <w:style w:type="paragraph" w:customStyle="1" w:styleId="7FF996EF12A9470B85086A6191750F70">
    <w:name w:val="7FF996EF12A9470B85086A6191750F70"/>
  </w:style>
  <w:style w:type="paragraph" w:customStyle="1" w:styleId="E2BCE38B15D141FB83E0DE13AD44D632">
    <w:name w:val="E2BCE38B15D141FB83E0DE13AD44D632"/>
  </w:style>
  <w:style w:type="paragraph" w:customStyle="1" w:styleId="12C3A95890FA44E194275E74C8BBB1B4">
    <w:name w:val="12C3A95890FA44E194275E74C8BBB1B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1FE187A4855475EBA3FBFF5C0B37FFA">
    <w:name w:val="01FE187A4855475EBA3FBFF5C0B37FFA"/>
  </w:style>
  <w:style w:type="paragraph" w:customStyle="1" w:styleId="F296B119512446DD8DC18E981FA378FD">
    <w:name w:val="F296B119512446DD8DC18E981FA378F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76096154A1B4FB894C01276E4A2F467">
    <w:name w:val="976096154A1B4FB894C01276E4A2F467"/>
  </w:style>
  <w:style w:type="paragraph" w:customStyle="1" w:styleId="6EC430FDC07F43EDAD796240FC31E25F">
    <w:name w:val="6EC430FDC07F43EDAD796240FC31E25F"/>
  </w:style>
  <w:style w:type="paragraph" w:customStyle="1" w:styleId="0DF09BB6314F4EC1801854264D52F502">
    <w:name w:val="0DF09BB6314F4EC1801854264D52F502"/>
  </w:style>
  <w:style w:type="paragraph" w:customStyle="1" w:styleId="27910BA6CA074AB888BE8FF297B162DE">
    <w:name w:val="27910BA6CA074AB888BE8FF297B162DE"/>
  </w:style>
  <w:style w:type="paragraph" w:customStyle="1" w:styleId="6D8DC56068A14D52A465E7D9A7F33416">
    <w:name w:val="6D8DC56068A14D52A465E7D9A7F33416"/>
  </w:style>
  <w:style w:type="paragraph" w:customStyle="1" w:styleId="513245171FD14F1A9D2E6522A040E9A9">
    <w:name w:val="513245171FD14F1A9D2E6522A040E9A9"/>
  </w:style>
  <w:style w:type="paragraph" w:customStyle="1" w:styleId="71EAAC2842FE406BA984F3A6B9D71B88">
    <w:name w:val="71EAAC2842FE406BA984F3A6B9D71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1324 Madison Chase Apt 3, West Palm Beach, FL, 33411</CompanyAddress>
  <CompanyPhone>561-313-9198</CompanyPhone>
  <CompanyFax/>
  <CompanyEmail>azaviawilliams@yahoo.com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Azavia Williams</dc:creator>
  <cp:keywords/>
  <cp:lastModifiedBy>Azavia Williams</cp:lastModifiedBy>
  <cp:revision>3</cp:revision>
  <dcterms:created xsi:type="dcterms:W3CDTF">2015-10-14T04:20:00Z</dcterms:created>
  <dcterms:modified xsi:type="dcterms:W3CDTF">2015-10-28T03:36:00Z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