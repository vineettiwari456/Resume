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35823" w14:textId="15DADD64" w:rsidR="008C503B" w:rsidRDefault="00212AFB" w:rsidP="00212AFB">
      <w:pPr>
        <w:pStyle w:val="Heading1"/>
        <w:jc w:val="center"/>
      </w:pPr>
      <w:r>
        <w:t xml:space="preserve">Work </w:t>
      </w:r>
      <w:r w:rsidR="00BE4B14">
        <w:t>Experience</w:t>
      </w:r>
    </w:p>
    <w:p w14:paraId="02A92F81" w14:textId="461E8BE6" w:rsidR="008C503B" w:rsidRDefault="008A20D7">
      <w:pPr>
        <w:pStyle w:val="Heading2"/>
      </w:pPr>
      <w:sdt>
        <w:sdtPr>
          <w:id w:val="9459739"/>
          <w:placeholder>
            <w:docPart w:val="8D986556DDE9804785F0FD29DCE7AF6E"/>
          </w:placeholder>
        </w:sdtPr>
        <w:sdtEndPr/>
        <w:sdtContent>
          <w:r w:rsidR="00304201">
            <w:t>Internship at Buffalo City Court</w:t>
          </w:r>
        </w:sdtContent>
      </w:sdt>
      <w:r w:rsidR="00BE4B14">
        <w:tab/>
      </w:r>
      <w:r w:rsidR="00304201">
        <w:t>Summer 2015</w:t>
      </w:r>
    </w:p>
    <w:p w14:paraId="4B18AD3B" w14:textId="466602E9" w:rsidR="00304201" w:rsidRDefault="00304201" w:rsidP="00304201">
      <w:pPr>
        <w:pStyle w:val="BodyText"/>
        <w:numPr>
          <w:ilvl w:val="0"/>
          <w:numId w:val="13"/>
        </w:numPr>
      </w:pPr>
      <w:r>
        <w:t>Sit in on court cases with the multiple judges and discuss the case after</w:t>
      </w:r>
    </w:p>
    <w:p w14:paraId="607011C1" w14:textId="5AA3057F" w:rsidR="00304201" w:rsidRPr="00304201" w:rsidRDefault="00304201" w:rsidP="00304201">
      <w:pPr>
        <w:pStyle w:val="BodyText"/>
        <w:numPr>
          <w:ilvl w:val="0"/>
          <w:numId w:val="13"/>
        </w:numPr>
      </w:pPr>
      <w:r>
        <w:t>Help out with special events that the judge was apart</w:t>
      </w:r>
    </w:p>
    <w:p w14:paraId="365EC0B0" w14:textId="65E2DBD7" w:rsidR="008C503B" w:rsidRDefault="00304201" w:rsidP="0000741B">
      <w:pPr>
        <w:pStyle w:val="ListBullet"/>
        <w:numPr>
          <w:ilvl w:val="0"/>
          <w:numId w:val="0"/>
        </w:numPr>
        <w:rPr>
          <w:b/>
        </w:rPr>
      </w:pPr>
      <w:r w:rsidRPr="00304201">
        <w:rPr>
          <w:b/>
        </w:rPr>
        <w:t>Arizona Summit Legal Clinic</w:t>
      </w:r>
      <w:r w:rsidRPr="00304201">
        <w:rPr>
          <w:b/>
        </w:rPr>
        <w:tab/>
      </w:r>
      <w:r w:rsidRPr="00304201">
        <w:rPr>
          <w:b/>
        </w:rPr>
        <w:tab/>
      </w:r>
      <w:r w:rsidRPr="00304201">
        <w:rPr>
          <w:b/>
        </w:rPr>
        <w:tab/>
      </w:r>
      <w:r w:rsidRPr="00304201">
        <w:rPr>
          <w:b/>
        </w:rPr>
        <w:tab/>
      </w:r>
      <w:r w:rsidRPr="00304201">
        <w:rPr>
          <w:b/>
        </w:rPr>
        <w:tab/>
      </w:r>
      <w:r w:rsidRPr="00304201">
        <w:rPr>
          <w:b/>
        </w:rPr>
        <w:tab/>
      </w:r>
      <w:r w:rsidRPr="00304201">
        <w:rPr>
          <w:b/>
        </w:rPr>
        <w:tab/>
      </w:r>
      <w:r w:rsidRPr="00304201">
        <w:rPr>
          <w:b/>
        </w:rPr>
        <w:tab/>
      </w:r>
      <w:r w:rsidRPr="00304201">
        <w:rPr>
          <w:b/>
        </w:rPr>
        <w:tab/>
        <w:t xml:space="preserve">    Winter 2015</w:t>
      </w:r>
    </w:p>
    <w:p w14:paraId="3B16BBF8" w14:textId="5B6EB10C" w:rsidR="00304201" w:rsidRPr="00304201" w:rsidRDefault="00304201" w:rsidP="00304201">
      <w:pPr>
        <w:pStyle w:val="ListBullet"/>
        <w:numPr>
          <w:ilvl w:val="0"/>
          <w:numId w:val="14"/>
        </w:numPr>
      </w:pPr>
      <w:r w:rsidRPr="00304201">
        <w:t>Basic filing and uploading cases</w:t>
      </w:r>
    </w:p>
    <w:p w14:paraId="59458791" w14:textId="695781CE" w:rsidR="00304201" w:rsidRPr="00304201" w:rsidRDefault="00304201" w:rsidP="00304201">
      <w:pPr>
        <w:pStyle w:val="ListBullet"/>
        <w:numPr>
          <w:ilvl w:val="0"/>
          <w:numId w:val="14"/>
        </w:numPr>
      </w:pPr>
      <w:r w:rsidRPr="00304201">
        <w:t>Researching cases</w:t>
      </w:r>
    </w:p>
    <w:p w14:paraId="6C12F56E" w14:textId="77777777" w:rsidR="008C503B" w:rsidRDefault="00BE4B14" w:rsidP="00212AFB">
      <w:pPr>
        <w:pStyle w:val="Heading1"/>
        <w:jc w:val="center"/>
      </w:pPr>
      <w:r>
        <w:t>Education</w:t>
      </w:r>
    </w:p>
    <w:p w14:paraId="2E5E6078" w14:textId="77777777" w:rsidR="008C503B" w:rsidRDefault="008A20D7">
      <w:pPr>
        <w:pStyle w:val="Heading2"/>
      </w:pPr>
      <w:sdt>
        <w:sdtPr>
          <w:id w:val="9459748"/>
          <w:placeholder>
            <w:docPart w:val="7FE5F0807C1F5149819AB51029B7BB2B"/>
          </w:placeholder>
        </w:sdtPr>
        <w:sdtEndPr/>
        <w:sdtContent>
          <w:r w:rsidR="0000741B">
            <w:t>2006-2009</w:t>
          </w:r>
        </w:sdtContent>
      </w:sdt>
      <w:r w:rsidR="00BE4B14">
        <w:tab/>
      </w:r>
      <w:r w:rsidR="009448D8">
        <w:fldChar w:fldCharType="begin"/>
      </w:r>
      <w:r w:rsidR="009448D8">
        <w:instrText xml:space="preserve"> PLACEHOLDER "[Insert Dates]" \* MERGEFORMAT </w:instrText>
      </w:r>
      <w:r w:rsidR="009448D8">
        <w:fldChar w:fldCharType="separate"/>
      </w:r>
      <w:r w:rsidR="00BE4B14">
        <w:t>[Insert Dates]</w:t>
      </w:r>
      <w:r w:rsidR="009448D8">
        <w:fldChar w:fldCharType="end"/>
      </w:r>
    </w:p>
    <w:sdt>
      <w:sdtPr>
        <w:id w:val="9459749"/>
        <w:placeholder>
          <w:docPart w:val="3C1FEE2B2AE0E84BBA34022B4CD98A3C"/>
        </w:placeholder>
      </w:sdtPr>
      <w:sdtEndPr/>
      <w:sdtContent>
        <w:p w14:paraId="75A79775" w14:textId="77777777" w:rsidR="008C503B" w:rsidRDefault="0000741B">
          <w:pPr>
            <w:pStyle w:val="BodyText"/>
          </w:pPr>
          <w:r>
            <w:t>Early Middle College High School</w:t>
          </w:r>
        </w:p>
      </w:sdtContent>
    </w:sdt>
    <w:p w14:paraId="396A68BA" w14:textId="77777777" w:rsidR="008C503B" w:rsidRDefault="008A20D7">
      <w:pPr>
        <w:pStyle w:val="Heading2"/>
      </w:pPr>
      <w:sdt>
        <w:sdtPr>
          <w:id w:val="9459752"/>
          <w:placeholder>
            <w:docPart w:val="F23E77F688A69D4B95216AF81B156FA6"/>
          </w:placeholder>
        </w:sdtPr>
        <w:sdtEndPr/>
        <w:sdtContent>
          <w:r w:rsidR="0000741B">
            <w:t>2009-2010</w:t>
          </w:r>
        </w:sdtContent>
      </w:sdt>
      <w:r w:rsidR="00BE4B14">
        <w:tab/>
      </w:r>
      <w:r w:rsidR="009448D8">
        <w:fldChar w:fldCharType="begin"/>
      </w:r>
      <w:r w:rsidR="009448D8">
        <w:instrText xml:space="preserve"> PLACEHOLDER "[Insert Dates]" \* MERGEFORMAT </w:instrText>
      </w:r>
      <w:r w:rsidR="009448D8">
        <w:fldChar w:fldCharType="separate"/>
      </w:r>
      <w:r w:rsidR="00BE4B14">
        <w:t>[Insert Dates]</w:t>
      </w:r>
      <w:r w:rsidR="009448D8">
        <w:fldChar w:fldCharType="end"/>
      </w:r>
    </w:p>
    <w:sdt>
      <w:sdtPr>
        <w:id w:val="9459753"/>
        <w:placeholder>
          <w:docPart w:val="19EC5E32DCF1E547A6AFB3C18E827DC1"/>
        </w:placeholder>
      </w:sdtPr>
      <w:sdtEndPr/>
      <w:sdtContent>
        <w:p w14:paraId="42407FE9" w14:textId="77777777" w:rsidR="0000741B" w:rsidRDefault="0000741B">
          <w:pPr>
            <w:pStyle w:val="BodyText"/>
          </w:pPr>
          <w:r>
            <w:t>Erie Community College</w:t>
          </w:r>
        </w:p>
        <w:p w14:paraId="3F77ED67" w14:textId="77777777" w:rsidR="0000741B" w:rsidRDefault="0000741B">
          <w:pPr>
            <w:pStyle w:val="BodyText"/>
          </w:pPr>
          <w:r>
            <w:tab/>
            <w:t>A.A.S.-Liberal Arts</w:t>
          </w:r>
        </w:p>
        <w:p w14:paraId="76DB6780" w14:textId="7624CEAE" w:rsidR="0000741B" w:rsidRPr="0000741B" w:rsidRDefault="00304201">
          <w:pPr>
            <w:pStyle w:val="BodyText"/>
            <w:rPr>
              <w:b/>
            </w:rPr>
          </w:pPr>
          <w:r>
            <w:rPr>
              <w:b/>
            </w:rPr>
            <w:t>2011</w:t>
          </w:r>
          <w:r w:rsidR="0000741B" w:rsidRPr="0000741B">
            <w:rPr>
              <w:b/>
            </w:rPr>
            <w:t>-2014</w:t>
          </w:r>
        </w:p>
        <w:p w14:paraId="5A1E8698" w14:textId="77777777" w:rsidR="0000741B" w:rsidRDefault="0000741B">
          <w:pPr>
            <w:pStyle w:val="BodyText"/>
          </w:pPr>
          <w:r>
            <w:t>University of Buffalo</w:t>
          </w:r>
        </w:p>
        <w:p w14:paraId="557F98B5" w14:textId="77777777" w:rsidR="00A51D03" w:rsidRPr="00A51D03" w:rsidRDefault="0000741B">
          <w:pPr>
            <w:pStyle w:val="BodyText"/>
            <w:rPr>
              <w:b/>
            </w:rPr>
          </w:pPr>
          <w:r>
            <w:tab/>
            <w:t>B</w:t>
          </w:r>
          <w:r w:rsidRPr="00A51D03">
            <w:t>.A.-Psychology</w:t>
          </w:r>
        </w:p>
        <w:p w14:paraId="2455E245" w14:textId="77777777" w:rsidR="00A51D03" w:rsidRPr="00A51D03" w:rsidRDefault="00A51D03">
          <w:pPr>
            <w:pStyle w:val="BodyText"/>
            <w:rPr>
              <w:b/>
            </w:rPr>
          </w:pPr>
          <w:r w:rsidRPr="00A51D03">
            <w:rPr>
              <w:b/>
            </w:rPr>
            <w:t>2015-2018</w:t>
          </w:r>
        </w:p>
        <w:p w14:paraId="530BCB81" w14:textId="15E1637E" w:rsidR="008C503B" w:rsidRDefault="00A51D03" w:rsidP="00A51D03">
          <w:pPr>
            <w:pStyle w:val="BodyText"/>
          </w:pPr>
          <w:r>
            <w:t>J.D.-In progress</w:t>
          </w:r>
        </w:p>
      </w:sdtContent>
    </w:sdt>
    <w:p w14:paraId="41FCD38F" w14:textId="77777777" w:rsidR="008A20D7" w:rsidRDefault="008A20D7" w:rsidP="00A51D03">
      <w:pPr>
        <w:pStyle w:val="BodyText"/>
      </w:pPr>
    </w:p>
    <w:p w14:paraId="1B4CFA68" w14:textId="70DF4887" w:rsidR="008A20D7" w:rsidRDefault="008A20D7" w:rsidP="008A20D7">
      <w:pPr>
        <w:pStyle w:val="Heading1"/>
        <w:jc w:val="center"/>
      </w:pPr>
      <w:r>
        <w:t>Reference</w:t>
      </w:r>
    </w:p>
    <w:p w14:paraId="102AC062" w14:textId="54DFD603" w:rsidR="008A20D7" w:rsidRDefault="008A20D7" w:rsidP="008A20D7">
      <w:pPr>
        <w:pStyle w:val="BodyText"/>
      </w:pPr>
      <w:r>
        <w:t xml:space="preserve">Suzanne </w:t>
      </w:r>
      <w:proofErr w:type="spellStart"/>
      <w:r>
        <w:t>Dohrer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Betsy Hollingsworth</w:t>
      </w:r>
    </w:p>
    <w:p w14:paraId="16D23872" w14:textId="296CEC80" w:rsidR="008A20D7" w:rsidRDefault="008A20D7" w:rsidP="008A20D7">
      <w:pPr>
        <w:pStyle w:val="BodyText"/>
      </w:pPr>
      <w:hyperlink r:id="rId8" w:history="1">
        <w:r w:rsidRPr="00497E5F">
          <w:rPr>
            <w:rStyle w:val="Hyperlink"/>
          </w:rPr>
          <w:t>sdohrer@azsummitlaw.edu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9" w:history="1">
        <w:r w:rsidRPr="00497E5F">
          <w:rPr>
            <w:rStyle w:val="Hyperlink"/>
          </w:rPr>
          <w:t>bhollingsworth@azsummitlaw.edu</w:t>
        </w:r>
      </w:hyperlink>
    </w:p>
    <w:p w14:paraId="3067320A" w14:textId="77777777" w:rsidR="008A20D7" w:rsidRDefault="008A20D7" w:rsidP="008A20D7">
      <w:pPr>
        <w:pStyle w:val="BodyText"/>
      </w:pPr>
      <w:r w:rsidRPr="008A20D7">
        <w:t>Phone: 602.682.6909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Phone: 602.682.6929</w:t>
      </w:r>
    </w:p>
    <w:p w14:paraId="2EB2A78A" w14:textId="52B9BC9F" w:rsidR="008A20D7" w:rsidRDefault="008A20D7" w:rsidP="008A20D7">
      <w:pPr>
        <w:pStyle w:val="BodyText"/>
      </w:pPr>
    </w:p>
    <w:p w14:paraId="3659C6C9" w14:textId="77777777" w:rsidR="008A20D7" w:rsidRPr="008A20D7" w:rsidRDefault="008A20D7" w:rsidP="008A20D7">
      <w:pPr>
        <w:pStyle w:val="BodyText"/>
      </w:pPr>
      <w:bookmarkStart w:id="0" w:name="_GoBack"/>
      <w:bookmarkEnd w:id="0"/>
    </w:p>
    <w:p w14:paraId="7AF69DCB" w14:textId="77777777" w:rsidR="008A20D7" w:rsidRPr="008A20D7" w:rsidRDefault="008A20D7" w:rsidP="008A20D7">
      <w:pPr>
        <w:pStyle w:val="BodyText"/>
      </w:pPr>
    </w:p>
    <w:sectPr w:rsidR="008A20D7" w:rsidRPr="008A20D7" w:rsidSect="008C503B">
      <w:headerReference w:type="default" r:id="rId10"/>
      <w:headerReference w:type="first" r:id="rId11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D08919" w14:textId="77777777" w:rsidR="00AE0169" w:rsidRDefault="00AE0169">
      <w:pPr>
        <w:spacing w:line="240" w:lineRule="auto"/>
      </w:pPr>
      <w:r>
        <w:separator/>
      </w:r>
    </w:p>
  </w:endnote>
  <w:endnote w:type="continuationSeparator" w:id="0">
    <w:p w14:paraId="40EFA9AA" w14:textId="77777777" w:rsidR="00AE0169" w:rsidRDefault="00AE0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AE371" w14:textId="77777777" w:rsidR="00AE0169" w:rsidRDefault="00AE0169">
      <w:pPr>
        <w:spacing w:line="240" w:lineRule="auto"/>
      </w:pPr>
      <w:r>
        <w:separator/>
      </w:r>
    </w:p>
  </w:footnote>
  <w:footnote w:type="continuationSeparator" w:id="0">
    <w:p w14:paraId="6404682E" w14:textId="77777777" w:rsidR="00AE0169" w:rsidRDefault="00AE01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72854" w14:textId="77777777" w:rsidR="00AE0169" w:rsidRDefault="00AE0169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A20D7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603D3" w14:textId="77777777" w:rsidR="00AE0169" w:rsidRDefault="00AE0169" w:rsidP="00A256F0">
    <w:pPr>
      <w:pStyle w:val="Title"/>
      <w:jc w:val="center"/>
    </w:pPr>
    <w:r>
      <w:t xml:space="preserve">Jamal </w:t>
    </w:r>
    <w:proofErr w:type="spellStart"/>
    <w:r>
      <w:t>Osaffa</w:t>
    </w:r>
    <w:proofErr w:type="spellEnd"/>
    <w:r>
      <w:t xml:space="preserve"> Atkins</w:t>
    </w:r>
  </w:p>
  <w:p w14:paraId="5EED85E6" w14:textId="70E17D93" w:rsidR="00AE0169" w:rsidRDefault="00AE0169" w:rsidP="00A256F0">
    <w:pPr>
      <w:pStyle w:val="ContactDetails"/>
      <w:jc w:val="center"/>
    </w:pPr>
    <w:r>
      <w:br/>
    </w:r>
    <w:r w:rsidR="00A256F0">
      <w:t xml:space="preserve">Phone: </w:t>
    </w:r>
    <w:proofErr w:type="gramStart"/>
    <w:r w:rsidR="00A256F0">
      <w:t>716.507.3063  E</w:t>
    </w:r>
    <w:proofErr w:type="gramEnd"/>
    <w:r w:rsidR="00A256F0">
      <w:t>-Mail: joa</w:t>
    </w:r>
    <w:r w:rsidR="00304201">
      <w:t>tkins@student.azsummitlaw.edu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2B5FA7"/>
    <w:multiLevelType w:val="hybridMultilevel"/>
    <w:tmpl w:val="B78AC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355F59"/>
    <w:multiLevelType w:val="hybridMultilevel"/>
    <w:tmpl w:val="3E8E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341851"/>
    <w:multiLevelType w:val="hybridMultilevel"/>
    <w:tmpl w:val="028AC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0741B"/>
    <w:rsid w:val="0000741B"/>
    <w:rsid w:val="00146310"/>
    <w:rsid w:val="001A3DF0"/>
    <w:rsid w:val="00212AFB"/>
    <w:rsid w:val="00304201"/>
    <w:rsid w:val="00361852"/>
    <w:rsid w:val="003B0477"/>
    <w:rsid w:val="00635811"/>
    <w:rsid w:val="006878C5"/>
    <w:rsid w:val="007E7F3E"/>
    <w:rsid w:val="008A20D7"/>
    <w:rsid w:val="008C503B"/>
    <w:rsid w:val="008E0DDF"/>
    <w:rsid w:val="009448D8"/>
    <w:rsid w:val="00995EAB"/>
    <w:rsid w:val="00A256F0"/>
    <w:rsid w:val="00A51D03"/>
    <w:rsid w:val="00AE0169"/>
    <w:rsid w:val="00BE4B14"/>
    <w:rsid w:val="00D76E52"/>
    <w:rsid w:val="00ED01AD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5677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8A20D7"/>
    <w:rPr>
      <w:color w:val="A9122A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8A20D7"/>
    <w:rPr>
      <w:color w:val="A9122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dohrer@azsummitlaw.edu" TargetMode="External"/><Relationship Id="rId9" Type="http://schemas.openxmlformats.org/officeDocument/2006/relationships/hyperlink" Target="mailto:bhollingsworth@azsummitlaw.edu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986556DDE9804785F0FD29DCE7A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57C54-636F-0A4B-8B3F-98F175467271}"/>
      </w:docPartPr>
      <w:docPartBody>
        <w:p w:rsidR="00B05C19" w:rsidRDefault="00B05C19">
          <w:pPr>
            <w:pStyle w:val="8D986556DDE9804785F0FD29DCE7AF6E"/>
          </w:pPr>
          <w:r>
            <w:t>Lorem ipsum dolor</w:t>
          </w:r>
        </w:p>
      </w:docPartBody>
    </w:docPart>
    <w:docPart>
      <w:docPartPr>
        <w:name w:val="7FE5F0807C1F5149819AB51029B7B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1B380-D5D5-BF45-A8F1-BDDB711E2B7B}"/>
      </w:docPartPr>
      <w:docPartBody>
        <w:p w:rsidR="00B05C19" w:rsidRDefault="00B05C19">
          <w:pPr>
            <w:pStyle w:val="7FE5F0807C1F5149819AB51029B7BB2B"/>
          </w:pPr>
          <w:r>
            <w:t>Aliquam dapibus.</w:t>
          </w:r>
        </w:p>
      </w:docPartBody>
    </w:docPart>
    <w:docPart>
      <w:docPartPr>
        <w:name w:val="3C1FEE2B2AE0E84BBA34022B4CD98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249B8-F3FC-4E42-8C3B-AC079E324CDF}"/>
      </w:docPartPr>
      <w:docPartBody>
        <w:p w:rsidR="00B05C19" w:rsidRDefault="00B05C19">
          <w:pPr>
            <w:pStyle w:val="3C1FEE2B2AE0E84BBA34022B4CD98A3C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F23E77F688A69D4B95216AF81B156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12A65-2575-CA44-822C-7E3D93511BBC}"/>
      </w:docPartPr>
      <w:docPartBody>
        <w:p w:rsidR="00B05C19" w:rsidRDefault="00B05C19">
          <w:pPr>
            <w:pStyle w:val="F23E77F688A69D4B95216AF81B156FA6"/>
          </w:pPr>
          <w:r>
            <w:t>Aliquam dapibus.</w:t>
          </w:r>
        </w:p>
      </w:docPartBody>
    </w:docPart>
    <w:docPart>
      <w:docPartPr>
        <w:name w:val="19EC5E32DCF1E547A6AFB3C18E827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384A-F15C-CE4E-9611-0525893F386E}"/>
      </w:docPartPr>
      <w:docPartBody>
        <w:p w:rsidR="00B05C19" w:rsidRDefault="00B05C19">
          <w:pPr>
            <w:pStyle w:val="19EC5E32DCF1E547A6AFB3C18E827DC1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19"/>
    <w:rsid w:val="00B0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BF4BEA19F83E04409BEF7A48D9B56731">
    <w:name w:val="BF4BEA19F83E04409BEF7A48D9B56731"/>
  </w:style>
  <w:style w:type="paragraph" w:customStyle="1" w:styleId="8D986556DDE9804785F0FD29DCE7AF6E">
    <w:name w:val="8D986556DDE9804785F0FD29DCE7AF6E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4FF028DBA615D4458653D4D1EC53BEAD">
    <w:name w:val="4FF028DBA615D4458653D4D1EC53BEAD"/>
  </w:style>
  <w:style w:type="paragraph" w:customStyle="1" w:styleId="79F021BFB01BBA4A90681A335E3BC36E">
    <w:name w:val="79F021BFB01BBA4A90681A335E3BC36E"/>
  </w:style>
  <w:style w:type="paragraph" w:customStyle="1" w:styleId="7F3E44C20B5BE7459C16CDF2157F8A4F">
    <w:name w:val="7F3E44C20B5BE7459C16CDF2157F8A4F"/>
  </w:style>
  <w:style w:type="paragraph" w:customStyle="1" w:styleId="7FE5F0807C1F5149819AB51029B7BB2B">
    <w:name w:val="7FE5F0807C1F5149819AB51029B7BB2B"/>
  </w:style>
  <w:style w:type="paragraph" w:customStyle="1" w:styleId="3C1FEE2B2AE0E84BBA34022B4CD98A3C">
    <w:name w:val="3C1FEE2B2AE0E84BBA34022B4CD98A3C"/>
  </w:style>
  <w:style w:type="paragraph" w:customStyle="1" w:styleId="F23E77F688A69D4B95216AF81B156FA6">
    <w:name w:val="F23E77F688A69D4B95216AF81B156FA6"/>
  </w:style>
  <w:style w:type="paragraph" w:customStyle="1" w:styleId="19EC5E32DCF1E547A6AFB3C18E827DC1">
    <w:name w:val="19EC5E32DCF1E547A6AFB3C18E827DC1"/>
  </w:style>
  <w:style w:type="paragraph" w:customStyle="1" w:styleId="5860924CB0A4A04C827D52C823E4BCFE">
    <w:name w:val="5860924CB0A4A04C827D52C823E4BCF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BF4BEA19F83E04409BEF7A48D9B56731">
    <w:name w:val="BF4BEA19F83E04409BEF7A48D9B56731"/>
  </w:style>
  <w:style w:type="paragraph" w:customStyle="1" w:styleId="8D986556DDE9804785F0FD29DCE7AF6E">
    <w:name w:val="8D986556DDE9804785F0FD29DCE7AF6E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4FF028DBA615D4458653D4D1EC53BEAD">
    <w:name w:val="4FF028DBA615D4458653D4D1EC53BEAD"/>
  </w:style>
  <w:style w:type="paragraph" w:customStyle="1" w:styleId="79F021BFB01BBA4A90681A335E3BC36E">
    <w:name w:val="79F021BFB01BBA4A90681A335E3BC36E"/>
  </w:style>
  <w:style w:type="paragraph" w:customStyle="1" w:styleId="7F3E44C20B5BE7459C16CDF2157F8A4F">
    <w:name w:val="7F3E44C20B5BE7459C16CDF2157F8A4F"/>
  </w:style>
  <w:style w:type="paragraph" w:customStyle="1" w:styleId="7FE5F0807C1F5149819AB51029B7BB2B">
    <w:name w:val="7FE5F0807C1F5149819AB51029B7BB2B"/>
  </w:style>
  <w:style w:type="paragraph" w:customStyle="1" w:styleId="3C1FEE2B2AE0E84BBA34022B4CD98A3C">
    <w:name w:val="3C1FEE2B2AE0E84BBA34022B4CD98A3C"/>
  </w:style>
  <w:style w:type="paragraph" w:customStyle="1" w:styleId="F23E77F688A69D4B95216AF81B156FA6">
    <w:name w:val="F23E77F688A69D4B95216AF81B156FA6"/>
  </w:style>
  <w:style w:type="paragraph" w:customStyle="1" w:styleId="19EC5E32DCF1E547A6AFB3C18E827DC1">
    <w:name w:val="19EC5E32DCF1E547A6AFB3C18E827DC1"/>
  </w:style>
  <w:style w:type="paragraph" w:customStyle="1" w:styleId="5860924CB0A4A04C827D52C823E4BCFE">
    <w:name w:val="5860924CB0A4A04C827D52C823E4B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19</TotalTime>
  <Pages>1</Pages>
  <Words>130</Words>
  <Characters>745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874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atkins</dc:creator>
  <cp:keywords/>
  <dc:description/>
  <cp:lastModifiedBy>jamal atkins</cp:lastModifiedBy>
  <cp:revision>5</cp:revision>
  <cp:lastPrinted>2014-05-22T14:30:00Z</cp:lastPrinted>
  <dcterms:created xsi:type="dcterms:W3CDTF">2015-09-12T00:24:00Z</dcterms:created>
  <dcterms:modified xsi:type="dcterms:W3CDTF">2016-01-30T05:51:00Z</dcterms:modified>
  <cp:category/>
</cp:coreProperties>
</file>