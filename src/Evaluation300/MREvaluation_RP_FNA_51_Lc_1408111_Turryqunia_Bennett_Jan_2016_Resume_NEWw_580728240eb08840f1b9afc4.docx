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2" w:type="dxa"/>
        <w:tblLook w:val="0400" w:firstRow="0" w:lastRow="0" w:firstColumn="0" w:lastColumn="0" w:noHBand="0" w:noVBand="1"/>
      </w:tblPr>
      <w:tblGrid>
        <w:gridCol w:w="9108"/>
      </w:tblGrid>
      <w:tr w:rsidR="00971E9D" w:rsidRPr="0021599F" w:rsidTr="00EA56C3">
        <w:trPr>
          <w:trHeight w:hRule="exact" w:val="246"/>
        </w:trPr>
        <w:tc>
          <w:tcPr>
            <w:tcW w:w="0" w:type="auto"/>
          </w:tcPr>
          <w:p w:rsidR="00971E9D" w:rsidRPr="00A43F4E" w:rsidRDefault="00F15A40" w:rsidP="00E369C7">
            <w:pPr>
              <w:pStyle w:val="StyleContactInfo"/>
            </w:pPr>
            <w:bookmarkStart w:id="0" w:name="_GoBack"/>
            <w:r>
              <w:t>3547 Great Neck Rd. APT 28B</w:t>
            </w:r>
            <w:r w:rsidR="00F561DD" w:rsidRPr="00A43F4E">
              <w:t xml:space="preserve">, </w:t>
            </w:r>
            <w:r>
              <w:t>Amityville, NY 11701</w:t>
            </w:r>
            <w:r w:rsidR="00430460">
              <w:sym w:font="Symbol" w:char="F0B7"/>
            </w:r>
            <w:r w:rsidR="001C066E">
              <w:t xml:space="preserve"> </w:t>
            </w:r>
            <w:r w:rsidR="00E369C7">
              <w:t>(631)532-5201(H)</w:t>
            </w:r>
            <w:r w:rsidR="00E369C7">
              <w:sym w:font="Symbol" w:char="F0B7"/>
            </w:r>
            <w:r w:rsidR="00E369C7">
              <w:t xml:space="preserve"> </w:t>
            </w:r>
            <w:r w:rsidR="00421967">
              <w:t xml:space="preserve">(631) </w:t>
            </w:r>
            <w:r w:rsidR="001B59CF">
              <w:t>464-5821</w:t>
            </w:r>
            <w:r w:rsidR="00697C44">
              <w:t xml:space="preserve">(M)/ </w:t>
            </w:r>
            <w:r>
              <w:t>bennettturry@ymail.com</w:t>
            </w:r>
          </w:p>
        </w:tc>
      </w:tr>
      <w:bookmarkEnd w:id="0"/>
      <w:tr w:rsidR="00971E9D" w:rsidRPr="00DC1DF3" w:rsidTr="00EA56C3">
        <w:trPr>
          <w:trHeight w:hRule="exact" w:val="498"/>
        </w:trPr>
        <w:tc>
          <w:tcPr>
            <w:tcW w:w="0" w:type="auto"/>
          </w:tcPr>
          <w:p w:rsidR="00971E9D" w:rsidRPr="009503A7" w:rsidRDefault="00F15A40" w:rsidP="00420483">
            <w:pPr>
              <w:pStyle w:val="YourName"/>
              <w:rPr>
                <w:rFonts w:ascii="Times New Roman" w:hAnsi="Times New Roman"/>
                <w:sz w:val="28"/>
                <w:szCs w:val="28"/>
              </w:rPr>
            </w:pPr>
            <w:r w:rsidRPr="009503A7">
              <w:rPr>
                <w:rFonts w:ascii="Times New Roman" w:hAnsi="Times New Roman"/>
                <w:sz w:val="28"/>
                <w:szCs w:val="28"/>
              </w:rPr>
              <w:t>T</w:t>
            </w:r>
            <w:r w:rsidR="00420483" w:rsidRPr="009503A7">
              <w:rPr>
                <w:rFonts w:ascii="Times New Roman" w:hAnsi="Times New Roman"/>
                <w:sz w:val="28"/>
                <w:szCs w:val="28"/>
              </w:rPr>
              <w:t>URRYQUNIA BENNETT</w:t>
            </w:r>
          </w:p>
        </w:tc>
      </w:tr>
      <w:tr w:rsidR="00F561DD" w:rsidTr="00376FE9">
        <w:trPr>
          <w:trHeight w:val="3026"/>
        </w:trPr>
        <w:tc>
          <w:tcPr>
            <w:tcW w:w="0" w:type="auto"/>
            <w:tcBorders>
              <w:bottom w:val="single" w:sz="4" w:space="0" w:color="auto"/>
            </w:tcBorders>
          </w:tcPr>
          <w:p w:rsidR="005E550D" w:rsidRPr="005E550D" w:rsidRDefault="00697C44" w:rsidP="005E550D">
            <w:pPr>
              <w:pStyle w:val="BodyText1"/>
              <w:rPr>
                <w:b/>
                <w:sz w:val="24"/>
                <w:szCs w:val="24"/>
              </w:rPr>
            </w:pPr>
            <w:r w:rsidRPr="000F511D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93300" wp14:editId="08B6698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301625</wp:posOffset>
                      </wp:positionV>
                      <wp:extent cx="5805170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51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9pt,23.75pt" to="454.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" strokecolor="windowText" strokeweight="1pt"/>
                  </w:pict>
                </mc:Fallback>
              </mc:AlternateContent>
            </w:r>
            <w:r w:rsidR="005E550D" w:rsidRPr="005E550D">
              <w:rPr>
                <w:b/>
                <w:sz w:val="24"/>
                <w:szCs w:val="24"/>
              </w:rPr>
              <w:t>EDUCATION</w:t>
            </w:r>
          </w:p>
          <w:p w:rsidR="005E550D" w:rsidRDefault="005E550D" w:rsidP="00697C44">
            <w:pPr>
              <w:pStyle w:val="BodyText1"/>
              <w:numPr>
                <w:ilvl w:val="0"/>
                <w:numId w:val="12"/>
              </w:numPr>
              <w:spacing w:before="0"/>
              <w:rPr>
                <w:sz w:val="20"/>
              </w:rPr>
            </w:pPr>
            <w:r w:rsidRPr="006623DD">
              <w:rPr>
                <w:b/>
                <w:sz w:val="20"/>
              </w:rPr>
              <w:t>SUFFOLK COUNTY COMMUNITY COLLEGE</w:t>
            </w:r>
            <w:r>
              <w:rPr>
                <w:sz w:val="20"/>
              </w:rPr>
              <w:t xml:space="preserve"> – Brentwood, NY</w:t>
            </w:r>
          </w:p>
          <w:p w:rsidR="005E550D" w:rsidRDefault="005E550D" w:rsidP="00C211A6">
            <w:pPr>
              <w:pStyle w:val="BodyText1"/>
              <w:spacing w:before="0"/>
              <w:ind w:left="720"/>
              <w:rPr>
                <w:sz w:val="20"/>
              </w:rPr>
            </w:pPr>
            <w:r w:rsidRPr="002D42B1">
              <w:rPr>
                <w:b/>
                <w:szCs w:val="22"/>
              </w:rPr>
              <w:t>Associate in Applied Science (B</w:t>
            </w:r>
            <w:r w:rsidR="00376FE9" w:rsidRPr="002D42B1">
              <w:rPr>
                <w:b/>
                <w:szCs w:val="22"/>
              </w:rPr>
              <w:t>usiness Administration)</w:t>
            </w:r>
            <w:r w:rsidR="00376FE9">
              <w:rPr>
                <w:sz w:val="20"/>
              </w:rPr>
              <w:t xml:space="preserve"> </w:t>
            </w:r>
            <w:r w:rsidR="009E6DFA">
              <w:rPr>
                <w:sz w:val="20"/>
              </w:rPr>
              <w:t xml:space="preserve">September 2011- </w:t>
            </w:r>
            <w:r w:rsidR="002D42B1">
              <w:rPr>
                <w:sz w:val="20"/>
              </w:rPr>
              <w:t>December</w:t>
            </w:r>
            <w:r w:rsidR="009E6DFA">
              <w:rPr>
                <w:sz w:val="20"/>
              </w:rPr>
              <w:t xml:space="preserve"> 2014</w:t>
            </w:r>
          </w:p>
          <w:p w:rsidR="00C211A6" w:rsidRDefault="005E550D" w:rsidP="00C211A6">
            <w:pPr>
              <w:pStyle w:val="BodyText1"/>
              <w:numPr>
                <w:ilvl w:val="0"/>
                <w:numId w:val="12"/>
              </w:numPr>
              <w:spacing w:before="0"/>
              <w:rPr>
                <w:sz w:val="20"/>
              </w:rPr>
            </w:pPr>
            <w:r w:rsidRPr="006623DD">
              <w:rPr>
                <w:b/>
                <w:sz w:val="20"/>
              </w:rPr>
              <w:t>AMITYVILLE MEMORIAL HIGH SCHOOL</w:t>
            </w:r>
            <w:r>
              <w:rPr>
                <w:sz w:val="20"/>
              </w:rPr>
              <w:t xml:space="preserve"> – Amityville, NY</w:t>
            </w:r>
            <w:r w:rsidR="00376FE9">
              <w:rPr>
                <w:sz w:val="20"/>
              </w:rPr>
              <w:t xml:space="preserve"> </w:t>
            </w:r>
          </w:p>
          <w:p w:rsidR="00EA56C3" w:rsidRPr="00376FE9" w:rsidRDefault="00C211A6" w:rsidP="00C211A6">
            <w:pPr>
              <w:pStyle w:val="BodyText1"/>
              <w:spacing w:before="0"/>
              <w:ind w:left="720"/>
              <w:rPr>
                <w:sz w:val="20"/>
              </w:rPr>
            </w:pPr>
            <w:r w:rsidRPr="00C211A6">
              <w:rPr>
                <w:sz w:val="20"/>
              </w:rPr>
              <w:t>September 2007- June 2011</w:t>
            </w:r>
          </w:p>
          <w:tbl>
            <w:tblPr>
              <w:tblW w:w="18732" w:type="dxa"/>
              <w:tblLook w:val="0400" w:firstRow="0" w:lastRow="0" w:firstColumn="0" w:lastColumn="0" w:noHBand="0" w:noVBand="1"/>
            </w:tblPr>
            <w:tblGrid>
              <w:gridCol w:w="17884"/>
              <w:gridCol w:w="848"/>
            </w:tblGrid>
            <w:tr w:rsidR="00375C19" w:rsidRPr="00420483" w:rsidTr="00375C19">
              <w:trPr>
                <w:trHeight w:val="1726"/>
              </w:trPr>
              <w:tc>
                <w:tcPr>
                  <w:tcW w:w="0" w:type="auto"/>
                </w:tcPr>
                <w:p w:rsidR="00375C19" w:rsidRPr="00376FE9" w:rsidRDefault="00375C19" w:rsidP="006E136A">
                  <w:pPr>
                    <w:pStyle w:val="Heading2"/>
                    <w:spacing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76FE9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r w:rsidR="005E550D" w:rsidRPr="00376FE9">
                    <w:rPr>
                      <w:rFonts w:ascii="Times New Roman" w:hAnsi="Times New Roman"/>
                      <w:sz w:val="24"/>
                      <w:szCs w:val="24"/>
                    </w:rPr>
                    <w:t>KILLS</w:t>
                  </w:r>
                </w:p>
                <w:p w:rsidR="00AA4DAD" w:rsidRPr="00376FE9" w:rsidRDefault="005E550D" w:rsidP="00376FE9">
                  <w:pPr>
                    <w:pStyle w:val="BodyText"/>
                    <w:numPr>
                      <w:ilvl w:val="0"/>
                      <w:numId w:val="11"/>
                    </w:numPr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376FE9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8FB5AD9" wp14:editId="3DD92BDF">
                            <wp:simplePos x="0" y="0"/>
                            <wp:positionH relativeFrom="column">
                              <wp:posOffset>-99695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5805170" cy="0"/>
                            <wp:effectExtent l="0" t="0" r="24130" b="1905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8051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-.15pt" to="449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" strokecolor="windowText" strokeweight="1pt"/>
                        </w:pict>
                      </mc:Fallback>
                    </mc:AlternateContent>
                  </w:r>
                  <w:r w:rsidR="00AA4DAD" w:rsidRPr="00376FE9">
                    <w:rPr>
                      <w:sz w:val="20"/>
                      <w:szCs w:val="20"/>
                    </w:rPr>
                    <w:t>Adept multi-tasker</w:t>
                  </w:r>
                </w:p>
                <w:p w:rsidR="00AA4DAD" w:rsidRPr="00376FE9" w:rsidRDefault="00AA4DAD" w:rsidP="00376FE9">
                  <w:pPr>
                    <w:pStyle w:val="BodyText"/>
                    <w:numPr>
                      <w:ilvl w:val="0"/>
                      <w:numId w:val="11"/>
                    </w:numPr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376FE9">
                    <w:rPr>
                      <w:sz w:val="20"/>
                      <w:szCs w:val="20"/>
                    </w:rPr>
                    <w:t xml:space="preserve">Moderate Spanish skills </w:t>
                  </w:r>
                </w:p>
                <w:p w:rsidR="00AA4DAD" w:rsidRPr="00376FE9" w:rsidRDefault="00AA4DAD" w:rsidP="00376FE9">
                  <w:pPr>
                    <w:pStyle w:val="BodyText"/>
                    <w:numPr>
                      <w:ilvl w:val="0"/>
                      <w:numId w:val="11"/>
                    </w:numPr>
                    <w:spacing w:before="0" w:after="0"/>
                    <w:jc w:val="left"/>
                    <w:rPr>
                      <w:sz w:val="20"/>
                      <w:szCs w:val="20"/>
                    </w:rPr>
                  </w:pPr>
                  <w:r w:rsidRPr="00376FE9">
                    <w:rPr>
                      <w:sz w:val="20"/>
                      <w:szCs w:val="20"/>
                    </w:rPr>
                    <w:t>Close attention to detail</w:t>
                  </w:r>
                </w:p>
                <w:p w:rsidR="00AA4DAD" w:rsidRPr="00376FE9" w:rsidRDefault="00AA4DAD" w:rsidP="00376FE9">
                  <w:pPr>
                    <w:pStyle w:val="BodyText"/>
                    <w:numPr>
                      <w:ilvl w:val="0"/>
                      <w:numId w:val="11"/>
                    </w:numPr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376FE9">
                    <w:rPr>
                      <w:sz w:val="20"/>
                      <w:szCs w:val="20"/>
                    </w:rPr>
                    <w:t>Strategic planning capability</w:t>
                  </w:r>
                </w:p>
                <w:p w:rsidR="00AA4DAD" w:rsidRPr="00376FE9" w:rsidRDefault="00AA4DAD" w:rsidP="00376FE9">
                  <w:pPr>
                    <w:pStyle w:val="BodyText"/>
                    <w:numPr>
                      <w:ilvl w:val="0"/>
                      <w:numId w:val="11"/>
                    </w:numPr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376FE9">
                    <w:rPr>
                      <w:sz w:val="20"/>
                      <w:szCs w:val="20"/>
                    </w:rPr>
                    <w:t xml:space="preserve">Typing speed 50 words per minute </w:t>
                  </w:r>
                </w:p>
                <w:p w:rsidR="004319CE" w:rsidRPr="00AA4DAD" w:rsidRDefault="004319CE" w:rsidP="00376FE9">
                  <w:pPr>
                    <w:pStyle w:val="BodyText"/>
                    <w:numPr>
                      <w:ilvl w:val="0"/>
                      <w:numId w:val="11"/>
                    </w:numPr>
                    <w:spacing w:before="0" w:after="0"/>
                    <w:jc w:val="left"/>
                  </w:pPr>
                  <w:r w:rsidRPr="00376FE9">
                    <w:rPr>
                      <w:sz w:val="20"/>
                      <w:szCs w:val="20"/>
                    </w:rPr>
                    <w:t>Advanced Knowledge in Microsoft Office</w:t>
                  </w:r>
                </w:p>
              </w:tc>
              <w:tc>
                <w:tcPr>
                  <w:tcW w:w="0" w:type="auto"/>
                </w:tcPr>
                <w:p w:rsidR="00375C19" w:rsidRDefault="00375C19" w:rsidP="006E136A">
                  <w:pPr>
                    <w:pStyle w:val="Heading2"/>
                    <w:spacing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D56BD" w:rsidRPr="004319CE" w:rsidRDefault="005D56BD" w:rsidP="004319CE">
            <w:pPr>
              <w:pStyle w:val="Heading1"/>
              <w:tabs>
                <w:tab w:val="left" w:pos="1304"/>
              </w:tabs>
              <w:rPr>
                <w:sz w:val="22"/>
                <w:szCs w:val="22"/>
              </w:rPr>
            </w:pPr>
          </w:p>
        </w:tc>
      </w:tr>
      <w:tr w:rsidR="00B67166" w:rsidRPr="000F511D" w:rsidTr="00376FE9">
        <w:trPr>
          <w:trHeight w:val="9181"/>
        </w:trPr>
        <w:tc>
          <w:tcPr>
            <w:tcW w:w="0" w:type="auto"/>
          </w:tcPr>
          <w:p w:rsidR="00F91B21" w:rsidRPr="00376FE9" w:rsidRDefault="004319CE" w:rsidP="005E550D">
            <w:pPr>
              <w:pStyle w:val="BodyText"/>
              <w:spacing w:before="0" w:after="0" w:line="360" w:lineRule="auto"/>
              <w:jc w:val="left"/>
              <w:rPr>
                <w:b/>
                <w:sz w:val="24"/>
                <w:szCs w:val="24"/>
              </w:rPr>
            </w:pPr>
            <w:r w:rsidRPr="00376FE9">
              <w:rPr>
                <w:b/>
                <w:sz w:val="24"/>
                <w:szCs w:val="24"/>
              </w:rPr>
              <w:t>PROFESSIONAL EXPERIENCE</w:t>
            </w:r>
          </w:p>
          <w:p w:rsidR="00F91B21" w:rsidRPr="003F1401" w:rsidRDefault="00697C44" w:rsidP="00F91B21">
            <w:pPr>
              <w:pStyle w:val="BodyText"/>
              <w:spacing w:before="0" w:after="0" w:line="360" w:lineRule="auto"/>
              <w:rPr>
                <w:b/>
                <w:sz w:val="24"/>
                <w:szCs w:val="24"/>
              </w:rPr>
            </w:pPr>
            <w:r w:rsidRPr="003F1401">
              <w:rPr>
                <w:b/>
                <w:sz w:val="24"/>
                <w:szCs w:val="24"/>
              </w:rPr>
              <w:t xml:space="preserve">Amityville School District </w:t>
            </w:r>
            <w:r w:rsidR="00B74C6B" w:rsidRPr="003F1401">
              <w:rPr>
                <w:b/>
                <w:sz w:val="24"/>
                <w:szCs w:val="24"/>
              </w:rPr>
              <w:t>–Amityville, NY 11701</w:t>
            </w:r>
          </w:p>
          <w:p w:rsidR="0095792B" w:rsidRPr="00697C44" w:rsidRDefault="00697C44" w:rsidP="00697C44">
            <w:pPr>
              <w:pStyle w:val="BodyText"/>
              <w:spacing w:before="0" w:after="0" w:line="360" w:lineRule="auto"/>
              <w:jc w:val="left"/>
            </w:pPr>
            <w:r w:rsidRPr="00376FE9">
              <w:rPr>
                <w:b/>
                <w:sz w:val="20"/>
                <w:szCs w:val="20"/>
                <w:u w:val="single"/>
              </w:rPr>
              <w:t>Dietary Nutrition Staff</w:t>
            </w:r>
            <w:r w:rsidR="005205FC">
              <w:t xml:space="preserve">, </w:t>
            </w:r>
            <w:r>
              <w:t>June 2010</w:t>
            </w:r>
            <w:r w:rsidR="00B74C6B" w:rsidRPr="00B74C6B">
              <w:t xml:space="preserve"> - present </w:t>
            </w:r>
          </w:p>
          <w:p w:rsidR="0095792B" w:rsidRDefault="0095792B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Operates all food preparation equipment in a safe manner.</w:t>
            </w:r>
          </w:p>
          <w:p w:rsidR="00B74C6B" w:rsidRDefault="00B74C6B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Serves and prepares all food required in the food service program as needed.</w:t>
            </w:r>
          </w:p>
          <w:p w:rsidR="00B74C6B" w:rsidRDefault="00B74C6B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cleaning chemicals and supplies in accordance with specified safety guidelines.</w:t>
            </w:r>
          </w:p>
          <w:p w:rsidR="00376FE9" w:rsidRDefault="00B74C6B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Cooperate and communicate with other school staff, parents, and students to promote a positive school environment.</w:t>
            </w:r>
          </w:p>
          <w:p w:rsidR="00376FE9" w:rsidRDefault="00376FE9" w:rsidP="00376FE9">
            <w:pPr>
              <w:pStyle w:val="BodyText"/>
              <w:spacing w:before="0" w:after="0" w:line="276" w:lineRule="auto"/>
              <w:ind w:left="720"/>
              <w:jc w:val="both"/>
              <w:rPr>
                <w:sz w:val="20"/>
                <w:szCs w:val="20"/>
              </w:rPr>
            </w:pPr>
          </w:p>
          <w:p w:rsidR="00697C44" w:rsidRPr="00376FE9" w:rsidRDefault="00697C44" w:rsidP="00376FE9">
            <w:pPr>
              <w:pStyle w:val="BodyText"/>
              <w:spacing w:before="0" w:after="0" w:line="360" w:lineRule="auto"/>
              <w:jc w:val="both"/>
              <w:rPr>
                <w:sz w:val="20"/>
                <w:szCs w:val="20"/>
              </w:rPr>
            </w:pPr>
            <w:r w:rsidRPr="00376FE9">
              <w:rPr>
                <w:b/>
                <w:sz w:val="20"/>
                <w:szCs w:val="20"/>
                <w:u w:val="single"/>
              </w:rPr>
              <w:t>Secretary</w:t>
            </w:r>
            <w:r>
              <w:t>, June 2010 - present</w:t>
            </w:r>
          </w:p>
          <w:p w:rsidR="00697C44" w:rsidRDefault="00697C44" w:rsidP="00376FE9">
            <w:pPr>
              <w:pStyle w:val="BodyText"/>
              <w:numPr>
                <w:ilvl w:val="0"/>
                <w:numId w:val="1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 calendars and schedules for department personnel. </w:t>
            </w:r>
          </w:p>
          <w:p w:rsidR="00697C44" w:rsidRPr="002D42B1" w:rsidRDefault="00697C44" w:rsidP="00376FE9">
            <w:pPr>
              <w:pStyle w:val="BodyText"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D42B1">
              <w:rPr>
                <w:sz w:val="20"/>
                <w:szCs w:val="20"/>
              </w:rPr>
              <w:t>Provide a variety of clerical duties involving all complex matters.</w:t>
            </w:r>
          </w:p>
          <w:p w:rsidR="00697C44" w:rsidRPr="002D42B1" w:rsidRDefault="00697C44" w:rsidP="00376FE9">
            <w:pPr>
              <w:pStyle w:val="BodyText"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D42B1">
              <w:rPr>
                <w:sz w:val="20"/>
                <w:szCs w:val="20"/>
              </w:rPr>
              <w:t>Ability to handle confidential information with complete security.</w:t>
            </w:r>
          </w:p>
          <w:p w:rsidR="00697C44" w:rsidRPr="00697C44" w:rsidRDefault="00697C44" w:rsidP="00376FE9">
            <w:pPr>
              <w:pStyle w:val="BodyText"/>
              <w:numPr>
                <w:ilvl w:val="0"/>
                <w:numId w:val="17"/>
              </w:num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697C44">
              <w:rPr>
                <w:sz w:val="20"/>
                <w:szCs w:val="20"/>
              </w:rPr>
              <w:t>Maintain office supply inventory by checking stock to determine inventory levels.</w:t>
            </w:r>
          </w:p>
          <w:p w:rsidR="00742B79" w:rsidRDefault="00697C44" w:rsidP="00376FE9">
            <w:pPr>
              <w:pStyle w:val="BodyText"/>
              <w:numPr>
                <w:ilvl w:val="0"/>
                <w:numId w:val="17"/>
              </w:numPr>
              <w:spacing w:before="0" w:after="0" w:line="240" w:lineRule="auto"/>
              <w:jc w:val="left"/>
            </w:pPr>
            <w:r>
              <w:t>Prepare letters, report bulletins, handbooks, notes, rough drafts and verbal instructions.</w:t>
            </w:r>
          </w:p>
          <w:p w:rsidR="00697C44" w:rsidRDefault="00742B79" w:rsidP="00376FE9">
            <w:pPr>
              <w:pStyle w:val="BodyText"/>
              <w:numPr>
                <w:ilvl w:val="0"/>
                <w:numId w:val="17"/>
              </w:numPr>
              <w:spacing w:before="0" w:after="0" w:line="240" w:lineRule="auto"/>
              <w:jc w:val="left"/>
            </w:pPr>
            <w:r>
              <w:t xml:space="preserve">Sort and </w:t>
            </w:r>
            <w:r w:rsidR="00697C44">
              <w:t>classify incoming mail and other information for efficient disbursement to appropriate recipients.</w:t>
            </w:r>
          </w:p>
          <w:p w:rsidR="00376FE9" w:rsidRPr="00697C44" w:rsidRDefault="00376FE9" w:rsidP="00376FE9">
            <w:pPr>
              <w:pStyle w:val="BodyText"/>
              <w:spacing w:before="0" w:after="0" w:line="240" w:lineRule="auto"/>
              <w:ind w:left="720"/>
              <w:jc w:val="left"/>
            </w:pPr>
          </w:p>
          <w:p w:rsidR="00D5773A" w:rsidRPr="003F1401" w:rsidRDefault="005205FC" w:rsidP="00697C44">
            <w:pPr>
              <w:pStyle w:val="Heading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401">
              <w:rPr>
                <w:rFonts w:ascii="Times New Roman" w:hAnsi="Times New Roman"/>
                <w:sz w:val="24"/>
                <w:szCs w:val="24"/>
              </w:rPr>
              <w:t>Pathmark Supermarket Division –Massapequa, NY 11758</w:t>
            </w:r>
          </w:p>
          <w:p w:rsidR="005205FC" w:rsidRDefault="005205FC" w:rsidP="005205FC">
            <w:pPr>
              <w:pStyle w:val="BodyText"/>
              <w:spacing w:before="0"/>
              <w:jc w:val="left"/>
            </w:pPr>
            <w:r w:rsidRPr="00376FE9">
              <w:rPr>
                <w:b/>
                <w:sz w:val="20"/>
                <w:szCs w:val="20"/>
                <w:u w:val="single"/>
              </w:rPr>
              <w:t>Customer Service/Cashier</w:t>
            </w:r>
            <w:r>
              <w:t>, February 2014 – November 2015</w:t>
            </w:r>
          </w:p>
          <w:p w:rsidR="005205FC" w:rsidRDefault="005205FC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price check functions as needed.</w:t>
            </w:r>
          </w:p>
          <w:p w:rsidR="005205FC" w:rsidRDefault="005205FC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Knowledgeable of hundreds of store products and services.</w:t>
            </w:r>
          </w:p>
          <w:p w:rsidR="00742B79" w:rsidRDefault="00742B79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Utilize, maintain, and report all equipment problems as required by each department.</w:t>
            </w:r>
          </w:p>
          <w:p w:rsidR="005205FC" w:rsidRDefault="005205FC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Greet all customers while providing them with prompt courteous service and assistance. </w:t>
            </w:r>
          </w:p>
          <w:p w:rsidR="00F91B21" w:rsidRPr="00376FE9" w:rsidRDefault="005205FC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 </w:t>
            </w:r>
            <w:r w:rsidR="00B73FBB">
              <w:rPr>
                <w:sz w:val="20"/>
                <w:szCs w:val="20"/>
              </w:rPr>
              <w:t>excellent money</w:t>
            </w:r>
            <w:r>
              <w:rPr>
                <w:sz w:val="20"/>
                <w:szCs w:val="20"/>
              </w:rPr>
              <w:t xml:space="preserve"> </w:t>
            </w:r>
            <w:r w:rsidR="00B73FBB">
              <w:rPr>
                <w:sz w:val="20"/>
                <w:szCs w:val="20"/>
              </w:rPr>
              <w:t>handling</w:t>
            </w:r>
            <w:r>
              <w:rPr>
                <w:sz w:val="20"/>
                <w:szCs w:val="20"/>
              </w:rPr>
              <w:t xml:space="preserve"> and mathematical skills during tense fast paced situations.  </w:t>
            </w:r>
          </w:p>
          <w:p w:rsidR="00376FE9" w:rsidRPr="003F1401" w:rsidRDefault="00376FE9" w:rsidP="00376FE9">
            <w:pPr>
              <w:pStyle w:val="BodyText"/>
              <w:tabs>
                <w:tab w:val="center" w:pos="4446"/>
                <w:tab w:val="left" w:pos="7798"/>
              </w:tabs>
              <w:spacing w:before="0"/>
              <w:jc w:val="left"/>
              <w:rPr>
                <w:b/>
                <w:sz w:val="24"/>
                <w:szCs w:val="24"/>
              </w:rPr>
            </w:pPr>
            <w:r>
              <w:rPr>
                <w:i/>
              </w:rPr>
              <w:tab/>
            </w:r>
          </w:p>
          <w:p w:rsidR="009B6202" w:rsidRPr="003F1401" w:rsidRDefault="00E63AC6" w:rsidP="00376FE9">
            <w:pPr>
              <w:pStyle w:val="BodyText"/>
              <w:tabs>
                <w:tab w:val="center" w:pos="4446"/>
                <w:tab w:val="left" w:pos="7798"/>
              </w:tabs>
              <w:spacing w:before="0"/>
              <w:rPr>
                <w:b/>
                <w:sz w:val="24"/>
                <w:szCs w:val="24"/>
              </w:rPr>
            </w:pPr>
            <w:r w:rsidRPr="003F1401">
              <w:rPr>
                <w:b/>
                <w:sz w:val="24"/>
                <w:szCs w:val="24"/>
              </w:rPr>
              <w:t>Macys Retail Holdings, INC –Massapequa</w:t>
            </w:r>
            <w:r w:rsidR="005D56BD" w:rsidRPr="003F1401">
              <w:rPr>
                <w:b/>
                <w:sz w:val="24"/>
                <w:szCs w:val="24"/>
              </w:rPr>
              <w:t>, NY</w:t>
            </w:r>
            <w:r w:rsidRPr="003F1401">
              <w:rPr>
                <w:b/>
                <w:sz w:val="24"/>
                <w:szCs w:val="24"/>
              </w:rPr>
              <w:t xml:space="preserve"> 11758</w:t>
            </w:r>
          </w:p>
          <w:p w:rsidR="00E63AC6" w:rsidRDefault="004C10E7" w:rsidP="00E63AC6">
            <w:pPr>
              <w:pStyle w:val="BodyText"/>
              <w:spacing w:before="0"/>
              <w:jc w:val="left"/>
              <w:rPr>
                <w:sz w:val="20"/>
                <w:szCs w:val="20"/>
              </w:rPr>
            </w:pPr>
            <w:r w:rsidRPr="00376FE9">
              <w:rPr>
                <w:b/>
                <w:sz w:val="20"/>
                <w:szCs w:val="20"/>
                <w:u w:val="single"/>
              </w:rPr>
              <w:t>Retail Sales Associate</w:t>
            </w:r>
            <w:r>
              <w:rPr>
                <w:sz w:val="20"/>
                <w:szCs w:val="20"/>
              </w:rPr>
              <w:t>, March 2011 – January 2014</w:t>
            </w:r>
          </w:p>
          <w:p w:rsidR="00742B79" w:rsidRPr="00742B79" w:rsidRDefault="00742B79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742B79">
              <w:rPr>
                <w:color w:val="333333"/>
                <w:sz w:val="20"/>
                <w:szCs w:val="20"/>
              </w:rPr>
              <w:t>Handle all sales and returns courteously and professionally.</w:t>
            </w:r>
          </w:p>
          <w:p w:rsidR="00742B79" w:rsidRPr="00742B79" w:rsidRDefault="00742B79" w:rsidP="00376FE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line="276" w:lineRule="auto"/>
              <w:rPr>
                <w:color w:val="333333"/>
              </w:rPr>
            </w:pPr>
            <w:r w:rsidRPr="00742B79">
              <w:rPr>
                <w:color w:val="333333"/>
              </w:rPr>
              <w:t>Proficiency in cashiering and operation of and mobile point of sale systems.</w:t>
            </w:r>
          </w:p>
          <w:p w:rsidR="00742B79" w:rsidRPr="00742B79" w:rsidRDefault="00742B79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742B79">
              <w:rPr>
                <w:color w:val="333333"/>
                <w:sz w:val="20"/>
                <w:szCs w:val="20"/>
              </w:rPr>
              <w:t>Be knowledgeable of and perform sales support functions related to POS procedures.</w:t>
            </w:r>
          </w:p>
          <w:p w:rsidR="00742B79" w:rsidRPr="00742B79" w:rsidRDefault="00742B79" w:rsidP="00376FE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line="276" w:lineRule="auto"/>
              <w:rPr>
                <w:color w:val="333333"/>
              </w:rPr>
            </w:pPr>
            <w:r w:rsidRPr="00742B79">
              <w:rPr>
                <w:color w:val="333333"/>
              </w:rPr>
              <w:t xml:space="preserve">Provide an exceptional customer experience by ensuring the customer is always the priority. </w:t>
            </w:r>
          </w:p>
          <w:p w:rsidR="00742B79" w:rsidRPr="00742B79" w:rsidRDefault="00742B79" w:rsidP="00376FE9">
            <w:pPr>
              <w:pStyle w:val="BodyText"/>
              <w:numPr>
                <w:ilvl w:val="0"/>
                <w:numId w:val="17"/>
              </w:numPr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742B79">
              <w:rPr>
                <w:color w:val="333333"/>
                <w:sz w:val="20"/>
                <w:szCs w:val="20"/>
              </w:rPr>
              <w:t>Maintain store cleanliness standards, including cash wrap, back office and restrooms as needed.</w:t>
            </w:r>
          </w:p>
        </w:tc>
      </w:tr>
    </w:tbl>
    <w:p w:rsidR="00420483" w:rsidRDefault="00420483" w:rsidP="004319CE">
      <w:pPr>
        <w:pStyle w:val="Heading2"/>
        <w:rPr>
          <w:rFonts w:ascii="Times New Roman" w:hAnsi="Times New Roman"/>
          <w:szCs w:val="20"/>
        </w:rPr>
        <w:sectPr w:rsidR="00420483" w:rsidSect="00714AF3">
          <w:headerReference w:type="default" r:id="rId9"/>
          <w:footerReference w:type="first" r:id="rId10"/>
          <w:pgSz w:w="12240" w:h="15840" w:code="1"/>
          <w:pgMar w:top="907" w:right="1800" w:bottom="1166" w:left="1800" w:header="720" w:footer="720" w:gutter="0"/>
          <w:cols w:space="720"/>
          <w:titlePg/>
          <w:docGrid w:linePitch="360"/>
        </w:sectPr>
      </w:pPr>
    </w:p>
    <w:p w:rsidR="00763259" w:rsidRPr="000F511D" w:rsidRDefault="00763259" w:rsidP="00376FE9"/>
    <w:sectPr w:rsidR="00763259" w:rsidRPr="000F511D" w:rsidSect="00714AF3">
      <w:type w:val="continuous"/>
      <w:pgSz w:w="12240" w:h="15840"/>
      <w:pgMar w:top="907" w:right="1800" w:bottom="1166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25" w:rsidRDefault="00C37925">
      <w:r>
        <w:separator/>
      </w:r>
    </w:p>
  </w:endnote>
  <w:endnote w:type="continuationSeparator" w:id="0">
    <w:p w:rsidR="00C37925" w:rsidRDefault="00C3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E9" w:rsidRDefault="00376FE9">
    <w:pPr>
      <w:pStyle w:val="Footer"/>
    </w:pPr>
    <w:r>
      <w:t>References available upon request.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25" w:rsidRDefault="00C37925">
      <w:r>
        <w:separator/>
      </w:r>
    </w:p>
  </w:footnote>
  <w:footnote w:type="continuationSeparator" w:id="0">
    <w:p w:rsidR="00C37925" w:rsidRDefault="00C37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4319CE" w:rsidP="00FB371B">
    <w:pPr>
      <w:pStyle w:val="StyleContactInfo"/>
    </w:pPr>
    <w:r>
      <w:t>(631) 464-5821</w:t>
    </w:r>
    <w:r w:rsidR="006D6528">
      <w:t xml:space="preserve"> </w:t>
    </w:r>
    <w:r w:rsidR="00763259">
      <w:sym w:font="Symbol" w:char="F0B7"/>
    </w:r>
    <w:r w:rsidR="006D6528">
      <w:t xml:space="preserve"> bennettturry@ymail.com</w:t>
    </w:r>
  </w:p>
  <w:p w:rsidR="00FB371B" w:rsidRPr="006D6528" w:rsidRDefault="006D6528" w:rsidP="00FB371B">
    <w:pPr>
      <w:pStyle w:val="YourNamePage2"/>
      <w:rPr>
        <w:rFonts w:ascii="Times New Roman" w:hAnsi="Times New Roman"/>
      </w:rPr>
    </w:pPr>
    <w:r w:rsidRPr="006D6528">
      <w:rPr>
        <w:rFonts w:ascii="Times New Roman" w:hAnsi="Times New Roman"/>
      </w:rPr>
      <w:t>Turryqunia Bennett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DA6"/>
    <w:multiLevelType w:val="hybridMultilevel"/>
    <w:tmpl w:val="846C9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26EE"/>
    <w:multiLevelType w:val="hybridMultilevel"/>
    <w:tmpl w:val="75C0B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D275D"/>
    <w:multiLevelType w:val="hybridMultilevel"/>
    <w:tmpl w:val="9F282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47A7E"/>
    <w:multiLevelType w:val="hybridMultilevel"/>
    <w:tmpl w:val="15666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147F5"/>
    <w:multiLevelType w:val="hybridMultilevel"/>
    <w:tmpl w:val="C088C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443E1"/>
    <w:multiLevelType w:val="hybridMultilevel"/>
    <w:tmpl w:val="AD24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F0924"/>
    <w:multiLevelType w:val="hybridMultilevel"/>
    <w:tmpl w:val="B426C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774C4"/>
    <w:multiLevelType w:val="hybridMultilevel"/>
    <w:tmpl w:val="9154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51448"/>
    <w:multiLevelType w:val="multilevel"/>
    <w:tmpl w:val="777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3762B7"/>
    <w:multiLevelType w:val="hybridMultilevel"/>
    <w:tmpl w:val="14CC5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7013F"/>
    <w:multiLevelType w:val="hybridMultilevel"/>
    <w:tmpl w:val="905E1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A725B93"/>
    <w:multiLevelType w:val="hybridMultilevel"/>
    <w:tmpl w:val="F064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035AE"/>
    <w:multiLevelType w:val="hybridMultilevel"/>
    <w:tmpl w:val="3F445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47E6A"/>
    <w:multiLevelType w:val="hybridMultilevel"/>
    <w:tmpl w:val="12709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635D35"/>
    <w:multiLevelType w:val="hybridMultilevel"/>
    <w:tmpl w:val="26BE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06AD9"/>
    <w:multiLevelType w:val="hybridMultilevel"/>
    <w:tmpl w:val="47FA9612"/>
    <w:lvl w:ilvl="0" w:tplc="915A9760">
      <w:start w:val="1"/>
      <w:numFmt w:val="bullet"/>
      <w:pStyle w:val="BulletedLis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3"/>
  </w:num>
  <w:num w:numId="13">
    <w:abstractNumId w:val="6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16"/>
    <w:rsid w:val="00011439"/>
    <w:rsid w:val="00035108"/>
    <w:rsid w:val="000355C0"/>
    <w:rsid w:val="00045EC4"/>
    <w:rsid w:val="00071E60"/>
    <w:rsid w:val="000E7745"/>
    <w:rsid w:val="000F511D"/>
    <w:rsid w:val="001014A0"/>
    <w:rsid w:val="001B19A8"/>
    <w:rsid w:val="001B59CF"/>
    <w:rsid w:val="001C066E"/>
    <w:rsid w:val="001E60B8"/>
    <w:rsid w:val="001E6339"/>
    <w:rsid w:val="001F1586"/>
    <w:rsid w:val="001F50AF"/>
    <w:rsid w:val="00237365"/>
    <w:rsid w:val="0025303F"/>
    <w:rsid w:val="00261046"/>
    <w:rsid w:val="002802E5"/>
    <w:rsid w:val="00292F74"/>
    <w:rsid w:val="002D42B1"/>
    <w:rsid w:val="00313BBD"/>
    <w:rsid w:val="0032376C"/>
    <w:rsid w:val="00365AEA"/>
    <w:rsid w:val="0037263E"/>
    <w:rsid w:val="00375C19"/>
    <w:rsid w:val="00376FE9"/>
    <w:rsid w:val="003A2962"/>
    <w:rsid w:val="003D5D7B"/>
    <w:rsid w:val="003F1401"/>
    <w:rsid w:val="00420483"/>
    <w:rsid w:val="00421967"/>
    <w:rsid w:val="00430460"/>
    <w:rsid w:val="004319CE"/>
    <w:rsid w:val="004467E5"/>
    <w:rsid w:val="00461C4F"/>
    <w:rsid w:val="00484BAA"/>
    <w:rsid w:val="004A0604"/>
    <w:rsid w:val="004C10E7"/>
    <w:rsid w:val="005205FC"/>
    <w:rsid w:val="00536728"/>
    <w:rsid w:val="005A28BB"/>
    <w:rsid w:val="005D56BD"/>
    <w:rsid w:val="005E550D"/>
    <w:rsid w:val="00602EDE"/>
    <w:rsid w:val="00657334"/>
    <w:rsid w:val="006623DD"/>
    <w:rsid w:val="00675A53"/>
    <w:rsid w:val="00697C44"/>
    <w:rsid w:val="006A52DF"/>
    <w:rsid w:val="006C262C"/>
    <w:rsid w:val="006D63A8"/>
    <w:rsid w:val="006D6528"/>
    <w:rsid w:val="00714AF3"/>
    <w:rsid w:val="00724952"/>
    <w:rsid w:val="00726970"/>
    <w:rsid w:val="00727993"/>
    <w:rsid w:val="00742B79"/>
    <w:rsid w:val="00763259"/>
    <w:rsid w:val="007819F1"/>
    <w:rsid w:val="0080412A"/>
    <w:rsid w:val="008104F6"/>
    <w:rsid w:val="008463EA"/>
    <w:rsid w:val="00855E58"/>
    <w:rsid w:val="008920C7"/>
    <w:rsid w:val="008F161A"/>
    <w:rsid w:val="00933F96"/>
    <w:rsid w:val="009503A7"/>
    <w:rsid w:val="009547FF"/>
    <w:rsid w:val="0095792B"/>
    <w:rsid w:val="00971E9D"/>
    <w:rsid w:val="00990038"/>
    <w:rsid w:val="009976D2"/>
    <w:rsid w:val="009A11CA"/>
    <w:rsid w:val="009B6202"/>
    <w:rsid w:val="009E29D2"/>
    <w:rsid w:val="009E3F38"/>
    <w:rsid w:val="009E6DFA"/>
    <w:rsid w:val="00A12D24"/>
    <w:rsid w:val="00A43F4E"/>
    <w:rsid w:val="00A73C99"/>
    <w:rsid w:val="00AA47AE"/>
    <w:rsid w:val="00AA4DAD"/>
    <w:rsid w:val="00AB451F"/>
    <w:rsid w:val="00AD63E4"/>
    <w:rsid w:val="00AF2ADD"/>
    <w:rsid w:val="00B03307"/>
    <w:rsid w:val="00B16372"/>
    <w:rsid w:val="00B224C8"/>
    <w:rsid w:val="00B245A8"/>
    <w:rsid w:val="00B5218C"/>
    <w:rsid w:val="00B633A6"/>
    <w:rsid w:val="00B64B21"/>
    <w:rsid w:val="00B67166"/>
    <w:rsid w:val="00B73FBB"/>
    <w:rsid w:val="00B74C6B"/>
    <w:rsid w:val="00B83D28"/>
    <w:rsid w:val="00BB2FAB"/>
    <w:rsid w:val="00C132B7"/>
    <w:rsid w:val="00C211A6"/>
    <w:rsid w:val="00C37925"/>
    <w:rsid w:val="00C4144F"/>
    <w:rsid w:val="00C5369F"/>
    <w:rsid w:val="00C6534B"/>
    <w:rsid w:val="00C66016"/>
    <w:rsid w:val="00C8736B"/>
    <w:rsid w:val="00C94937"/>
    <w:rsid w:val="00CA552C"/>
    <w:rsid w:val="00CB0903"/>
    <w:rsid w:val="00CD4B30"/>
    <w:rsid w:val="00D43291"/>
    <w:rsid w:val="00D467AD"/>
    <w:rsid w:val="00D5773A"/>
    <w:rsid w:val="00D62111"/>
    <w:rsid w:val="00D73271"/>
    <w:rsid w:val="00D77F8D"/>
    <w:rsid w:val="00E369C7"/>
    <w:rsid w:val="00E51AF9"/>
    <w:rsid w:val="00E63AC6"/>
    <w:rsid w:val="00E646B9"/>
    <w:rsid w:val="00E94497"/>
    <w:rsid w:val="00EA56C3"/>
    <w:rsid w:val="00EC5379"/>
    <w:rsid w:val="00EE6826"/>
    <w:rsid w:val="00F06C82"/>
    <w:rsid w:val="00F14E28"/>
    <w:rsid w:val="00F15A40"/>
    <w:rsid w:val="00F561DD"/>
    <w:rsid w:val="00F74069"/>
    <w:rsid w:val="00F91B21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C19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D6528"/>
    <w:rPr>
      <w:rFonts w:ascii="Tahoma" w:hAnsi="Tahoma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B59CF"/>
    <w:rPr>
      <w:rFonts w:ascii="Tahoma" w:hAnsi="Tahoma"/>
      <w:b/>
      <w:spacing w:val="10"/>
      <w:szCs w:val="22"/>
    </w:rPr>
  </w:style>
  <w:style w:type="character" w:customStyle="1" w:styleId="BodyTextChar">
    <w:name w:val="Body Text Char"/>
    <w:basedOn w:val="DefaultParagraphFont"/>
    <w:link w:val="BodyText"/>
    <w:rsid w:val="001B59C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C19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D6528"/>
    <w:rPr>
      <w:rFonts w:ascii="Tahoma" w:hAnsi="Tahoma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B59CF"/>
    <w:rPr>
      <w:rFonts w:ascii="Tahoma" w:hAnsi="Tahoma"/>
      <w:b/>
      <w:spacing w:val="10"/>
      <w:szCs w:val="22"/>
    </w:rPr>
  </w:style>
  <w:style w:type="character" w:customStyle="1" w:styleId="BodyTextChar">
    <w:name w:val="Body Text Char"/>
    <w:basedOn w:val="DefaultParagraphFont"/>
    <w:link w:val="BodyText"/>
    <w:rsid w:val="001B59C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475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good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D74AD-8B0A-40CC-B19D-C487E70E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Kelgood</dc:creator>
  <cp:lastModifiedBy>Kelgood</cp:lastModifiedBy>
  <cp:revision>2</cp:revision>
  <cp:lastPrinted>2002-06-26T19:17:00Z</cp:lastPrinted>
  <dcterms:created xsi:type="dcterms:W3CDTF">2016-02-15T23:14:00Z</dcterms:created>
  <dcterms:modified xsi:type="dcterms:W3CDTF">2016-02-15T23:14:00Z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