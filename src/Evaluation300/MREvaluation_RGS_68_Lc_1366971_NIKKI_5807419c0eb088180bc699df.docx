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77" w:rsidRDefault="001429EA">
      <w:pPr>
        <w:pStyle w:val="Name"/>
      </w:pPr>
      <w:r>
        <w:t>SHEANIKA SMALL</w:t>
      </w:r>
    </w:p>
    <w:p w:rsidR="009D3977" w:rsidRDefault="00E91A66">
      <w:pPr>
        <w:pStyle w:val="ContactInfo"/>
      </w:pPr>
      <w:r>
        <w:t>1640 NW 32</w:t>
      </w:r>
      <w:r w:rsidRPr="00E91A66">
        <w:rPr>
          <w:vertAlign w:val="superscript"/>
        </w:rPr>
        <w:t>ND</w:t>
      </w:r>
      <w:r>
        <w:t xml:space="preserve"> AVENUE LAUDERHILL, FL 33311</w:t>
      </w:r>
    </w:p>
    <w:p w:rsidR="00E91A66" w:rsidRDefault="00543AA3">
      <w:pPr>
        <w:pStyle w:val="ContactInfo"/>
      </w:pPr>
      <w:r>
        <w:t>954-822-9559</w:t>
      </w:r>
    </w:p>
    <w:p w:rsidR="00543AA3" w:rsidRDefault="00543AA3">
      <w:pPr>
        <w:pStyle w:val="ContactInfo"/>
      </w:pPr>
      <w:r>
        <w:t>SHEANIKA_SMALL@YAHOO.COM</w:t>
      </w:r>
    </w:p>
    <w:sdt>
      <w:sdtPr>
        <w:id w:val="-1179423465"/>
        <w:placeholder>
          <w:docPart w:val="90DB02392E574D918D224DB5ECC876EA"/>
        </w:placeholder>
        <w:temporary/>
        <w:showingPlcHdr/>
      </w:sdtPr>
      <w:sdtContent>
        <w:p w:rsidR="009D3977" w:rsidRDefault="00DD631B">
          <w:pPr>
            <w:pStyle w:val="Heading1"/>
          </w:pPr>
          <w:r>
            <w:t>Objective</w:t>
          </w:r>
        </w:p>
      </w:sdtContent>
    </w:sdt>
    <w:p w:rsidR="009D3977" w:rsidRDefault="00543AA3">
      <w:r>
        <w:t>Getting a job with a company where I can make a career with</w:t>
      </w:r>
    </w:p>
    <w:sdt>
      <w:sdtPr>
        <w:id w:val="1728489637"/>
        <w:placeholder>
          <w:docPart w:val="578D75BE2CB44ED6BE98BB837EDF0E73"/>
        </w:placeholder>
        <w:temporary/>
        <w:showingPlcHdr/>
      </w:sdtPr>
      <w:sdtContent>
        <w:p w:rsidR="009D3977" w:rsidRDefault="00DD631B">
          <w:pPr>
            <w:pStyle w:val="Heading1"/>
          </w:pPr>
          <w:r>
            <w:t>Experience</w:t>
          </w:r>
        </w:p>
      </w:sdtContent>
    </w:sdt>
    <w:p w:rsidR="00790ECD" w:rsidRDefault="00790ECD">
      <w:r>
        <w:t>CAREER XCHANGE</w:t>
      </w:r>
      <w:r w:rsidR="004C0BF5">
        <w:t xml:space="preserve">  01/2016 TO CURRENT</w:t>
      </w:r>
    </w:p>
    <w:p w:rsidR="00790ECD" w:rsidRDefault="004C0BF5">
      <w:r>
        <w:t>OVERNIGHT STOCK</w:t>
      </w:r>
    </w:p>
    <w:p w:rsidR="004C0BF5" w:rsidRDefault="000D55E1" w:rsidP="000D55E1">
      <w:r>
        <w:t xml:space="preserve">Restocking shelves </w:t>
      </w:r>
      <w:r w:rsidR="003F2CC6">
        <w:t>cleaning aisles</w:t>
      </w:r>
    </w:p>
    <w:p w:rsidR="00790ECD" w:rsidRDefault="00790ECD"/>
    <w:p w:rsidR="009D3977" w:rsidRDefault="00543AA3">
      <w:r>
        <w:t>GL STAFFING</w:t>
      </w:r>
      <w:r w:rsidR="000977D7">
        <w:t xml:space="preserve"> 12/</w:t>
      </w:r>
      <w:r w:rsidR="00790ECD">
        <w:t>2015 TO 01/2016</w:t>
      </w:r>
      <w:r w:rsidR="000977D7">
        <w:t xml:space="preserve"> </w:t>
      </w:r>
    </w:p>
    <w:p w:rsidR="009D3977" w:rsidRDefault="00C7200E">
      <w:r>
        <w:t>SORTER</w:t>
      </w:r>
    </w:p>
    <w:p w:rsidR="009D3977" w:rsidRDefault="00C7200E">
      <w:pPr>
        <w:pStyle w:val="ListBullet"/>
      </w:pPr>
      <w:r>
        <w:t>Sorting through garbage separating recyclable items</w:t>
      </w:r>
    </w:p>
    <w:sdt>
      <w:sdtPr>
        <w:id w:val="720946933"/>
        <w:placeholder>
          <w:docPart w:val="776440A99EAE482586E8B80B1FBB8D19"/>
        </w:placeholder>
        <w:temporary/>
        <w:showingPlcHdr/>
      </w:sdtPr>
      <w:sdtContent>
        <w:p w:rsidR="009D3977" w:rsidRDefault="00DD631B">
          <w:pPr>
            <w:pStyle w:val="Heading1"/>
          </w:pPr>
          <w:r>
            <w:t>Education</w:t>
          </w:r>
        </w:p>
      </w:sdtContent>
    </w:sdt>
    <w:p w:rsidR="009D3977" w:rsidRDefault="009E550D">
      <w:r>
        <w:t>Stranahan High</w:t>
      </w:r>
      <w:r w:rsidR="003F2CC6">
        <w:t xml:space="preserve"> </w:t>
      </w:r>
      <w:r>
        <w:t>school GRADUATE</w:t>
      </w:r>
    </w:p>
    <w:sdt>
      <w:sdtPr>
        <w:id w:val="520597245"/>
        <w:placeholder>
          <w:docPart w:val="F990D7C0665B44C984E7BFF1A7080FB8"/>
        </w:placeholder>
        <w:temporary/>
        <w:showingPlcHdr/>
      </w:sdtPr>
      <w:sdtContent>
        <w:p w:rsidR="009D3977" w:rsidRDefault="00DD631B">
          <w:pPr>
            <w:pStyle w:val="Heading1"/>
          </w:pPr>
          <w:r>
            <w:t>Awards and Acknowledgements</w:t>
          </w:r>
        </w:p>
      </w:sdtContent>
    </w:sdt>
    <w:p w:rsidR="009D3977" w:rsidRDefault="009E550D">
      <w:pPr>
        <w:pStyle w:val="ListBullet"/>
      </w:pPr>
      <w:r>
        <w:t xml:space="preserve">EMPLOYEE OF THE MONTH 2014 </w:t>
      </w:r>
    </w:p>
    <w:sectPr w:rsidR="009D3977" w:rsidSect="00AA17B7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697" w:rsidRDefault="00270697">
      <w:r>
        <w:separator/>
      </w:r>
    </w:p>
  </w:endnote>
  <w:endnote w:type="continuationSeparator" w:id="0">
    <w:p w:rsidR="00270697" w:rsidRDefault="00270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977" w:rsidRDefault="00AA17B7">
    <w:pPr>
      <w:pStyle w:val="Footer"/>
    </w:pPr>
    <w:r>
      <w:fldChar w:fldCharType="begin"/>
    </w:r>
    <w:r w:rsidR="00DD631B">
      <w:instrText xml:space="preserve"> PAGE   \* MERGEFORMAT </w:instrText>
    </w:r>
    <w:r>
      <w:fldChar w:fldCharType="separate"/>
    </w:r>
    <w:r w:rsidR="00DD63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697" w:rsidRDefault="00270697">
      <w:r>
        <w:separator/>
      </w:r>
    </w:p>
  </w:footnote>
  <w:footnote w:type="continuationSeparator" w:id="0">
    <w:p w:rsidR="00270697" w:rsidRDefault="002706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977" w:rsidRDefault="00AA17B7">
    <w:r>
      <w:rPr>
        <w:noProof/>
        <w:lang w:eastAsia="en-US"/>
      </w:rPr>
      <w:pict>
        <v:shape id="Frame 1" o:spid="_x0000_s4100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BBOEFBQUFBQUFBQUFBQUFBQUFBMmdRQW=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977" w:rsidRDefault="00AA17B7">
    <w:r>
      <w:rPr>
        <w:noProof/>
        <w:lang w:eastAsia="en-US"/>
      </w:rPr>
      <w:pict>
        <v:group id="Group 4" o:spid="_x0000_s409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">
          <v:shape id="Frame 5" o:spid="_x0000_s4099" style="position:absolute;left:1333;width:73152;height:96012;visibility:visible;v-text-anchor:middle" coordsize="7315200,9601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4098" style="position:absolute;left:2286;top:4286;width:3581;height:8020;visibility:visible" coordsize="240,528" o:spt="100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9D3977" w:rsidRDefault="009D3977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106F6"/>
    <w:multiLevelType w:val="hybridMultilevel"/>
    <w:tmpl w:val="7DC4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0"/>
  <w:characterSpacingControl w:val="doNotCompress"/>
  <w:savePreviewPicture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429EA"/>
    <w:rsid w:val="000977D7"/>
    <w:rsid w:val="000D55E1"/>
    <w:rsid w:val="001429EA"/>
    <w:rsid w:val="00270697"/>
    <w:rsid w:val="003F2CC6"/>
    <w:rsid w:val="004C0BF5"/>
    <w:rsid w:val="00543AA3"/>
    <w:rsid w:val="00790ECD"/>
    <w:rsid w:val="009D3977"/>
    <w:rsid w:val="009E550D"/>
    <w:rsid w:val="00AA17B7"/>
    <w:rsid w:val="00C7200E"/>
    <w:rsid w:val="00DD631B"/>
    <w:rsid w:val="00E9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7"/>
  </w:style>
  <w:style w:type="paragraph" w:styleId="Heading1">
    <w:name w:val="heading 1"/>
    <w:basedOn w:val="Normal"/>
    <w:next w:val="Normal"/>
    <w:link w:val="Heading1Char"/>
    <w:uiPriority w:val="9"/>
    <w:qFormat/>
    <w:rsid w:val="00AA17B7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7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B7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AA17B7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AA17B7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AA17B7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AA17B7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AA17B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7B7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B7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B7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B7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B7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B7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17B7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AA17B7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AA17B7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A17B7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17B7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A17B7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17B7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17B7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A17B7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17B7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A17B7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A17B7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AA17B7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7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AA17B7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AA17B7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17B7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AA17B7"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17B7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7B7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AA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7B7"/>
  </w:style>
  <w:style w:type="paragraph" w:styleId="ListNumber">
    <w:name w:val="List Number"/>
    <w:basedOn w:val="Normal"/>
    <w:uiPriority w:val="10"/>
    <w:qFormat/>
    <w:rsid w:val="00AA17B7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B7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17B7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AA17B7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17B7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17B7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A17B7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17B7"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ferred%20Customer\Downloads\%7bAF6E669C-C604-47FC-A7B6-268967F66069%7dtf1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DB02392E574D918D224DB5ECC87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11F28-302F-4489-8C3E-B7644EF7B194}"/>
      </w:docPartPr>
      <w:docPartBody>
        <w:p w:rsidR="0086096D" w:rsidRDefault="00520687">
          <w:pPr>
            <w:pStyle w:val="90DB02392E574D918D224DB5ECC876EA"/>
          </w:pPr>
          <w:r>
            <w:t>Objective</w:t>
          </w:r>
        </w:p>
      </w:docPartBody>
    </w:docPart>
    <w:docPart>
      <w:docPartPr>
        <w:name w:val="578D75BE2CB44ED6BE98BB837EDF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9110-900E-4452-834C-1900EBFA2C58}"/>
      </w:docPartPr>
      <w:docPartBody>
        <w:p w:rsidR="0086096D" w:rsidRDefault="00520687">
          <w:pPr>
            <w:pStyle w:val="578D75BE2CB44ED6BE98BB837EDF0E73"/>
          </w:pPr>
          <w:r>
            <w:t>Experience</w:t>
          </w:r>
        </w:p>
      </w:docPartBody>
    </w:docPart>
    <w:docPart>
      <w:docPartPr>
        <w:name w:val="776440A99EAE482586E8B80B1FBB8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4B119-DD91-4D82-BB75-CBD39C474666}"/>
      </w:docPartPr>
      <w:docPartBody>
        <w:p w:rsidR="0086096D" w:rsidRDefault="00520687">
          <w:pPr>
            <w:pStyle w:val="776440A99EAE482586E8B80B1FBB8D19"/>
          </w:pPr>
          <w:r>
            <w:t>Education</w:t>
          </w:r>
        </w:p>
      </w:docPartBody>
    </w:docPart>
    <w:docPart>
      <w:docPartPr>
        <w:name w:val="F990D7C0665B44C984E7BFF1A7080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0334-945C-4661-92CB-2F27EC9D7014}"/>
      </w:docPartPr>
      <w:docPartBody>
        <w:p w:rsidR="0086096D" w:rsidRDefault="00520687">
          <w:pPr>
            <w:pStyle w:val="F990D7C0665B44C984E7BFF1A7080FB8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0687"/>
    <w:rsid w:val="00520687"/>
    <w:rsid w:val="00860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CB7DFA2684E62961FDBB33E3CDBA2">
    <w:name w:val="414CB7DFA2684E62961FDBB33E3CDBA2"/>
    <w:rsid w:val="0086096D"/>
  </w:style>
  <w:style w:type="paragraph" w:customStyle="1" w:styleId="6DF73A43F6934012A262BD06E379E7C1">
    <w:name w:val="6DF73A43F6934012A262BD06E379E7C1"/>
    <w:rsid w:val="0086096D"/>
  </w:style>
  <w:style w:type="paragraph" w:customStyle="1" w:styleId="90DB02392E574D918D224DB5ECC876EA">
    <w:name w:val="90DB02392E574D918D224DB5ECC876EA"/>
    <w:rsid w:val="0086096D"/>
  </w:style>
  <w:style w:type="paragraph" w:customStyle="1" w:styleId="EFE174F1E51447D5AEF5BE574EA10949">
    <w:name w:val="EFE174F1E51447D5AEF5BE574EA10949"/>
    <w:rsid w:val="0086096D"/>
  </w:style>
  <w:style w:type="paragraph" w:customStyle="1" w:styleId="578D75BE2CB44ED6BE98BB837EDF0E73">
    <w:name w:val="578D75BE2CB44ED6BE98BB837EDF0E73"/>
    <w:rsid w:val="0086096D"/>
  </w:style>
  <w:style w:type="paragraph" w:customStyle="1" w:styleId="153E1AAE1C3245B1A07C8FA2212E46A1">
    <w:name w:val="153E1AAE1C3245B1A07C8FA2212E46A1"/>
    <w:rsid w:val="0086096D"/>
  </w:style>
  <w:style w:type="paragraph" w:customStyle="1" w:styleId="085B472A03D747B5B268BE55022F1065">
    <w:name w:val="085B472A03D747B5B268BE55022F1065"/>
    <w:rsid w:val="0086096D"/>
  </w:style>
  <w:style w:type="paragraph" w:styleId="ListBullet">
    <w:name w:val="List Bullet"/>
    <w:basedOn w:val="Normal"/>
    <w:uiPriority w:val="9"/>
    <w:qFormat/>
    <w:rsid w:val="0086096D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26254908EB334FF4994199FDC52ABBF7">
    <w:name w:val="26254908EB334FF4994199FDC52ABBF7"/>
    <w:rsid w:val="0086096D"/>
  </w:style>
  <w:style w:type="paragraph" w:customStyle="1" w:styleId="776440A99EAE482586E8B80B1FBB8D19">
    <w:name w:val="776440A99EAE482586E8B80B1FBB8D19"/>
    <w:rsid w:val="0086096D"/>
  </w:style>
  <w:style w:type="paragraph" w:customStyle="1" w:styleId="94073D25C6454DB5B3CBC37377653A36">
    <w:name w:val="94073D25C6454DB5B3CBC37377653A36"/>
    <w:rsid w:val="0086096D"/>
  </w:style>
  <w:style w:type="paragraph" w:customStyle="1" w:styleId="F990D7C0665B44C984E7BFF1A7080FB8">
    <w:name w:val="F990D7C0665B44C984E7BFF1A7080FB8"/>
    <w:rsid w:val="0086096D"/>
  </w:style>
  <w:style w:type="paragraph" w:customStyle="1" w:styleId="C37E1D51703C4FA285C0F38A68A6563C">
    <w:name w:val="C37E1D51703C4FA285C0F38A68A6563C"/>
    <w:rsid w:val="008609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3C32-890A-440A-B8FA-A4B5D327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{AF6E669C-C604-47FC-A7B6-268967F66069}tf10002018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Grizli777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pinnock</dc:creator>
  <cp:lastModifiedBy>Preferred Customer</cp:lastModifiedBy>
  <cp:revision>2</cp:revision>
  <dcterms:created xsi:type="dcterms:W3CDTF">2016-02-04T23:39:00Z</dcterms:created>
  <dcterms:modified xsi:type="dcterms:W3CDTF">2016-02-04T23:39:00Z</dcterms:modified>
</cp:coreProperties>
</file>