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2A" w:rsidRDefault="00FB62F9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CDD16B5F98814DB4B637BC76C74F24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442D4">
            <w:t>Resource</w:t>
          </w:r>
        </w:sdtContent>
      </w:sdt>
    </w:p>
    <w:p w:rsidR="00E5092A" w:rsidRDefault="00D47ECB">
      <w:sdt>
        <w:sdtPr>
          <w:alias w:val="Address"/>
          <w:tag w:val=""/>
          <w:id w:val="-593780209"/>
          <w:placeholder>
            <w:docPart w:val="4DC9ACC3A2FD489E97FA2AB355D0FE3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442D4">
            <w:t>10 Pleasant St Apt 313 Lynn, Ma 01902-4440</w:t>
          </w:r>
        </w:sdtContent>
      </w:sdt>
      <w:r w:rsidR="00FB62F9">
        <w:t> | </w:t>
      </w:r>
      <w:sdt>
        <w:sdtPr>
          <w:alias w:val="Telephone"/>
          <w:tag w:val=""/>
          <w:id w:val="-1416317146"/>
          <w:placeholder>
            <w:docPart w:val="378FD9FCA26643C9A42D307559F90F0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442D4">
            <w:t>(781) 593-1905</w:t>
          </w:r>
        </w:sdtContent>
      </w:sdt>
      <w:r w:rsidR="00FB62F9">
        <w:t> | </w:t>
      </w:r>
      <w:sdt>
        <w:sdtPr>
          <w:alias w:val="Email"/>
          <w:tag w:val=""/>
          <w:id w:val="-391963670"/>
          <w:placeholder>
            <w:docPart w:val="3510892D5735401FB67604A3E920152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442D4">
            <w:t>eflanagan10@outlook.com</w:t>
          </w:r>
        </w:sdtContent>
      </w:sdt>
    </w:p>
    <w:p w:rsidR="00E5092A" w:rsidRPr="00F442D4" w:rsidRDefault="00F442D4" w:rsidP="00F442D4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Pr="00F442D4">
        <w:rPr>
          <w:sz w:val="24"/>
          <w:szCs w:val="24"/>
        </w:rPr>
        <w:t>DATA ENTRY SPECIALIST</w:t>
      </w:r>
    </w:p>
    <w:p w:rsidR="00E5092A" w:rsidRDefault="00FB62F9">
      <w:pPr>
        <w:pStyle w:val="SectionHeading"/>
      </w:pPr>
      <w:r>
        <w:t>Education</w:t>
      </w:r>
    </w:p>
    <w:p w:rsidR="00E5092A" w:rsidRDefault="00F442D4">
      <w:pPr>
        <w:pStyle w:val="Subsection"/>
        <w:spacing w:before="100"/>
      </w:pPr>
      <w:r>
        <w:t>Associate Degree</w:t>
      </w:r>
      <w:r w:rsidR="00FB62F9">
        <w:t> | </w:t>
      </w:r>
      <w:r>
        <w:t>1986</w:t>
      </w:r>
      <w:r w:rsidR="00FB62F9">
        <w:t> | </w:t>
      </w:r>
      <w:r>
        <w:t>North shore community college</w:t>
      </w:r>
    </w:p>
    <w:p w:rsidR="00E5092A" w:rsidRDefault="00FB62F9">
      <w:pPr>
        <w:pStyle w:val="ListBullet"/>
      </w:pPr>
      <w:r>
        <w:t xml:space="preserve">Major: </w:t>
      </w:r>
      <w:r w:rsidR="00F442D4">
        <w:t>Business Administration</w:t>
      </w:r>
    </w:p>
    <w:p w:rsidR="00E5092A" w:rsidRDefault="00FB62F9">
      <w:pPr>
        <w:pStyle w:val="ListBullet"/>
      </w:pPr>
      <w:r>
        <w:t xml:space="preserve">Minor: </w:t>
      </w:r>
      <w:sdt>
        <w:sdtPr>
          <w:id w:val="1025376684"/>
          <w:placeholder>
            <w:docPart w:val="4A8EABC19F6346EA8359689161A8ECE5"/>
          </w:placeholder>
          <w:temporary/>
          <w:showingPlcHdr/>
          <w15:appearance w15:val="hidden"/>
          <w:text/>
        </w:sdtPr>
        <w:sdtEndPr/>
        <w:sdtContent>
          <w:r>
            <w:t>[Click here to enter text]</w:t>
          </w:r>
        </w:sdtContent>
      </w:sdt>
    </w:p>
    <w:p w:rsidR="00E5092A" w:rsidRDefault="00FB62F9">
      <w:pPr>
        <w:pStyle w:val="ListBullet"/>
      </w:pPr>
      <w:r>
        <w:t xml:space="preserve">Related coursework: </w:t>
      </w:r>
      <w:sdt>
        <w:sdtPr>
          <w:id w:val="1648172142"/>
          <w:placeholder>
            <w:docPart w:val="4A8EABC19F6346EA8359689161A8ECE5"/>
          </w:placeholder>
          <w:temporary/>
          <w:showingPlcHdr/>
          <w15:appearance w15:val="hidden"/>
          <w:text/>
        </w:sdtPr>
        <w:sdtEndPr/>
        <w:sdtContent>
          <w:r>
            <w:t>[Click here to enter text]</w:t>
          </w:r>
        </w:sdtContent>
      </w:sdt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19E1E228E0484A588E130E7C1FCA27EE"/>
            </w:placeholder>
            <w15:repeatingSectionItem/>
          </w:sdtPr>
          <w:sdtEndPr/>
          <w:sdtContent>
            <w:p w:rsidR="00E5092A" w:rsidRDefault="00F442D4">
              <w:pPr>
                <w:pStyle w:val="Subsection"/>
              </w:pPr>
              <w:r>
                <w:t>Diploma</w:t>
              </w:r>
              <w:r w:rsidR="00FB62F9">
                <w:t> | </w:t>
              </w:r>
              <w:r>
                <w:t>1978</w:t>
              </w:r>
              <w:r w:rsidR="00FB62F9">
                <w:t> | </w:t>
              </w:r>
              <w:r>
                <w:t>St mary’s high school</w:t>
              </w:r>
            </w:p>
            <w:p w:rsidR="00E5092A" w:rsidRDefault="00FB62F9">
              <w:pPr>
                <w:pStyle w:val="ListBullet"/>
              </w:pPr>
              <w:r>
                <w:t xml:space="preserve">Major: </w:t>
              </w:r>
              <w:r w:rsidR="00F442D4">
                <w:t>Secretarial</w:t>
              </w:r>
            </w:p>
            <w:p w:rsidR="00E5092A" w:rsidRDefault="00FB62F9">
              <w:pPr>
                <w:pStyle w:val="ListBullet"/>
              </w:pPr>
              <w:r>
                <w:t xml:space="preserve">Minor: </w:t>
              </w:r>
              <w:sdt>
                <w:sdtPr>
                  <w:id w:val="2005002594"/>
                  <w:placeholder>
                    <w:docPart w:val="4A8EABC19F6346EA8359689161A8ECE5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>
                    <w:t>[Click here to enter text]</w:t>
                  </w:r>
                </w:sdtContent>
              </w:sdt>
            </w:p>
            <w:p w:rsidR="00E5092A" w:rsidRDefault="00FB62F9">
              <w:pPr>
                <w:pStyle w:val="ListBullet"/>
              </w:pPr>
              <w:r>
                <w:t xml:space="preserve">Related coursework: </w:t>
              </w:r>
              <w:sdt>
                <w:sdtPr>
                  <w:id w:val="-952174636"/>
                  <w:placeholder>
                    <w:docPart w:val="4A8EABC19F6346EA8359689161A8ECE5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>
                    <w:t>[Click here to enter text]</w:t>
                  </w:r>
                </w:sdtContent>
              </w:sdt>
            </w:p>
          </w:sdtContent>
        </w:sdt>
      </w:sdtContent>
    </w:sdt>
    <w:p w:rsidR="00E5092A" w:rsidRDefault="00FB62F9">
      <w:pPr>
        <w:pStyle w:val="SectionHeading"/>
      </w:pPr>
      <w:r>
        <w:t>Skills &amp; Abilities</w:t>
      </w:r>
    </w:p>
    <w:p w:rsidR="00E5092A" w:rsidRDefault="00FB62F9">
      <w:pPr>
        <w:pStyle w:val="Subsection"/>
        <w:spacing w:before="100"/>
      </w:pPr>
      <w:r>
        <w:t>Management</w:t>
      </w:r>
    </w:p>
    <w:p w:rsidR="00E5092A" w:rsidRDefault="00F442D4">
      <w:pPr>
        <w:pStyle w:val="ListBullet"/>
      </w:pPr>
      <w:r>
        <w:t>Perform Typing or Data Entry For Extended Time Periods</w:t>
      </w:r>
    </w:p>
    <w:p w:rsidR="00F442D4" w:rsidRDefault="00F442D4">
      <w:pPr>
        <w:pStyle w:val="ListBullet"/>
      </w:pPr>
      <w:r>
        <w:t>Enter Data on Keyboard for Computer Storage &amp; Processing</w:t>
      </w:r>
    </w:p>
    <w:p w:rsidR="00F442D4" w:rsidRDefault="00F442D4">
      <w:pPr>
        <w:pStyle w:val="ListBullet"/>
      </w:pPr>
      <w:r>
        <w:t>Filing, Math, Spelling, and Communication Skills</w:t>
      </w:r>
    </w:p>
    <w:p w:rsidR="00E5092A" w:rsidRDefault="00FB62F9">
      <w:pPr>
        <w:pStyle w:val="Subsection"/>
      </w:pPr>
      <w:r>
        <w:t>Sales</w:t>
      </w:r>
    </w:p>
    <w:sdt>
      <w:sdtPr>
        <w:id w:val="1544489962"/>
        <w:placeholder>
          <w:docPart w:val="1B11FFDD1F46436D957FA75A73FA2FF7"/>
        </w:placeholder>
        <w:temporary/>
        <w:showingPlcHdr/>
        <w15:appearance w15:val="hidden"/>
      </w:sdtPr>
      <w:sdtEndPr/>
      <w:sdtContent>
        <w:p w:rsidR="00E5092A" w:rsidRDefault="00FB62F9">
          <w:pPr>
            <w:pStyle w:val="ListBullet"/>
          </w:pPr>
          <w:r>
            <w:t>On the Design tab of the ribbon, check out the Themes, Colors, and Fonts galleries to get a custom look with just a click.</w:t>
          </w:r>
        </w:p>
        <w:p w:rsidR="00E5092A" w:rsidRDefault="00FB62F9">
          <w:pPr>
            <w:pStyle w:val="ListBullet"/>
          </w:pPr>
          <w:r>
            <w:t>Looking for a matching cover letter? All you had to do was ask! On the Insert tab, select Cover Page.</w:t>
          </w:r>
        </w:p>
      </w:sdtContent>
    </w:sdt>
    <w:p w:rsidR="00E5092A" w:rsidRDefault="00FB62F9">
      <w:pPr>
        <w:pStyle w:val="Subsection"/>
      </w:pPr>
      <w:r>
        <w:t>Communication</w:t>
      </w:r>
    </w:p>
    <w:p w:rsidR="00E5092A" w:rsidRDefault="00FB62F9">
      <w:pPr>
        <w:pStyle w:val="ListBullet"/>
      </w:pPr>
      <w:r>
        <w:t xml:space="preserve"> </w:t>
      </w:r>
      <w:sdt>
        <w:sdtPr>
          <w:id w:val="-1819335404"/>
          <w:placeholder>
            <w:docPart w:val="556ACF8E232C4693AAF933E8C0D5F131"/>
          </w:placeholder>
          <w:temporary/>
          <w:showingPlcHdr/>
          <w15:appearance w15:val="hidden"/>
        </w:sdtPr>
        <w:sdtEndPr/>
        <w:sdtContent>
          <w:r>
            <w:t>You delivered that big presentation to rave reviews. Don’t be shy about it now! This is the place to show how well you work and play with others.</w:t>
          </w:r>
        </w:sdtContent>
      </w:sdt>
    </w:p>
    <w:p w:rsidR="00E5092A" w:rsidRDefault="00FB62F9">
      <w:pPr>
        <w:pStyle w:val="Subsection"/>
      </w:pPr>
      <w:r>
        <w:t>Leadership</w:t>
      </w:r>
    </w:p>
    <w:p w:rsidR="00E5092A" w:rsidRDefault="00FB62F9">
      <w:pPr>
        <w:pStyle w:val="ListBullet"/>
      </w:pPr>
      <w:r>
        <w:t xml:space="preserve"> </w:t>
      </w:r>
      <w:sdt>
        <w:sdtPr>
          <w:id w:val="-1072199855"/>
          <w:placeholder>
            <w:docPart w:val="A6CC28A2B69C4CE7891E0ABD1AE13E24"/>
          </w:placeholder>
          <w:temporary/>
          <w:showingPlcHdr/>
          <w15:appearance w15:val="hidden"/>
        </w:sdtPr>
        <w:sdtEndPr/>
        <w:sdtContent>
          <w:r>
            <w:t>Are you president of your fraternity, head of the condo board, or a team lead for your favorite charity? You’re a natural leader—tell it like it is!</w:t>
          </w:r>
        </w:sdtContent>
      </w:sdt>
    </w:p>
    <w:p w:rsidR="00E5092A" w:rsidRDefault="00FB62F9">
      <w:pPr>
        <w:pStyle w:val="SectionHeading"/>
      </w:pPr>
      <w:r>
        <w:t>Experience</w:t>
      </w:r>
    </w:p>
    <w:p w:rsidR="00E5092A" w:rsidRDefault="00F442D4">
      <w:pPr>
        <w:pStyle w:val="Subsection"/>
        <w:spacing w:before="100"/>
      </w:pPr>
      <w:r>
        <w:t>Data entry specialist</w:t>
      </w:r>
      <w:r w:rsidR="00FB62F9">
        <w:t> | </w:t>
      </w:r>
      <w:r>
        <w:t>barry mfg co inc, lynn ma</w:t>
      </w:r>
      <w:r w:rsidR="00FB62F9">
        <w:t> | </w:t>
      </w:r>
      <w:r>
        <w:t>1987-nov 30 2012</w:t>
      </w:r>
    </w:p>
    <w:p w:rsidR="00E5092A" w:rsidRDefault="00F442D4">
      <w:pPr>
        <w:pStyle w:val="ListBullet"/>
      </w:pPr>
      <w:r>
        <w:t>Entered daily shoe orders into the computer system</w:t>
      </w:r>
    </w:p>
    <w:p w:rsidR="00F442D4" w:rsidRDefault="00F442D4">
      <w:pPr>
        <w:pStyle w:val="ListBullet"/>
      </w:pPr>
      <w:r>
        <w:t>Prepared and mailed out invoices after verifying accuracy</w:t>
      </w:r>
    </w:p>
    <w:p w:rsidR="00F442D4" w:rsidRDefault="00F442D4">
      <w:pPr>
        <w:pStyle w:val="ListBullet"/>
      </w:pPr>
      <w:r>
        <w:t>Handled all filing assignments</w:t>
      </w:r>
    </w:p>
    <w:p w:rsidR="00F442D4" w:rsidRDefault="00F442D4">
      <w:pPr>
        <w:pStyle w:val="ListBullet"/>
      </w:pPr>
      <w:r>
        <w:t>St Mary’s Volunteer Teacher Aide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19E1E228E0484A588E130E7C1FCA27EE"/>
            </w:placeholder>
            <w15:repeatingSectionItem/>
          </w:sdtPr>
          <w:sdtEndPr/>
          <w:sdtContent>
            <w:p w:rsidR="00E5092A" w:rsidRDefault="00F442D4">
              <w:pPr>
                <w:pStyle w:val="Subsection"/>
              </w:pPr>
              <w:r>
                <w:t>Server</w:t>
              </w:r>
              <w:r w:rsidR="00FB62F9">
                <w:t> | </w:t>
              </w:r>
              <w:r>
                <w:t>Lynn senior center</w:t>
              </w:r>
              <w:r w:rsidR="00FB62F9">
                <w:t> | </w:t>
              </w:r>
              <w:r>
                <w:t>July 1 2015 to present</w:t>
              </w:r>
            </w:p>
            <w:p w:rsidR="00F442D4" w:rsidRDefault="00F442D4">
              <w:pPr>
                <w:pStyle w:val="ListBullet"/>
              </w:pPr>
              <w:r>
                <w:lastRenderedPageBreak/>
                <w:t>Serve lunch and snacks</w:t>
              </w:r>
            </w:p>
            <w:p w:rsidR="006B2423" w:rsidRDefault="006B2423">
              <w:pPr>
                <w:pStyle w:val="ListBullet"/>
              </w:pPr>
              <w:r>
                <w:t>Serve popcorn and juice</w:t>
              </w:r>
            </w:p>
            <w:p w:rsidR="00E5092A" w:rsidRDefault="006B2423">
              <w:pPr>
                <w:pStyle w:val="ListBullet"/>
              </w:pPr>
              <w:r>
                <w:t>Clean Tables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sectPr w:rsidR="00E5092A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CB" w:rsidRDefault="00D47ECB">
      <w:pPr>
        <w:spacing w:after="0"/>
      </w:pPr>
      <w:r>
        <w:separator/>
      </w:r>
    </w:p>
  </w:endnote>
  <w:endnote w:type="continuationSeparator" w:id="0">
    <w:p w:rsidR="00D47ECB" w:rsidRDefault="00D47E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92A" w:rsidRDefault="00FB62F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242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CB" w:rsidRDefault="00D47ECB">
      <w:pPr>
        <w:spacing w:after="0"/>
      </w:pPr>
      <w:r>
        <w:separator/>
      </w:r>
    </w:p>
  </w:footnote>
  <w:footnote w:type="continuationSeparator" w:id="0">
    <w:p w:rsidR="00D47ECB" w:rsidRDefault="00D47E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D4"/>
    <w:rsid w:val="000570DB"/>
    <w:rsid w:val="00083AB9"/>
    <w:rsid w:val="00194864"/>
    <w:rsid w:val="00275E7A"/>
    <w:rsid w:val="002839D8"/>
    <w:rsid w:val="00341616"/>
    <w:rsid w:val="004C7791"/>
    <w:rsid w:val="004F74B4"/>
    <w:rsid w:val="005C5CC5"/>
    <w:rsid w:val="006B2423"/>
    <w:rsid w:val="00740A4E"/>
    <w:rsid w:val="00832E57"/>
    <w:rsid w:val="00864D99"/>
    <w:rsid w:val="008B6143"/>
    <w:rsid w:val="00955798"/>
    <w:rsid w:val="00A02668"/>
    <w:rsid w:val="00AC4000"/>
    <w:rsid w:val="00AD30C7"/>
    <w:rsid w:val="00BA072A"/>
    <w:rsid w:val="00BF5482"/>
    <w:rsid w:val="00CF5663"/>
    <w:rsid w:val="00D47ECB"/>
    <w:rsid w:val="00DC690A"/>
    <w:rsid w:val="00E14934"/>
    <w:rsid w:val="00E5092A"/>
    <w:rsid w:val="00E62F88"/>
    <w:rsid w:val="00E81AB8"/>
    <w:rsid w:val="00F442D4"/>
    <w:rsid w:val="00FB62F9"/>
    <w:rsid w:val="00FE2038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1F5B4-F886-4B0D-81B2-A99B1B49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ourc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D16B5F98814DB4B637BC76C74F2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32061-3CF6-4CAF-B987-8D6E4BB7F109}"/>
      </w:docPartPr>
      <w:docPartBody>
        <w:p w:rsidR="00000000" w:rsidRDefault="00706392">
          <w:pPr>
            <w:pStyle w:val="CDD16B5F98814DB4B637BC76C74F24F3"/>
          </w:pPr>
          <w:r>
            <w:t>[Your Name]</w:t>
          </w:r>
        </w:p>
      </w:docPartBody>
    </w:docPart>
    <w:docPart>
      <w:docPartPr>
        <w:name w:val="4DC9ACC3A2FD489E97FA2AB355D0F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A09E-B310-4B37-9B0A-82F3F87DC072}"/>
      </w:docPartPr>
      <w:docPartBody>
        <w:p w:rsidR="00000000" w:rsidRDefault="00706392">
          <w:pPr>
            <w:pStyle w:val="4DC9ACC3A2FD489E97FA2AB355D0FE30"/>
          </w:pPr>
          <w:r>
            <w:t>[Address, City, ST  ZIP Code]</w:t>
          </w:r>
        </w:p>
      </w:docPartBody>
    </w:docPart>
    <w:docPart>
      <w:docPartPr>
        <w:name w:val="378FD9FCA26643C9A42D307559F90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CF34-7654-4524-9185-F17E873E4FA8}"/>
      </w:docPartPr>
      <w:docPartBody>
        <w:p w:rsidR="00000000" w:rsidRDefault="00706392">
          <w:pPr>
            <w:pStyle w:val="378FD9FCA26643C9A42D307559F90F0A"/>
          </w:pPr>
          <w:r>
            <w:t>[Telephone]</w:t>
          </w:r>
        </w:p>
      </w:docPartBody>
    </w:docPart>
    <w:docPart>
      <w:docPartPr>
        <w:name w:val="3510892D5735401FB67604A3E9201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403A2-052D-4C54-872D-E8B3A9BDAB7A}"/>
      </w:docPartPr>
      <w:docPartBody>
        <w:p w:rsidR="00000000" w:rsidRDefault="00706392">
          <w:pPr>
            <w:pStyle w:val="3510892D5735401FB67604A3E9201528"/>
          </w:pPr>
          <w:r>
            <w:t>[Email]</w:t>
          </w:r>
        </w:p>
      </w:docPartBody>
    </w:docPart>
    <w:docPart>
      <w:docPartPr>
        <w:name w:val="4A8EABC19F6346EA8359689161A8E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09D01-A5A5-4C2A-AC64-F51FA480790C}"/>
      </w:docPartPr>
      <w:docPartBody>
        <w:p w:rsidR="00000000" w:rsidRDefault="00706392">
          <w:pPr>
            <w:pStyle w:val="4A8EABC19F6346EA8359689161A8ECE5"/>
          </w:pPr>
          <w:r>
            <w:t>[Click here to enter text]</w:t>
          </w:r>
        </w:p>
      </w:docPartBody>
    </w:docPart>
    <w:docPart>
      <w:docPartPr>
        <w:name w:val="19E1E228E0484A588E130E7C1FCA2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AC746-B879-4EAD-B84E-719E15162BDF}"/>
      </w:docPartPr>
      <w:docPartBody>
        <w:p w:rsidR="00000000" w:rsidRDefault="00706392">
          <w:pPr>
            <w:pStyle w:val="19E1E228E0484A588E130E7C1FCA27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11FFDD1F46436D957FA75A73FA2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83DE7-C77D-41AA-8525-37D5800FB1EA}"/>
      </w:docPartPr>
      <w:docPartBody>
        <w:p w:rsidR="00DC1F0A" w:rsidRDefault="00706392">
          <w:pPr>
            <w:pStyle w:val="ListBullet"/>
          </w:pPr>
          <w:r>
            <w:t>On the Design tab of the ribbon, check out the Themes, Colors, and Fonts galleries to get a custom look with just a click.</w:t>
          </w:r>
        </w:p>
        <w:p w:rsidR="00000000" w:rsidRDefault="00706392">
          <w:pPr>
            <w:pStyle w:val="1B11FFDD1F46436D957FA75A73FA2FF7"/>
          </w:pPr>
          <w:r>
            <w:t>Looking for a matching cover letter? All you had to do was ask! On the Insert tab, select Cover Pa</w:t>
          </w:r>
          <w:r>
            <w:t>ge.</w:t>
          </w:r>
        </w:p>
      </w:docPartBody>
    </w:docPart>
    <w:docPart>
      <w:docPartPr>
        <w:name w:val="556ACF8E232C4693AAF933E8C0D5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3B060-059B-48B7-A8D7-E12E3EE7EE2E}"/>
      </w:docPartPr>
      <w:docPartBody>
        <w:p w:rsidR="00000000" w:rsidRDefault="00706392">
          <w:pPr>
            <w:pStyle w:val="556ACF8E232C4693AAF933E8C0D5F131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A6CC28A2B69C4CE7891E0ABD1AE13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5D3FA-27BA-4E73-BE51-FC44EB7A365E}"/>
      </w:docPartPr>
      <w:docPartBody>
        <w:p w:rsidR="00000000" w:rsidRDefault="00706392">
          <w:pPr>
            <w:pStyle w:val="A6CC28A2B69C4CE7891E0ABD1AE13E24"/>
          </w:pPr>
          <w:r>
            <w:t>Are yo</w:t>
          </w:r>
          <w:r>
            <w:t>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92"/>
    <w:rsid w:val="0070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16B5F98814DB4B637BC76C74F24F3">
    <w:name w:val="CDD16B5F98814DB4B637BC76C74F24F3"/>
  </w:style>
  <w:style w:type="paragraph" w:customStyle="1" w:styleId="4DC9ACC3A2FD489E97FA2AB355D0FE30">
    <w:name w:val="4DC9ACC3A2FD489E97FA2AB355D0FE30"/>
  </w:style>
  <w:style w:type="paragraph" w:customStyle="1" w:styleId="378FD9FCA26643C9A42D307559F90F0A">
    <w:name w:val="378FD9FCA26643C9A42D307559F90F0A"/>
  </w:style>
  <w:style w:type="paragraph" w:customStyle="1" w:styleId="3510892D5735401FB67604A3E9201528">
    <w:name w:val="3510892D5735401FB67604A3E9201528"/>
  </w:style>
  <w:style w:type="paragraph" w:customStyle="1" w:styleId="C1AF00B711A142BA97DD857947876572">
    <w:name w:val="C1AF00B711A142BA97DD857947876572"/>
  </w:style>
  <w:style w:type="paragraph" w:customStyle="1" w:styleId="4371F3C5B4134E149772653799C8DBE6">
    <w:name w:val="4371F3C5B4134E149772653799C8DBE6"/>
  </w:style>
  <w:style w:type="paragraph" w:customStyle="1" w:styleId="7ADA052CCBBC411590373F8A2CD6431F">
    <w:name w:val="7ADA052CCBBC411590373F8A2CD6431F"/>
  </w:style>
  <w:style w:type="paragraph" w:customStyle="1" w:styleId="C8AADA2315EA43EFB372318F8D6EB29D">
    <w:name w:val="C8AADA2315EA43EFB372318F8D6EB29D"/>
  </w:style>
  <w:style w:type="paragraph" w:customStyle="1" w:styleId="4A8EABC19F6346EA8359689161A8ECE5">
    <w:name w:val="4A8EABC19F6346EA8359689161A8ECE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E1E228E0484A588E130E7C1FCA27EE">
    <w:name w:val="19E1E228E0484A588E130E7C1FCA27EE"/>
  </w:style>
  <w:style w:type="paragraph" w:customStyle="1" w:styleId="50D88735A09546FD8D5B2777227CC1D8">
    <w:name w:val="50D88735A09546FD8D5B2777227CC1D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B11FFDD1F46436D957FA75A73FA2FF7">
    <w:name w:val="1B11FFDD1F46436D957FA75A73FA2FF7"/>
  </w:style>
  <w:style w:type="paragraph" w:customStyle="1" w:styleId="556ACF8E232C4693AAF933E8C0D5F131">
    <w:name w:val="556ACF8E232C4693AAF933E8C0D5F131"/>
  </w:style>
  <w:style w:type="paragraph" w:customStyle="1" w:styleId="A6CC28A2B69C4CE7891E0ABD1AE13E24">
    <w:name w:val="A6CC28A2B69C4CE7891E0ABD1AE13E24"/>
  </w:style>
  <w:style w:type="paragraph" w:customStyle="1" w:styleId="6E9C725286FA4FAA9BE987242E7DF0BE">
    <w:name w:val="6E9C725286FA4FAA9BE987242E7DF0BE"/>
  </w:style>
  <w:style w:type="paragraph" w:customStyle="1" w:styleId="BF9EED4BD0E44E45AB597A313B19C57A">
    <w:name w:val="BF9EED4BD0E44E45AB597A313B19C57A"/>
  </w:style>
  <w:style w:type="paragraph" w:customStyle="1" w:styleId="21310975FCDF466E95A7DF5B27A539E4">
    <w:name w:val="21310975FCDF466E95A7DF5B27A539E4"/>
  </w:style>
  <w:style w:type="paragraph" w:customStyle="1" w:styleId="D0EBFE44F9204CFAA0AD768A3CED566A">
    <w:name w:val="D0EBFE44F9204CFAA0AD768A3CED5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10 Pleasant St Apt 313 Lynn, Ma 01902-4440</CompanyAddress>
  <CompanyPhone>(781) 593-1905</CompanyPhone>
  <CompanyFax/>
  <CompanyEmail>eflanagan10@outlook.com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Eileen's job resume</vt:lpstr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Eileen's job resume</dc:title>
  <dc:creator>Resource</dc:creator>
  <cp:keywords/>
  <cp:lastModifiedBy>Resource</cp:lastModifiedBy>
  <cp:revision>2</cp:revision>
  <dcterms:created xsi:type="dcterms:W3CDTF">2016-05-24T19:19:00Z</dcterms:created>
  <dcterms:modified xsi:type="dcterms:W3CDTF">2016-05-24T19:19:00Z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